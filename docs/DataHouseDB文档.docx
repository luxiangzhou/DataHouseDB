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D5291" w14:textId="2DA3F6D2" w:rsidR="00B73629" w:rsidRDefault="00B73629" w:rsidP="00D13D08">
      <w:pPr>
        <w:widowControl w:val="0"/>
        <w:spacing w:before="120" w:after="120"/>
        <w:rPr>
          <w:rFonts w:cs="Arial"/>
          <w:sz w:val="36"/>
          <w:lang w:eastAsia="zh-CN"/>
        </w:rPr>
      </w:pPr>
    </w:p>
    <w:p w14:paraId="2F5CB3D4" w14:textId="4616D250" w:rsidR="00696C4A" w:rsidRDefault="00696C4A" w:rsidP="00D13D08">
      <w:pPr>
        <w:widowControl w:val="0"/>
        <w:spacing w:before="120" w:after="120"/>
        <w:rPr>
          <w:rFonts w:cs="Arial"/>
          <w:sz w:val="36"/>
          <w:lang w:eastAsia="zh-CN"/>
        </w:rPr>
      </w:pPr>
    </w:p>
    <w:p w14:paraId="748F16B5" w14:textId="4AE5B327" w:rsidR="00696C4A" w:rsidRDefault="00696C4A" w:rsidP="00D13D08">
      <w:pPr>
        <w:widowControl w:val="0"/>
        <w:spacing w:before="120" w:after="120"/>
        <w:rPr>
          <w:rFonts w:cs="Arial"/>
          <w:sz w:val="36"/>
          <w:lang w:eastAsia="zh-CN"/>
        </w:rPr>
      </w:pPr>
    </w:p>
    <w:p w14:paraId="6916C2F8" w14:textId="7C816277" w:rsidR="00696C4A" w:rsidRDefault="00696C4A" w:rsidP="00D13D08">
      <w:pPr>
        <w:widowControl w:val="0"/>
        <w:spacing w:before="120" w:after="120"/>
        <w:rPr>
          <w:rFonts w:cs="Arial"/>
          <w:sz w:val="36"/>
          <w:lang w:eastAsia="zh-CN"/>
        </w:rPr>
      </w:pPr>
    </w:p>
    <w:p w14:paraId="0AAB7668" w14:textId="6EEA1AF7" w:rsidR="00696C4A" w:rsidRDefault="00696C4A" w:rsidP="00D13D08">
      <w:pPr>
        <w:widowControl w:val="0"/>
        <w:spacing w:before="120" w:after="120"/>
        <w:rPr>
          <w:rFonts w:cs="Arial"/>
          <w:sz w:val="36"/>
          <w:lang w:eastAsia="zh-CN"/>
        </w:rPr>
      </w:pPr>
    </w:p>
    <w:p w14:paraId="261975DC" w14:textId="77777777" w:rsidR="00696C4A" w:rsidRDefault="00696C4A" w:rsidP="00D13D08">
      <w:pPr>
        <w:widowControl w:val="0"/>
        <w:spacing w:before="120" w:after="120"/>
        <w:rPr>
          <w:rFonts w:cs="Arial"/>
          <w:sz w:val="36"/>
          <w:lang w:eastAsia="zh-CN"/>
        </w:rPr>
      </w:pPr>
    </w:p>
    <w:p w14:paraId="43067F6D" w14:textId="77777777" w:rsidR="00696C4A" w:rsidRPr="00390472" w:rsidRDefault="00696C4A" w:rsidP="00D13D08">
      <w:pPr>
        <w:widowControl w:val="0"/>
        <w:spacing w:before="120" w:after="120"/>
        <w:rPr>
          <w:rFonts w:cs="Arial"/>
          <w:sz w:val="36"/>
          <w:lang w:eastAsia="zh-CN"/>
        </w:rPr>
      </w:pPr>
    </w:p>
    <w:p w14:paraId="5F555D9D" w14:textId="599A829E" w:rsidR="00D13D08" w:rsidRPr="003D700B" w:rsidRDefault="000E1B1B" w:rsidP="00696C4A">
      <w:pPr>
        <w:widowControl w:val="0"/>
        <w:spacing w:before="120" w:after="120"/>
        <w:jc w:val="center"/>
        <w:rPr>
          <w:rFonts w:cs="Arial"/>
          <w:b/>
          <w:sz w:val="52"/>
          <w:lang w:eastAsia="zh-CN"/>
        </w:rPr>
      </w:pPr>
      <w:r w:rsidRPr="000E1B1B">
        <w:rPr>
          <w:rFonts w:cs="Arial" w:hint="eastAsia"/>
          <w:b/>
          <w:sz w:val="52"/>
          <w:lang w:eastAsia="zh-CN"/>
        </w:rPr>
        <w:t>DataHouseDB</w:t>
      </w:r>
      <w:r w:rsidR="00E2097F" w:rsidRPr="003D700B">
        <w:rPr>
          <w:rFonts w:cs="Arial" w:hint="eastAsia"/>
          <w:b/>
          <w:sz w:val="52"/>
          <w:lang w:eastAsia="zh-CN"/>
        </w:rPr>
        <w:t>文档</w:t>
      </w:r>
    </w:p>
    <w:p w14:paraId="68F5412D" w14:textId="77777777" w:rsidR="00D13D08" w:rsidRPr="005E3B5F" w:rsidRDefault="00D13D08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23D23FD4" w14:textId="15B2FD28" w:rsidR="00B921D4" w:rsidRDefault="00B921D4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0EA6B2B0" w14:textId="70CC885C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1B1118E6" w14:textId="75D7683C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42CA9AAC" w14:textId="719C9B76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2004FC0C" w14:textId="7A462DB3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53D31D6F" w14:textId="4C3061C7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266D01A5" w14:textId="3EE4E877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6EB6E8AE" w14:textId="7A09580A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53836926" w14:textId="7365B7D6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204A6F33" w14:textId="6298C514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19CD6A08" w14:textId="53F9E506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34D40A1F" w14:textId="2AB3AB4B" w:rsidR="007D660E" w:rsidRDefault="007D660E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49BF351C" w14:textId="74CC57C3" w:rsidR="007D660E" w:rsidRDefault="007D660E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5E4FC5A8" w14:textId="77777777" w:rsidR="007D660E" w:rsidRDefault="007D660E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02516130" w14:textId="347B6518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7CE20BA7" w14:textId="06E5FFE1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134D3002" w14:textId="0BF22019" w:rsidR="000756E5" w:rsidRDefault="000756E5" w:rsidP="00D13D08">
      <w:pPr>
        <w:widowControl w:val="0"/>
        <w:spacing w:before="120" w:after="120"/>
        <w:rPr>
          <w:rFonts w:cs="Arial"/>
          <w:sz w:val="28"/>
          <w:u w:val="single"/>
          <w:lang w:eastAsia="zh-CN"/>
        </w:rPr>
      </w:pPr>
    </w:p>
    <w:p w14:paraId="47204AF0" w14:textId="0ED8132F" w:rsidR="00050F4D" w:rsidRPr="007A2E2F" w:rsidRDefault="00050F4D" w:rsidP="0028389F">
      <w:pPr>
        <w:rPr>
          <w:rFonts w:cs="Arial"/>
          <w:lang w:eastAsia="zh-CN"/>
        </w:rPr>
        <w:sectPr w:rsidR="00050F4D" w:rsidRPr="007A2E2F" w:rsidSect="00FC664B">
          <w:headerReference w:type="default" r:id="rId8"/>
          <w:pgSz w:w="11907" w:h="16840" w:code="9"/>
          <w:pgMar w:top="1418" w:right="1134" w:bottom="1134" w:left="1134" w:header="720" w:footer="720" w:gutter="0"/>
          <w:cols w:space="720"/>
        </w:sectPr>
      </w:pPr>
    </w:p>
    <w:p w14:paraId="2DBA4255" w14:textId="508EBADE" w:rsidR="00D13D08" w:rsidRPr="00354845" w:rsidRDefault="00D13D08" w:rsidP="00985454">
      <w:pPr>
        <w:pStyle w:val="1"/>
        <w:rPr>
          <w:lang w:eastAsia="zh-CN"/>
        </w:rPr>
      </w:pPr>
      <w:bookmarkStart w:id="0" w:name="_Toc187660101"/>
      <w:r w:rsidRPr="00390472">
        <w:rPr>
          <w:lang w:eastAsia="zh-CN"/>
        </w:rPr>
        <w:lastRenderedPageBreak/>
        <w:t>文档管理</w:t>
      </w:r>
      <w:bookmarkEnd w:id="0"/>
    </w:p>
    <w:p w14:paraId="5D8F816E" w14:textId="77777777" w:rsidR="00D13D08" w:rsidRPr="00390472" w:rsidRDefault="00D13D08" w:rsidP="00D13D08">
      <w:pPr>
        <w:spacing w:before="60" w:after="60"/>
        <w:jc w:val="both"/>
        <w:rPr>
          <w:rFonts w:cs="Arial"/>
          <w:b/>
          <w:lang w:eastAsia="zh-CN"/>
        </w:rPr>
      </w:pPr>
      <w:r w:rsidRPr="00390472">
        <w:rPr>
          <w:rFonts w:cs="Arial"/>
          <w:b/>
          <w:lang w:eastAsia="zh-CN"/>
        </w:rPr>
        <w:t>更改历史</w:t>
      </w:r>
    </w:p>
    <w:p w14:paraId="65654EE5" w14:textId="77777777" w:rsidR="00D13D08" w:rsidRPr="00390472" w:rsidRDefault="00D13D08" w:rsidP="00D13D08">
      <w:pPr>
        <w:spacing w:before="60" w:after="60"/>
        <w:rPr>
          <w:rFonts w:cs="Arial"/>
          <w:lang w:eastAsia="zh-CN"/>
        </w:rPr>
      </w:pPr>
    </w:p>
    <w:tbl>
      <w:tblPr>
        <w:tblW w:w="10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709"/>
        <w:gridCol w:w="1276"/>
        <w:gridCol w:w="1134"/>
        <w:gridCol w:w="6379"/>
      </w:tblGrid>
      <w:tr w:rsidR="00D13D08" w:rsidRPr="00390472" w14:paraId="57E2082F" w14:textId="77777777" w:rsidTr="00E50EE9">
        <w:tc>
          <w:tcPr>
            <w:tcW w:w="637" w:type="dxa"/>
          </w:tcPr>
          <w:p w14:paraId="7A90A3A5" w14:textId="77777777" w:rsidR="00D13D08" w:rsidRPr="00390472" w:rsidRDefault="00D13D08" w:rsidP="00814C60">
            <w:pPr>
              <w:spacing w:before="60" w:after="60"/>
              <w:rPr>
                <w:rFonts w:cs="Arial"/>
                <w:b/>
                <w:sz w:val="18"/>
                <w:lang w:eastAsia="zh-CN"/>
              </w:rPr>
            </w:pPr>
            <w:r w:rsidRPr="00390472">
              <w:rPr>
                <w:rFonts w:cs="Arial"/>
                <w:b/>
                <w:sz w:val="18"/>
                <w:lang w:eastAsia="zh-CN"/>
              </w:rPr>
              <w:t>版本</w:t>
            </w:r>
          </w:p>
        </w:tc>
        <w:tc>
          <w:tcPr>
            <w:tcW w:w="709" w:type="dxa"/>
          </w:tcPr>
          <w:p w14:paraId="19E2E5D5" w14:textId="77777777" w:rsidR="00D13D08" w:rsidRPr="00390472" w:rsidRDefault="00D13D08" w:rsidP="00814C60">
            <w:pPr>
              <w:spacing w:before="60" w:after="60"/>
              <w:rPr>
                <w:rFonts w:cs="Arial"/>
                <w:b/>
                <w:sz w:val="18"/>
                <w:lang w:eastAsia="zh-CN"/>
              </w:rPr>
            </w:pPr>
            <w:r w:rsidRPr="00390472">
              <w:rPr>
                <w:rFonts w:cs="Arial"/>
                <w:b/>
                <w:sz w:val="18"/>
                <w:lang w:eastAsia="zh-CN"/>
              </w:rPr>
              <w:t>状态</w:t>
            </w:r>
          </w:p>
        </w:tc>
        <w:tc>
          <w:tcPr>
            <w:tcW w:w="1276" w:type="dxa"/>
          </w:tcPr>
          <w:p w14:paraId="3097DDA5" w14:textId="77777777" w:rsidR="00D13D08" w:rsidRPr="00390472" w:rsidRDefault="00D13D08" w:rsidP="00814C60">
            <w:pPr>
              <w:spacing w:before="60" w:after="60"/>
              <w:rPr>
                <w:rFonts w:cs="Arial"/>
                <w:b/>
                <w:sz w:val="18"/>
                <w:lang w:eastAsia="zh-CN"/>
              </w:rPr>
            </w:pPr>
            <w:r w:rsidRPr="00390472">
              <w:rPr>
                <w:rFonts w:cs="Arial"/>
                <w:b/>
                <w:sz w:val="18"/>
                <w:lang w:eastAsia="zh-CN"/>
              </w:rPr>
              <w:t>日期</w:t>
            </w:r>
          </w:p>
        </w:tc>
        <w:tc>
          <w:tcPr>
            <w:tcW w:w="1134" w:type="dxa"/>
          </w:tcPr>
          <w:p w14:paraId="4D1EBE6F" w14:textId="77777777" w:rsidR="00D13D08" w:rsidRPr="00390472" w:rsidRDefault="00D13D08" w:rsidP="00814C60">
            <w:pPr>
              <w:spacing w:before="60" w:after="60"/>
              <w:rPr>
                <w:rFonts w:cs="Arial"/>
                <w:b/>
                <w:sz w:val="18"/>
                <w:lang w:eastAsia="zh-CN"/>
              </w:rPr>
            </w:pPr>
            <w:r w:rsidRPr="00390472">
              <w:rPr>
                <w:rFonts w:cs="Arial"/>
                <w:b/>
                <w:sz w:val="18"/>
                <w:lang w:eastAsia="zh-CN"/>
              </w:rPr>
              <w:t>负责人</w:t>
            </w:r>
          </w:p>
        </w:tc>
        <w:tc>
          <w:tcPr>
            <w:tcW w:w="6379" w:type="dxa"/>
          </w:tcPr>
          <w:p w14:paraId="2F7C8AB5" w14:textId="77777777" w:rsidR="00D13D08" w:rsidRPr="00390472" w:rsidRDefault="00D13D08" w:rsidP="00814C60">
            <w:pPr>
              <w:spacing w:before="60" w:after="60"/>
              <w:rPr>
                <w:rFonts w:cs="Arial"/>
                <w:b/>
                <w:sz w:val="18"/>
                <w:lang w:eastAsia="zh-CN"/>
              </w:rPr>
            </w:pPr>
            <w:r w:rsidRPr="00390472">
              <w:rPr>
                <w:rFonts w:cs="Arial"/>
                <w:b/>
                <w:sz w:val="18"/>
                <w:lang w:eastAsia="zh-CN"/>
              </w:rPr>
              <w:t>更改原有</w:t>
            </w:r>
          </w:p>
        </w:tc>
      </w:tr>
      <w:tr w:rsidR="00773567" w:rsidRPr="00773567" w14:paraId="674CD215" w14:textId="77777777" w:rsidTr="00E50EE9">
        <w:tc>
          <w:tcPr>
            <w:tcW w:w="637" w:type="dxa"/>
          </w:tcPr>
          <w:p w14:paraId="1560E964" w14:textId="3E526328" w:rsidR="00773567" w:rsidRPr="00147252" w:rsidRDefault="00773567" w:rsidP="00814C60">
            <w:pPr>
              <w:spacing w:before="60" w:after="60"/>
              <w:rPr>
                <w:lang w:eastAsia="zh-CN"/>
              </w:rPr>
            </w:pPr>
          </w:p>
        </w:tc>
        <w:tc>
          <w:tcPr>
            <w:tcW w:w="709" w:type="dxa"/>
          </w:tcPr>
          <w:p w14:paraId="41E64D89" w14:textId="75AE647F" w:rsidR="00773567" w:rsidRPr="00147252" w:rsidRDefault="00773567" w:rsidP="00814C60">
            <w:pPr>
              <w:spacing w:before="60" w:after="60"/>
              <w:rPr>
                <w:lang w:eastAsia="zh-CN"/>
              </w:rPr>
            </w:pPr>
          </w:p>
        </w:tc>
        <w:tc>
          <w:tcPr>
            <w:tcW w:w="1276" w:type="dxa"/>
          </w:tcPr>
          <w:p w14:paraId="3B39610E" w14:textId="539AD370" w:rsidR="00773567" w:rsidRPr="00147252" w:rsidRDefault="00773567" w:rsidP="00B72CCE">
            <w:pPr>
              <w:spacing w:before="60" w:after="60"/>
              <w:rPr>
                <w:lang w:eastAsia="zh-CN"/>
              </w:rPr>
            </w:pPr>
          </w:p>
        </w:tc>
        <w:tc>
          <w:tcPr>
            <w:tcW w:w="1134" w:type="dxa"/>
          </w:tcPr>
          <w:p w14:paraId="234D1939" w14:textId="16A85A3F" w:rsidR="00773567" w:rsidRPr="00147252" w:rsidRDefault="00773567" w:rsidP="00814C60">
            <w:pPr>
              <w:spacing w:before="60" w:after="60"/>
              <w:rPr>
                <w:lang w:eastAsia="zh-CN"/>
              </w:rPr>
            </w:pPr>
          </w:p>
        </w:tc>
        <w:tc>
          <w:tcPr>
            <w:tcW w:w="6379" w:type="dxa"/>
          </w:tcPr>
          <w:p w14:paraId="5FCD6FF4" w14:textId="66A9AEEB" w:rsidR="00773567" w:rsidRPr="00147252" w:rsidRDefault="00773567" w:rsidP="00814C60">
            <w:pPr>
              <w:spacing w:before="60" w:after="60"/>
              <w:rPr>
                <w:lang w:eastAsia="zh-CN"/>
              </w:rPr>
            </w:pPr>
          </w:p>
        </w:tc>
      </w:tr>
      <w:tr w:rsidR="00A33942" w:rsidRPr="00773567" w14:paraId="09AB09B2" w14:textId="77777777" w:rsidTr="00E50EE9">
        <w:tc>
          <w:tcPr>
            <w:tcW w:w="637" w:type="dxa"/>
          </w:tcPr>
          <w:p w14:paraId="591DCA91" w14:textId="0142CC3E" w:rsidR="00A33942" w:rsidRPr="00147252" w:rsidRDefault="00A33942" w:rsidP="00A33942">
            <w:pPr>
              <w:spacing w:before="60" w:after="60"/>
              <w:rPr>
                <w:lang w:eastAsia="zh-CN"/>
              </w:rPr>
            </w:pPr>
          </w:p>
        </w:tc>
        <w:tc>
          <w:tcPr>
            <w:tcW w:w="709" w:type="dxa"/>
          </w:tcPr>
          <w:p w14:paraId="66F0F218" w14:textId="7090A8C7" w:rsidR="00A33942" w:rsidRPr="00147252" w:rsidRDefault="00A33942" w:rsidP="00A33942">
            <w:pPr>
              <w:spacing w:before="60" w:after="60"/>
              <w:rPr>
                <w:lang w:eastAsia="zh-CN"/>
              </w:rPr>
            </w:pPr>
          </w:p>
        </w:tc>
        <w:tc>
          <w:tcPr>
            <w:tcW w:w="1276" w:type="dxa"/>
          </w:tcPr>
          <w:p w14:paraId="44845F41" w14:textId="669B5820" w:rsidR="00A33942" w:rsidRPr="00147252" w:rsidRDefault="00A33942" w:rsidP="00A33942">
            <w:pPr>
              <w:spacing w:before="60" w:after="60"/>
              <w:rPr>
                <w:lang w:eastAsia="zh-CN"/>
              </w:rPr>
            </w:pPr>
          </w:p>
        </w:tc>
        <w:tc>
          <w:tcPr>
            <w:tcW w:w="1134" w:type="dxa"/>
          </w:tcPr>
          <w:p w14:paraId="254726F8" w14:textId="32259394" w:rsidR="00A33942" w:rsidRPr="00147252" w:rsidRDefault="00A33942" w:rsidP="00A33942">
            <w:pPr>
              <w:spacing w:before="60" w:after="60"/>
              <w:rPr>
                <w:lang w:eastAsia="zh-CN"/>
              </w:rPr>
            </w:pPr>
          </w:p>
        </w:tc>
        <w:tc>
          <w:tcPr>
            <w:tcW w:w="6379" w:type="dxa"/>
          </w:tcPr>
          <w:p w14:paraId="35AEB037" w14:textId="3CD42894" w:rsidR="00A33942" w:rsidRPr="00BE3B2D" w:rsidRDefault="00A33942" w:rsidP="00BE3B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zh-CN"/>
              </w:rPr>
            </w:pPr>
          </w:p>
        </w:tc>
      </w:tr>
      <w:tr w:rsidR="00BB1A65" w:rsidRPr="00773567" w14:paraId="694F62D4" w14:textId="77777777" w:rsidTr="00E50EE9">
        <w:tc>
          <w:tcPr>
            <w:tcW w:w="637" w:type="dxa"/>
          </w:tcPr>
          <w:p w14:paraId="4097003C" w14:textId="77777777" w:rsidR="00BB1A65" w:rsidRDefault="00BB1A65" w:rsidP="00814C60">
            <w:pPr>
              <w:spacing w:before="60" w:after="60"/>
              <w:rPr>
                <w:rFonts w:cs="Arial"/>
                <w:lang w:eastAsia="zh-CN"/>
              </w:rPr>
            </w:pPr>
          </w:p>
        </w:tc>
        <w:tc>
          <w:tcPr>
            <w:tcW w:w="709" w:type="dxa"/>
          </w:tcPr>
          <w:p w14:paraId="7BF0E6EB" w14:textId="77777777" w:rsidR="00BB1A65" w:rsidRPr="006F119A" w:rsidRDefault="00BB1A65" w:rsidP="00814C60">
            <w:pPr>
              <w:spacing w:before="60" w:after="60"/>
              <w:rPr>
                <w:lang w:eastAsia="zh-CN"/>
              </w:rPr>
            </w:pPr>
          </w:p>
        </w:tc>
        <w:tc>
          <w:tcPr>
            <w:tcW w:w="1276" w:type="dxa"/>
          </w:tcPr>
          <w:p w14:paraId="63D7BF81" w14:textId="77777777" w:rsidR="00BB1A65" w:rsidRPr="006F119A" w:rsidRDefault="00BB1A65" w:rsidP="00B72CCE">
            <w:pPr>
              <w:spacing w:before="60" w:after="60"/>
              <w:rPr>
                <w:lang w:eastAsia="zh-CN"/>
              </w:rPr>
            </w:pPr>
          </w:p>
        </w:tc>
        <w:tc>
          <w:tcPr>
            <w:tcW w:w="1134" w:type="dxa"/>
          </w:tcPr>
          <w:p w14:paraId="66DA94B3" w14:textId="77777777" w:rsidR="00BB1A65" w:rsidRPr="006F119A" w:rsidRDefault="00BB1A65" w:rsidP="00814C60">
            <w:pPr>
              <w:spacing w:before="60" w:after="60"/>
              <w:rPr>
                <w:lang w:eastAsia="zh-CN"/>
              </w:rPr>
            </w:pPr>
          </w:p>
        </w:tc>
        <w:tc>
          <w:tcPr>
            <w:tcW w:w="6379" w:type="dxa"/>
          </w:tcPr>
          <w:p w14:paraId="6A8772E3" w14:textId="77777777" w:rsidR="00BB1A65" w:rsidRPr="006F119A" w:rsidRDefault="00BB1A65" w:rsidP="00BB1A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textAlignment w:val="auto"/>
              <w:rPr>
                <w:lang w:eastAsia="zh-CN"/>
              </w:rPr>
            </w:pPr>
          </w:p>
        </w:tc>
      </w:tr>
    </w:tbl>
    <w:p w14:paraId="5CCED79B" w14:textId="270A8A0A" w:rsidR="00132EF2" w:rsidRPr="00132EF2" w:rsidRDefault="00132EF2" w:rsidP="00132EF2">
      <w:pPr>
        <w:rPr>
          <w:rStyle w:val="afb"/>
        </w:rPr>
      </w:pPr>
    </w:p>
    <w:p w14:paraId="1F7316E3" w14:textId="1AE1B3DE" w:rsidR="008932C0" w:rsidRDefault="008932C0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14:paraId="4A102EC3" w14:textId="5F92D7F1" w:rsidR="00527590" w:rsidRPr="00390472" w:rsidRDefault="00D13D08" w:rsidP="00985454">
      <w:pPr>
        <w:pStyle w:val="1"/>
        <w:rPr>
          <w:lang w:eastAsia="zh-CN"/>
        </w:rPr>
      </w:pPr>
      <w:bookmarkStart w:id="1" w:name="_Toc187660102"/>
      <w:r w:rsidRPr="00390472">
        <w:rPr>
          <w:rFonts w:hint="eastAsia"/>
          <w:lang w:eastAsia="zh-CN"/>
        </w:rPr>
        <w:lastRenderedPageBreak/>
        <w:t>目录</w:t>
      </w:r>
      <w:bookmarkEnd w:id="1"/>
    </w:p>
    <w:p w14:paraId="69DED796" w14:textId="77777777" w:rsidR="00527590" w:rsidRPr="00390472" w:rsidRDefault="00527590">
      <w:pPr>
        <w:spacing w:before="60" w:after="60"/>
        <w:rPr>
          <w:lang w:eastAsia="zh-CN"/>
        </w:rPr>
      </w:pPr>
    </w:p>
    <w:p w14:paraId="205C15C9" w14:textId="2016C481" w:rsidR="00D764A8" w:rsidRDefault="0071151D">
      <w:pPr>
        <w:pStyle w:val="TOC1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:lang w:eastAsia="zh-CN"/>
          <w14:ligatures w14:val="standardContextual"/>
        </w:rPr>
      </w:pPr>
      <w:r w:rsidRPr="00390472">
        <w:fldChar w:fldCharType="begin"/>
      </w:r>
      <w:r w:rsidR="00527590" w:rsidRPr="00390472">
        <w:rPr>
          <w:lang w:eastAsia="zh-CN"/>
        </w:rPr>
        <w:instrText xml:space="preserve"> TOC \o "1-4" </w:instrText>
      </w:r>
      <w:r w:rsidRPr="00390472">
        <w:fldChar w:fldCharType="separate"/>
      </w:r>
      <w:r w:rsidR="00D764A8">
        <w:rPr>
          <w:rFonts w:hint="eastAsia"/>
          <w:noProof/>
          <w:lang w:eastAsia="zh-CN"/>
        </w:rPr>
        <w:t>1</w:t>
      </w:r>
      <w:r w:rsidR="00D764A8">
        <w:rPr>
          <w:rFonts w:asciiTheme="minorHAnsi" w:eastAsiaTheme="minorEastAsia" w:hAnsiTheme="minorHAnsi" w:cstheme="minorBidi" w:hint="eastAsia"/>
          <w:b w:val="0"/>
          <w:noProof/>
          <w:kern w:val="2"/>
          <w:szCs w:val="24"/>
          <w:lang w:eastAsia="zh-CN"/>
          <w14:ligatures w14:val="standardContextual"/>
        </w:rPr>
        <w:tab/>
      </w:r>
      <w:r w:rsidR="00D764A8">
        <w:rPr>
          <w:rFonts w:hint="eastAsia"/>
          <w:noProof/>
          <w:lang w:eastAsia="zh-CN"/>
        </w:rPr>
        <w:t>文档管理</w:t>
      </w:r>
      <w:r w:rsidR="00D764A8">
        <w:rPr>
          <w:rFonts w:hint="eastAsia"/>
          <w:noProof/>
        </w:rPr>
        <w:tab/>
      </w:r>
      <w:r w:rsidR="00D764A8">
        <w:rPr>
          <w:rFonts w:hint="eastAsia"/>
          <w:noProof/>
        </w:rPr>
        <w:fldChar w:fldCharType="begin"/>
      </w:r>
      <w:r w:rsidR="00D764A8">
        <w:rPr>
          <w:rFonts w:hint="eastAsia"/>
          <w:noProof/>
        </w:rPr>
        <w:instrText xml:space="preserve"> </w:instrText>
      </w:r>
      <w:r w:rsidR="00D764A8">
        <w:rPr>
          <w:noProof/>
        </w:rPr>
        <w:instrText>PAGEREF _Toc187660101 \h</w:instrText>
      </w:r>
      <w:r w:rsidR="00D764A8">
        <w:rPr>
          <w:rFonts w:hint="eastAsia"/>
          <w:noProof/>
        </w:rPr>
        <w:instrText xml:space="preserve"> </w:instrText>
      </w:r>
      <w:r w:rsidR="00D764A8">
        <w:rPr>
          <w:rFonts w:hint="eastAsia"/>
          <w:noProof/>
        </w:rPr>
      </w:r>
      <w:r w:rsidR="00D764A8">
        <w:rPr>
          <w:rFonts w:hint="eastAsia"/>
          <w:noProof/>
        </w:rPr>
        <w:fldChar w:fldCharType="separate"/>
      </w:r>
      <w:r w:rsidR="00D764A8">
        <w:rPr>
          <w:noProof/>
        </w:rPr>
        <w:t>2</w:t>
      </w:r>
      <w:r w:rsidR="00D764A8">
        <w:rPr>
          <w:rFonts w:hint="eastAsia"/>
          <w:noProof/>
        </w:rPr>
        <w:fldChar w:fldCharType="end"/>
      </w:r>
    </w:p>
    <w:p w14:paraId="07BC7D3D" w14:textId="3D3EA25B" w:rsidR="00D764A8" w:rsidRDefault="00D764A8">
      <w:pPr>
        <w:pStyle w:val="TOC1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2</w:t>
      </w:r>
      <w:r>
        <w:rPr>
          <w:rFonts w:asciiTheme="minorHAnsi" w:eastAsiaTheme="minorEastAsia" w:hAnsiTheme="minorHAnsi" w:cstheme="minorBidi" w:hint="eastAsia"/>
          <w:b w:val="0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目录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_Toc187660102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3</w:t>
      </w:r>
      <w:r>
        <w:rPr>
          <w:rFonts w:hint="eastAsia"/>
          <w:noProof/>
        </w:rPr>
        <w:fldChar w:fldCharType="end"/>
      </w:r>
    </w:p>
    <w:p w14:paraId="651D4FFF" w14:textId="1DB9DB47" w:rsidR="00D764A8" w:rsidRDefault="00D764A8">
      <w:pPr>
        <w:pStyle w:val="TOC1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</w:t>
      </w:r>
      <w:r>
        <w:rPr>
          <w:rFonts w:asciiTheme="minorHAnsi" w:eastAsiaTheme="minorEastAsia" w:hAnsiTheme="minorHAnsi" w:cstheme="minorBidi" w:hint="eastAsia"/>
          <w:b w:val="0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数据库模块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_Toc187660103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3092C460" w14:textId="63A98A23" w:rsidR="00D764A8" w:rsidRDefault="00D764A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3.1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存储引擎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_Toc187660104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09846F72" w14:textId="115EBF4F" w:rsidR="00D764A8" w:rsidRDefault="00D764A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3.2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查询处理器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_Toc187660105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38B4105A" w14:textId="27FDF7BE" w:rsidR="00D764A8" w:rsidRDefault="00D764A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3.3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事务管理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_Toc187660106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6EE41F6A" w14:textId="524B2531" w:rsidR="00D764A8" w:rsidRDefault="00D764A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3.4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缓冲区管理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_Toc187660107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409613BA" w14:textId="7A8FF692" w:rsidR="00D764A8" w:rsidRDefault="00D764A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3.5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索引管理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_Toc187660108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587FA7E7" w14:textId="2D6ED444" w:rsidR="00D764A8" w:rsidRDefault="00D764A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3.6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元数据管理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_Toc187660109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345920E3" w14:textId="404FF9FC" w:rsidR="00D764A8" w:rsidRDefault="00D764A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3.7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用户接口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_Toc187660110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4</w:t>
      </w:r>
      <w:r>
        <w:rPr>
          <w:rFonts w:hint="eastAsia"/>
          <w:noProof/>
        </w:rPr>
        <w:fldChar w:fldCharType="end"/>
      </w:r>
    </w:p>
    <w:p w14:paraId="5A4F6161" w14:textId="01203D7C" w:rsidR="00D764A8" w:rsidRDefault="00D764A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3.8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安全性管理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_Toc187660111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3257B9EE" w14:textId="48945CE2" w:rsidR="00D764A8" w:rsidRDefault="00D764A8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3.9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备份与恢复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_Toc187660112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6A84A451" w14:textId="14E91077" w:rsidR="00D764A8" w:rsidRDefault="00D764A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3.10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监控与诊断</w:t>
      </w:r>
      <w:r>
        <w:rPr>
          <w:rFonts w:hint="eastAsia"/>
          <w:noProof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</w:rPr>
        <w:instrText xml:space="preserve"> </w:instrText>
      </w:r>
      <w:r>
        <w:rPr>
          <w:noProof/>
        </w:rPr>
        <w:instrText>PAGEREF _Toc187660113 \h</w:instrText>
      </w:r>
      <w:r>
        <w:rPr>
          <w:rFonts w:hint="eastAsia"/>
          <w:noProof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</w:rPr>
        <w:t>5</w:t>
      </w:r>
      <w:r>
        <w:rPr>
          <w:rFonts w:hint="eastAsia"/>
          <w:noProof/>
        </w:rPr>
        <w:fldChar w:fldCharType="end"/>
      </w:r>
    </w:p>
    <w:p w14:paraId="7DA0B4DA" w14:textId="5A839642" w:rsidR="00D764A8" w:rsidRDefault="00D764A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  <w14:ligatures w14:val="standardContextual"/>
        </w:rPr>
      </w:pPr>
      <w:r>
        <w:rPr>
          <w:rFonts w:hint="eastAsia"/>
          <w:noProof/>
          <w:lang w:eastAsia="zh-CN"/>
        </w:rPr>
        <w:t>3.11</w:t>
      </w:r>
      <w:r>
        <w:rPr>
          <w:rFonts w:asciiTheme="minorHAnsi" w:eastAsiaTheme="minorEastAsia" w:hAnsiTheme="minorHAnsi" w:cstheme="minorBidi" w:hint="eastAsia"/>
          <w:noProof/>
          <w:kern w:val="2"/>
          <w:szCs w:val="24"/>
          <w:lang w:eastAsia="zh-CN"/>
          <w14:ligatures w14:val="standardContextual"/>
        </w:rPr>
        <w:tab/>
      </w:r>
      <w:r>
        <w:rPr>
          <w:rFonts w:hint="eastAsia"/>
          <w:noProof/>
          <w:lang w:eastAsia="zh-CN"/>
        </w:rPr>
        <w:t>网络通信（如果适用）</w:t>
      </w:r>
      <w:r>
        <w:rPr>
          <w:rFonts w:hint="eastAsia"/>
          <w:noProof/>
          <w:lang w:eastAsia="zh-CN"/>
        </w:rPr>
        <w:tab/>
      </w:r>
      <w:r>
        <w:rPr>
          <w:rFonts w:hint="eastAsia"/>
          <w:noProof/>
        </w:rPr>
        <w:fldChar w:fldCharType="begin"/>
      </w:r>
      <w:r>
        <w:rPr>
          <w:rFonts w:hint="eastAsia"/>
          <w:noProof/>
          <w:lang w:eastAsia="zh-CN"/>
        </w:rPr>
        <w:instrText xml:space="preserve"> </w:instrText>
      </w:r>
      <w:r>
        <w:rPr>
          <w:noProof/>
          <w:lang w:eastAsia="zh-CN"/>
        </w:rPr>
        <w:instrText>PAGEREF _Toc187660114 \h</w:instrText>
      </w:r>
      <w:r>
        <w:rPr>
          <w:rFonts w:hint="eastAsia"/>
          <w:noProof/>
          <w:lang w:eastAsia="zh-CN"/>
        </w:rPr>
        <w:instrText xml:space="preserve"> </w:instrText>
      </w:r>
      <w:r>
        <w:rPr>
          <w:rFonts w:hint="eastAsia"/>
          <w:noProof/>
        </w:rPr>
      </w:r>
      <w:r>
        <w:rPr>
          <w:rFonts w:hint="eastAsia"/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rFonts w:hint="eastAsia"/>
          <w:noProof/>
        </w:rPr>
        <w:fldChar w:fldCharType="end"/>
      </w:r>
    </w:p>
    <w:p w14:paraId="3E84F38F" w14:textId="194711F3" w:rsidR="00527590" w:rsidRPr="00390472" w:rsidRDefault="0071151D">
      <w:pPr>
        <w:jc w:val="both"/>
        <w:rPr>
          <w:sz w:val="18"/>
          <w:lang w:eastAsia="zh-CN"/>
        </w:rPr>
      </w:pPr>
      <w:r w:rsidRPr="00390472">
        <w:fldChar w:fldCharType="end"/>
      </w:r>
    </w:p>
    <w:p w14:paraId="0D808341" w14:textId="77777777" w:rsidR="00527590" w:rsidRPr="00390472" w:rsidRDefault="00527590">
      <w:pPr>
        <w:rPr>
          <w:lang w:eastAsia="zh-CN"/>
        </w:rPr>
        <w:sectPr w:rsidR="00527590" w:rsidRPr="00390472" w:rsidSect="00FC664B">
          <w:headerReference w:type="default" r:id="rId9"/>
          <w:footerReference w:type="default" r:id="rId10"/>
          <w:pgSz w:w="11907" w:h="16840" w:code="9"/>
          <w:pgMar w:top="1418" w:right="1134" w:bottom="1134" w:left="1134" w:header="720" w:footer="720" w:gutter="0"/>
          <w:cols w:space="720"/>
        </w:sectPr>
      </w:pPr>
    </w:p>
    <w:p w14:paraId="02D14FD9" w14:textId="66DB754E" w:rsidR="008B6E7B" w:rsidRDefault="00CF71BE" w:rsidP="008B6E7B">
      <w:pPr>
        <w:pStyle w:val="1"/>
        <w:rPr>
          <w:lang w:eastAsia="zh-CN"/>
        </w:rPr>
      </w:pPr>
      <w:bookmarkStart w:id="2" w:name="_Toc187660103"/>
      <w:r>
        <w:rPr>
          <w:rFonts w:hint="eastAsia"/>
          <w:lang w:eastAsia="zh-CN"/>
        </w:rPr>
        <w:lastRenderedPageBreak/>
        <w:t>数据库模块</w:t>
      </w:r>
      <w:bookmarkEnd w:id="2"/>
    </w:p>
    <w:p w14:paraId="233B962A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开发一个自己的数据库系统是一个复杂且具有挑战性的任务，它涉及到多个模块和组件的设计与实现。一个典型的数据库管理系统（</w:t>
      </w:r>
      <w:r>
        <w:rPr>
          <w:rFonts w:hint="eastAsia"/>
          <w:lang w:eastAsia="zh-CN"/>
        </w:rPr>
        <w:t>DBMS</w:t>
      </w:r>
      <w:r>
        <w:rPr>
          <w:rFonts w:hint="eastAsia"/>
          <w:lang w:eastAsia="zh-CN"/>
        </w:rPr>
        <w:t>）通常包括以下几个核心模块：</w:t>
      </w:r>
    </w:p>
    <w:p w14:paraId="3FFC9097" w14:textId="77777777" w:rsidR="0029482F" w:rsidRDefault="0029482F" w:rsidP="0029482F">
      <w:pPr>
        <w:rPr>
          <w:lang w:eastAsia="zh-CN"/>
        </w:rPr>
      </w:pPr>
    </w:p>
    <w:p w14:paraId="5743C7B2" w14:textId="670A8F2B" w:rsidR="0029482F" w:rsidRDefault="0029482F" w:rsidP="00585F91">
      <w:pPr>
        <w:pStyle w:val="2"/>
        <w:rPr>
          <w:lang w:eastAsia="zh-CN"/>
        </w:rPr>
      </w:pPr>
      <w:bookmarkStart w:id="3" w:name="_Toc187660104"/>
      <w:r>
        <w:rPr>
          <w:rFonts w:hint="eastAsia"/>
          <w:lang w:eastAsia="zh-CN"/>
        </w:rPr>
        <w:t>存储引擎</w:t>
      </w:r>
      <w:bookmarkEnd w:id="3"/>
    </w:p>
    <w:p w14:paraId="5E50E582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负责数据的物理存储和检索。</w:t>
      </w:r>
    </w:p>
    <w:p w14:paraId="60819101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文件管理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：管理数据文件、索引文件等。</w:t>
      </w:r>
    </w:p>
    <w:p w14:paraId="65A4B8F7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页管理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：处理磁盘上的数据块（页），包括分配、回收和缓存。</w:t>
      </w:r>
    </w:p>
    <w:p w14:paraId="7B58C141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事务日志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：记录所有对数据库所做的更改，以支持恢复机制。</w:t>
      </w:r>
    </w:p>
    <w:p w14:paraId="16FADF8A" w14:textId="77777777" w:rsidR="0029482F" w:rsidRDefault="0029482F" w:rsidP="0029482F">
      <w:pPr>
        <w:rPr>
          <w:lang w:eastAsia="zh-CN"/>
        </w:rPr>
      </w:pPr>
    </w:p>
    <w:p w14:paraId="315E6D9A" w14:textId="7AFEBB29" w:rsidR="0029482F" w:rsidRDefault="0029482F" w:rsidP="00A3573B">
      <w:pPr>
        <w:pStyle w:val="2"/>
        <w:rPr>
          <w:lang w:eastAsia="zh-CN"/>
        </w:rPr>
      </w:pPr>
      <w:bookmarkStart w:id="4" w:name="_Toc187660105"/>
      <w:r>
        <w:rPr>
          <w:rFonts w:hint="eastAsia"/>
          <w:lang w:eastAsia="zh-CN"/>
        </w:rPr>
        <w:t>查询处理器</w:t>
      </w:r>
      <w:bookmarkEnd w:id="4"/>
    </w:p>
    <w:p w14:paraId="0E9F76D4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解析用户提交的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语句，并生成执行计划。</w:t>
      </w:r>
    </w:p>
    <w:p w14:paraId="169E5A3E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词法分析器和语法分析器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：将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语句解析为抽象语法树（</w:t>
      </w:r>
      <w:r>
        <w:rPr>
          <w:rFonts w:hint="eastAsia"/>
          <w:lang w:eastAsia="zh-CN"/>
        </w:rPr>
        <w:t>AST</w:t>
      </w:r>
      <w:r>
        <w:rPr>
          <w:rFonts w:hint="eastAsia"/>
          <w:lang w:eastAsia="zh-CN"/>
        </w:rPr>
        <w:t>）。</w:t>
      </w:r>
    </w:p>
    <w:p w14:paraId="53F8AAFA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查询优化器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：选择最有效的查询执行路径。</w:t>
      </w:r>
    </w:p>
    <w:p w14:paraId="05C42A57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执行引擎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：根据优化后的执行计划执行查询。</w:t>
      </w:r>
    </w:p>
    <w:p w14:paraId="51990633" w14:textId="77777777" w:rsidR="0029482F" w:rsidRDefault="0029482F" w:rsidP="0029482F">
      <w:pPr>
        <w:rPr>
          <w:lang w:eastAsia="zh-CN"/>
        </w:rPr>
      </w:pPr>
    </w:p>
    <w:p w14:paraId="768FAE03" w14:textId="63705403" w:rsidR="0029482F" w:rsidRDefault="0029482F" w:rsidP="00A3573B">
      <w:pPr>
        <w:pStyle w:val="2"/>
        <w:rPr>
          <w:lang w:eastAsia="zh-CN"/>
        </w:rPr>
      </w:pPr>
      <w:bookmarkStart w:id="5" w:name="_Toc187660106"/>
      <w:r>
        <w:rPr>
          <w:rFonts w:hint="eastAsia"/>
          <w:lang w:eastAsia="zh-CN"/>
        </w:rPr>
        <w:t>事务管理</w:t>
      </w:r>
      <w:bookmarkEnd w:id="5"/>
    </w:p>
    <w:p w14:paraId="0113A0FB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确保事务的</w:t>
      </w:r>
      <w:r>
        <w:rPr>
          <w:rFonts w:hint="eastAsia"/>
          <w:lang w:eastAsia="zh-CN"/>
        </w:rPr>
        <w:t>ACID</w:t>
      </w:r>
      <w:r>
        <w:rPr>
          <w:rFonts w:hint="eastAsia"/>
          <w:lang w:eastAsia="zh-CN"/>
        </w:rPr>
        <w:t>属性（原子性、一致性、隔离性和持久性）。</w:t>
      </w:r>
    </w:p>
    <w:p w14:paraId="69136245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锁管理器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：控制并发访问，防止读写冲突。</w:t>
      </w:r>
    </w:p>
    <w:p w14:paraId="27ADEDE6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并发控制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：实现多版本并发控制（</w:t>
      </w:r>
      <w:r>
        <w:rPr>
          <w:rFonts w:hint="eastAsia"/>
          <w:lang w:eastAsia="zh-CN"/>
        </w:rPr>
        <w:t>MVCC</w:t>
      </w:r>
      <w:r>
        <w:rPr>
          <w:rFonts w:hint="eastAsia"/>
          <w:lang w:eastAsia="zh-CN"/>
        </w:rPr>
        <w:t>）或其他并发控制策略。</w:t>
      </w:r>
    </w:p>
    <w:p w14:paraId="568C6705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恢复管理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：通过日志和其他手段保证数据库在故障后能够恢复到一致状态。</w:t>
      </w:r>
    </w:p>
    <w:p w14:paraId="63591C2E" w14:textId="77777777" w:rsidR="0029482F" w:rsidRDefault="0029482F" w:rsidP="0029482F">
      <w:pPr>
        <w:rPr>
          <w:lang w:eastAsia="zh-CN"/>
        </w:rPr>
      </w:pPr>
    </w:p>
    <w:p w14:paraId="6C9B0A18" w14:textId="575D490F" w:rsidR="0029482F" w:rsidRDefault="0029482F" w:rsidP="00A3573B">
      <w:pPr>
        <w:pStyle w:val="2"/>
        <w:rPr>
          <w:lang w:eastAsia="zh-CN"/>
        </w:rPr>
      </w:pPr>
      <w:bookmarkStart w:id="6" w:name="_Toc187660107"/>
      <w:r>
        <w:rPr>
          <w:rFonts w:hint="eastAsia"/>
          <w:lang w:eastAsia="zh-CN"/>
        </w:rPr>
        <w:t>缓冲区管理</w:t>
      </w:r>
      <w:bookmarkEnd w:id="6"/>
    </w:p>
    <w:p w14:paraId="12DF1E74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管理内存中的缓存页面，提高</w:t>
      </w:r>
      <w:r>
        <w:rPr>
          <w:rFonts w:hint="eastAsia"/>
          <w:lang w:eastAsia="zh-CN"/>
        </w:rPr>
        <w:t>I/O</w:t>
      </w:r>
      <w:r>
        <w:rPr>
          <w:rFonts w:hint="eastAsia"/>
          <w:lang w:eastAsia="zh-CN"/>
        </w:rPr>
        <w:t>性能。</w:t>
      </w:r>
    </w:p>
    <w:p w14:paraId="149FF2A1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替换算法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：决定哪些页面应该保留在缓存中，哪些应该被移出。</w:t>
      </w:r>
    </w:p>
    <w:p w14:paraId="572BBD97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脏页管理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：跟踪修改过的页面，并适时地将它们写回磁盘。</w:t>
      </w:r>
    </w:p>
    <w:p w14:paraId="44151F0D" w14:textId="77777777" w:rsidR="0029482F" w:rsidRDefault="0029482F" w:rsidP="0029482F">
      <w:pPr>
        <w:rPr>
          <w:lang w:eastAsia="zh-CN"/>
        </w:rPr>
      </w:pPr>
    </w:p>
    <w:p w14:paraId="7954FD5A" w14:textId="517D7A7D" w:rsidR="0029482F" w:rsidRDefault="0029482F" w:rsidP="00A3573B">
      <w:pPr>
        <w:pStyle w:val="2"/>
        <w:rPr>
          <w:lang w:eastAsia="zh-CN"/>
        </w:rPr>
      </w:pPr>
      <w:bookmarkStart w:id="7" w:name="_Toc187660108"/>
      <w:r>
        <w:rPr>
          <w:rFonts w:hint="eastAsia"/>
          <w:lang w:eastAsia="zh-CN"/>
        </w:rPr>
        <w:t>索引管理</w:t>
      </w:r>
      <w:bookmarkEnd w:id="7"/>
    </w:p>
    <w:p w14:paraId="4C885869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创建和维护索引来加速数据检索。</w:t>
      </w:r>
    </w:p>
    <w:p w14:paraId="25B49195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**B+</w:t>
      </w:r>
      <w:r>
        <w:rPr>
          <w:rFonts w:hint="eastAsia"/>
          <w:lang w:eastAsia="zh-CN"/>
        </w:rPr>
        <w:t>树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哈希索引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等不同类型的索引结构。</w:t>
      </w:r>
    </w:p>
    <w:p w14:paraId="1B41C803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索引创建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：允许用户定义索引并进行维护。</w:t>
      </w:r>
    </w:p>
    <w:p w14:paraId="45A2EE7C" w14:textId="77777777" w:rsidR="0029482F" w:rsidRDefault="0029482F" w:rsidP="0029482F">
      <w:pPr>
        <w:rPr>
          <w:lang w:eastAsia="zh-CN"/>
        </w:rPr>
      </w:pPr>
    </w:p>
    <w:p w14:paraId="16A3EB42" w14:textId="20E01AA8" w:rsidR="0029482F" w:rsidRDefault="0029482F" w:rsidP="00A3573B">
      <w:pPr>
        <w:pStyle w:val="2"/>
        <w:rPr>
          <w:lang w:eastAsia="zh-CN"/>
        </w:rPr>
      </w:pPr>
      <w:bookmarkStart w:id="8" w:name="_Toc187660109"/>
      <w:r>
        <w:rPr>
          <w:rFonts w:hint="eastAsia"/>
          <w:lang w:eastAsia="zh-CN"/>
        </w:rPr>
        <w:t>元数据管理</w:t>
      </w:r>
      <w:bookmarkEnd w:id="8"/>
    </w:p>
    <w:p w14:paraId="2984FF25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存储和管理关于数据库对象（如表、视图、索引等）的信息。</w:t>
      </w:r>
    </w:p>
    <w:p w14:paraId="6E3D02CF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数据字典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：描述数据库结构和内容的系统表。</w:t>
      </w:r>
    </w:p>
    <w:p w14:paraId="35A1AD45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模式管理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：支持模式的创建、修改和删除操作。</w:t>
      </w:r>
    </w:p>
    <w:p w14:paraId="16810377" w14:textId="77777777" w:rsidR="0029482F" w:rsidRDefault="0029482F" w:rsidP="0029482F">
      <w:pPr>
        <w:rPr>
          <w:lang w:eastAsia="zh-CN"/>
        </w:rPr>
      </w:pPr>
    </w:p>
    <w:p w14:paraId="6E6EA613" w14:textId="17ECA88E" w:rsidR="0029482F" w:rsidRDefault="0029482F" w:rsidP="00A3573B">
      <w:pPr>
        <w:pStyle w:val="2"/>
        <w:rPr>
          <w:lang w:eastAsia="zh-CN"/>
        </w:rPr>
      </w:pPr>
      <w:bookmarkStart w:id="9" w:name="_Toc187660110"/>
      <w:r>
        <w:rPr>
          <w:rFonts w:hint="eastAsia"/>
          <w:lang w:eastAsia="zh-CN"/>
        </w:rPr>
        <w:t>用户接口</w:t>
      </w:r>
      <w:bookmarkEnd w:id="9"/>
    </w:p>
    <w:p w14:paraId="25E6096F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提供给用户交互的方式。</w:t>
      </w:r>
    </w:p>
    <w:p w14:paraId="0504BBC6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**SQL</w:t>
      </w:r>
      <w:r>
        <w:rPr>
          <w:rFonts w:hint="eastAsia"/>
          <w:lang w:eastAsia="zh-CN"/>
        </w:rPr>
        <w:t>解释器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：接受用户的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命令，并将其传递给查询处理器。</w:t>
      </w:r>
    </w:p>
    <w:p w14:paraId="21A4433E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命令行工具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图形界面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：供用户直接操作数据库。</w:t>
      </w:r>
    </w:p>
    <w:p w14:paraId="35B470B9" w14:textId="77777777" w:rsidR="0029482F" w:rsidRDefault="0029482F" w:rsidP="0029482F">
      <w:pPr>
        <w:rPr>
          <w:lang w:eastAsia="zh-CN"/>
        </w:rPr>
      </w:pPr>
    </w:p>
    <w:p w14:paraId="665542D2" w14:textId="627C2F97" w:rsidR="0029482F" w:rsidRDefault="0029482F" w:rsidP="00A3573B">
      <w:pPr>
        <w:pStyle w:val="2"/>
        <w:rPr>
          <w:lang w:eastAsia="zh-CN"/>
        </w:rPr>
      </w:pPr>
      <w:bookmarkStart w:id="10" w:name="_Toc187660111"/>
      <w:r>
        <w:rPr>
          <w:rFonts w:hint="eastAsia"/>
          <w:lang w:eastAsia="zh-CN"/>
        </w:rPr>
        <w:t>安全性管理</w:t>
      </w:r>
      <w:bookmarkEnd w:id="10"/>
    </w:p>
    <w:p w14:paraId="6FF1556B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保护数据免受未授权访问。</w:t>
      </w:r>
    </w:p>
    <w:p w14:paraId="1866CFA0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认证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：验证用户身份。</w:t>
      </w:r>
    </w:p>
    <w:p w14:paraId="3B37FA60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授权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：控制用户权限，指定他们可以执行的操作。</w:t>
      </w:r>
    </w:p>
    <w:p w14:paraId="6D8D1920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加密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：保护敏感数据的安全性。</w:t>
      </w:r>
    </w:p>
    <w:p w14:paraId="5909E22D" w14:textId="77777777" w:rsidR="0029482F" w:rsidRDefault="0029482F" w:rsidP="0029482F">
      <w:pPr>
        <w:rPr>
          <w:lang w:eastAsia="zh-CN"/>
        </w:rPr>
      </w:pPr>
    </w:p>
    <w:p w14:paraId="6B36B46F" w14:textId="5EF85942" w:rsidR="0029482F" w:rsidRDefault="0029482F" w:rsidP="00A3573B">
      <w:pPr>
        <w:pStyle w:val="2"/>
        <w:rPr>
          <w:lang w:eastAsia="zh-CN"/>
        </w:rPr>
      </w:pPr>
      <w:bookmarkStart w:id="11" w:name="_Toc187660112"/>
      <w:r>
        <w:rPr>
          <w:rFonts w:hint="eastAsia"/>
          <w:lang w:eastAsia="zh-CN"/>
        </w:rPr>
        <w:t>备份与恢复</w:t>
      </w:r>
      <w:bookmarkEnd w:id="11"/>
    </w:p>
    <w:p w14:paraId="2CB4E93B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定期备份数据库，并能够在需要时恢复。</w:t>
      </w:r>
    </w:p>
    <w:p w14:paraId="33644D48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全量备份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增量备份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：保存数据库的状态。</w:t>
      </w:r>
    </w:p>
    <w:p w14:paraId="29F59C9F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点</w:t>
      </w:r>
      <w:r>
        <w:rPr>
          <w:rFonts w:hint="eastAsia"/>
          <w:lang w:eastAsia="zh-CN"/>
        </w:rPr>
        <w:t>-in-time</w:t>
      </w:r>
      <w:r>
        <w:rPr>
          <w:rFonts w:hint="eastAsia"/>
          <w:lang w:eastAsia="zh-CN"/>
        </w:rPr>
        <w:t>恢复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：允许恢复到特定的时间点。</w:t>
      </w:r>
    </w:p>
    <w:p w14:paraId="4E8654F4" w14:textId="77777777" w:rsidR="0029482F" w:rsidRDefault="0029482F" w:rsidP="0029482F">
      <w:pPr>
        <w:rPr>
          <w:lang w:eastAsia="zh-CN"/>
        </w:rPr>
      </w:pPr>
    </w:p>
    <w:p w14:paraId="127602A3" w14:textId="08F30B22" w:rsidR="0029482F" w:rsidRDefault="0029482F" w:rsidP="00A3573B">
      <w:pPr>
        <w:pStyle w:val="2"/>
        <w:rPr>
          <w:lang w:eastAsia="zh-CN"/>
        </w:rPr>
      </w:pPr>
      <w:bookmarkStart w:id="12" w:name="_Toc187660113"/>
      <w:r>
        <w:rPr>
          <w:rFonts w:hint="eastAsia"/>
          <w:lang w:eastAsia="zh-CN"/>
        </w:rPr>
        <w:t>监控与诊断</w:t>
      </w:r>
      <w:bookmarkEnd w:id="12"/>
    </w:p>
    <w:p w14:paraId="544FF391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收集运行时信息，帮助管理员了解数据库性能并解决问题。</w:t>
      </w:r>
    </w:p>
    <w:p w14:paraId="1A3FDF0A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性能统计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：跟踪关键指标，如查询延迟、吞吐量等。</w:t>
      </w:r>
    </w:p>
    <w:p w14:paraId="1F5C428D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错误日志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：记录任何异常情况。</w:t>
      </w:r>
    </w:p>
    <w:p w14:paraId="3171CC60" w14:textId="77777777" w:rsidR="0029482F" w:rsidRDefault="0029482F" w:rsidP="0029482F">
      <w:pPr>
        <w:rPr>
          <w:lang w:eastAsia="zh-CN"/>
        </w:rPr>
      </w:pPr>
    </w:p>
    <w:p w14:paraId="75BA5EB5" w14:textId="58B8AB02" w:rsidR="0029482F" w:rsidRDefault="0029482F" w:rsidP="00A3573B">
      <w:pPr>
        <w:pStyle w:val="2"/>
        <w:rPr>
          <w:lang w:eastAsia="zh-CN"/>
        </w:rPr>
      </w:pPr>
      <w:bookmarkStart w:id="13" w:name="_Toc187660114"/>
      <w:r>
        <w:rPr>
          <w:rFonts w:hint="eastAsia"/>
          <w:lang w:eastAsia="zh-CN"/>
        </w:rPr>
        <w:t>网络通信（如果适用）</w:t>
      </w:r>
      <w:bookmarkEnd w:id="13"/>
    </w:p>
    <w:p w14:paraId="09D02BCF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如果数据库是分布式或多节点架构，则需要网络通信模块。</w:t>
      </w:r>
    </w:p>
    <w:p w14:paraId="122D66F7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**RPC</w:t>
      </w:r>
      <w:r>
        <w:rPr>
          <w:rFonts w:hint="eastAsia"/>
          <w:lang w:eastAsia="zh-CN"/>
        </w:rPr>
        <w:t>框架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：用于客户端和服务端之间的远程过程调用。</w:t>
      </w:r>
    </w:p>
    <w:p w14:paraId="72D3BF22" w14:textId="77777777" w:rsidR="0029482F" w:rsidRDefault="0029482F" w:rsidP="0029482F">
      <w:pPr>
        <w:rPr>
          <w:lang w:eastAsia="zh-CN"/>
        </w:rPr>
      </w:pPr>
      <w:r>
        <w:rPr>
          <w:rFonts w:hint="eastAsia"/>
          <w:lang w:eastAsia="zh-CN"/>
        </w:rPr>
        <w:t>- **</w:t>
      </w:r>
      <w:r>
        <w:rPr>
          <w:rFonts w:hint="eastAsia"/>
          <w:lang w:eastAsia="zh-CN"/>
        </w:rPr>
        <w:t>消息队列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：协调不同节点间的消息传递。</w:t>
      </w:r>
    </w:p>
    <w:p w14:paraId="40587E67" w14:textId="77777777" w:rsidR="0029482F" w:rsidRDefault="0029482F" w:rsidP="0029482F">
      <w:pPr>
        <w:rPr>
          <w:lang w:eastAsia="zh-CN"/>
        </w:rPr>
      </w:pPr>
    </w:p>
    <w:p w14:paraId="0C55497D" w14:textId="5A152E2D" w:rsidR="00622FB2" w:rsidRDefault="00AA166A" w:rsidP="00622FB2">
      <w:pPr>
        <w:pStyle w:val="1"/>
        <w:rPr>
          <w:lang w:eastAsia="zh-CN"/>
        </w:rPr>
      </w:pPr>
      <w:r>
        <w:rPr>
          <w:rFonts w:hint="eastAsia"/>
          <w:lang w:eastAsia="zh-CN"/>
        </w:rPr>
        <w:t>DataHouseDB</w:t>
      </w:r>
    </w:p>
    <w:p w14:paraId="0B420321" w14:textId="77777777" w:rsidR="00AA166A" w:rsidRDefault="00AA166A" w:rsidP="00AA166A">
      <w:pPr>
        <w:rPr>
          <w:lang w:eastAsia="zh-CN"/>
        </w:rPr>
      </w:pPr>
    </w:p>
    <w:p w14:paraId="530DCE51" w14:textId="09446710" w:rsidR="003A6153" w:rsidRDefault="003A6153" w:rsidP="00AA166A">
      <w:pPr>
        <w:rPr>
          <w:lang w:eastAsia="zh-CN"/>
        </w:rPr>
      </w:pPr>
      <w:r>
        <w:rPr>
          <w:rFonts w:hint="eastAsia"/>
          <w:lang w:eastAsia="zh-CN"/>
        </w:rPr>
        <w:t>客户端</w:t>
      </w:r>
    </w:p>
    <w:p w14:paraId="3EF708A1" w14:textId="5432A967" w:rsidR="00AA166A" w:rsidRDefault="00AA166A" w:rsidP="003A6153">
      <w:pPr>
        <w:ind w:firstLine="708"/>
        <w:rPr>
          <w:lang w:eastAsia="zh-CN"/>
        </w:rPr>
      </w:pPr>
      <w:r>
        <w:rPr>
          <w:rFonts w:hint="eastAsia"/>
          <w:lang w:eastAsia="zh-CN"/>
        </w:rPr>
        <w:t>ShellCommand</w:t>
      </w:r>
      <w:r>
        <w:rPr>
          <w:rFonts w:hint="eastAsia"/>
          <w:lang w:eastAsia="zh-CN"/>
        </w:rPr>
        <w:t>客户端</w:t>
      </w:r>
    </w:p>
    <w:p w14:paraId="44AFDE41" w14:textId="3CAC7C44" w:rsidR="003A6153" w:rsidRDefault="003A6153" w:rsidP="003A6153">
      <w:pPr>
        <w:ind w:firstLine="708"/>
        <w:rPr>
          <w:lang w:eastAsia="zh-CN"/>
        </w:rPr>
      </w:pP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客户端</w:t>
      </w:r>
    </w:p>
    <w:p w14:paraId="4735B48E" w14:textId="77777777" w:rsidR="00AA166A" w:rsidRDefault="00AA166A" w:rsidP="00AA166A">
      <w:pPr>
        <w:rPr>
          <w:lang w:eastAsia="zh-CN"/>
        </w:rPr>
      </w:pPr>
    </w:p>
    <w:p w14:paraId="6113084E" w14:textId="0125BEED" w:rsidR="00AA166A" w:rsidRPr="00AA166A" w:rsidRDefault="00AA166A" w:rsidP="00AA166A">
      <w:pPr>
        <w:rPr>
          <w:lang w:eastAsia="zh-CN"/>
        </w:rPr>
      </w:pP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解析</w:t>
      </w:r>
    </w:p>
    <w:p w14:paraId="737117BF" w14:textId="3BE127FA" w:rsidR="0029482F" w:rsidRDefault="00451399" w:rsidP="0029482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antlr4</w:t>
      </w:r>
    </w:p>
    <w:p w14:paraId="1FA1CBB3" w14:textId="77777777" w:rsidR="00451399" w:rsidRDefault="00451399" w:rsidP="0029482F">
      <w:pPr>
        <w:rPr>
          <w:lang w:eastAsia="zh-CN"/>
        </w:rPr>
      </w:pPr>
    </w:p>
    <w:p w14:paraId="4C221567" w14:textId="5E235FCA" w:rsidR="00642A03" w:rsidRDefault="00642A03" w:rsidP="00642A03">
      <w:pPr>
        <w:rPr>
          <w:lang w:eastAsia="zh-CN"/>
        </w:rPr>
      </w:pPr>
      <w:r>
        <w:rPr>
          <w:rFonts w:hint="eastAsia"/>
          <w:lang w:eastAsia="zh-CN"/>
        </w:rPr>
        <w:t>数据存储</w:t>
      </w:r>
    </w:p>
    <w:p w14:paraId="78C9CBBD" w14:textId="0D9C5831" w:rsidR="00E14F3E" w:rsidRDefault="00E14F3E" w:rsidP="00AA166A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数据存储</w:t>
      </w:r>
    </w:p>
    <w:p w14:paraId="2E02C041" w14:textId="44D7D535" w:rsidR="00E14F3E" w:rsidRDefault="00E14F3E" w:rsidP="00AA166A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索引存储</w:t>
      </w:r>
    </w:p>
    <w:p w14:paraId="5769328C" w14:textId="77777777" w:rsidR="00E14F3E" w:rsidRDefault="00E14F3E" w:rsidP="00AA166A">
      <w:pPr>
        <w:rPr>
          <w:lang w:eastAsia="zh-CN"/>
        </w:rPr>
      </w:pPr>
    </w:p>
    <w:p w14:paraId="15EA6503" w14:textId="681F013B" w:rsidR="00E14F3E" w:rsidRDefault="00E94CD5" w:rsidP="00AA166A">
      <w:pPr>
        <w:rPr>
          <w:lang w:eastAsia="zh-CN"/>
        </w:rPr>
      </w:pPr>
      <w:r>
        <w:rPr>
          <w:rFonts w:hint="eastAsia"/>
          <w:lang w:eastAsia="zh-CN"/>
        </w:rPr>
        <w:t>数据</w:t>
      </w:r>
      <w:r w:rsidR="00E14F3E">
        <w:rPr>
          <w:rFonts w:hint="eastAsia"/>
          <w:lang w:eastAsia="zh-CN"/>
        </w:rPr>
        <w:t>查询</w:t>
      </w:r>
    </w:p>
    <w:p w14:paraId="63E07EC3" w14:textId="77777777" w:rsidR="00FC50AD" w:rsidRDefault="00FC50AD" w:rsidP="00AA166A">
      <w:pPr>
        <w:rPr>
          <w:lang w:eastAsia="zh-CN"/>
        </w:rPr>
      </w:pPr>
    </w:p>
    <w:p w14:paraId="67BC9F52" w14:textId="048E63BF" w:rsidR="00FC50AD" w:rsidRDefault="00FC50AD" w:rsidP="00AA166A">
      <w:pPr>
        <w:rPr>
          <w:lang w:eastAsia="zh-CN"/>
        </w:rPr>
      </w:pPr>
      <w:r>
        <w:rPr>
          <w:rFonts w:hint="eastAsia"/>
          <w:lang w:eastAsia="zh-CN"/>
        </w:rPr>
        <w:t>元数据管理</w:t>
      </w:r>
    </w:p>
    <w:p w14:paraId="3163DAC3" w14:textId="5D5C3DF1" w:rsidR="00FC50AD" w:rsidRDefault="00FC50AD" w:rsidP="00AA166A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表结构</w:t>
      </w:r>
    </w:p>
    <w:p w14:paraId="2C3AB486" w14:textId="404DB808" w:rsidR="00FC50AD" w:rsidRDefault="00FC50AD" w:rsidP="00AA166A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字段信息</w:t>
      </w:r>
    </w:p>
    <w:p w14:paraId="6D46F6C7" w14:textId="77777777" w:rsidR="0029482F" w:rsidRDefault="0029482F" w:rsidP="0029482F">
      <w:pPr>
        <w:rPr>
          <w:lang w:eastAsia="zh-CN"/>
        </w:rPr>
      </w:pPr>
    </w:p>
    <w:p w14:paraId="1FE3D584" w14:textId="0282FC6D" w:rsidR="000224F4" w:rsidRDefault="000224F4" w:rsidP="0029482F">
      <w:pPr>
        <w:rPr>
          <w:lang w:eastAsia="zh-CN"/>
        </w:rPr>
      </w:pPr>
      <w:r>
        <w:rPr>
          <w:rFonts w:hint="eastAsia"/>
          <w:lang w:eastAsia="zh-CN"/>
        </w:rPr>
        <w:t>datahouse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8896"/>
      </w:tblGrid>
      <w:tr w:rsidR="000224F4" w14:paraId="09590084" w14:textId="77777777" w:rsidTr="000224F4">
        <w:tc>
          <w:tcPr>
            <w:tcW w:w="1384" w:type="dxa"/>
          </w:tcPr>
          <w:p w14:paraId="3742934D" w14:textId="77777777" w:rsidR="000224F4" w:rsidRDefault="000224F4" w:rsidP="00294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脚本</w:t>
            </w:r>
          </w:p>
          <w:p w14:paraId="7E6E739F" w14:textId="7B674AFD" w:rsidR="000224F4" w:rsidRDefault="000224F4" w:rsidP="0029482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script</w:t>
            </w:r>
          </w:p>
        </w:tc>
        <w:tc>
          <w:tcPr>
            <w:tcW w:w="8896" w:type="dxa"/>
          </w:tcPr>
          <w:p w14:paraId="6E568C80" w14:textId="77777777" w:rsidR="000224F4" w:rsidRDefault="000224F4" w:rsidP="0029482F">
            <w:pPr>
              <w:rPr>
                <w:lang w:eastAsia="zh-CN"/>
              </w:rPr>
            </w:pPr>
          </w:p>
        </w:tc>
      </w:tr>
      <w:tr w:rsidR="000224F4" w14:paraId="055EDF6F" w14:textId="77777777" w:rsidTr="000224F4">
        <w:tc>
          <w:tcPr>
            <w:tcW w:w="1384" w:type="dxa"/>
          </w:tcPr>
          <w:p w14:paraId="6BDFF81D" w14:textId="77777777" w:rsidR="000224F4" w:rsidRDefault="000224F4" w:rsidP="00294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程序</w:t>
            </w:r>
          </w:p>
          <w:p w14:paraId="36757EBA" w14:textId="349B1D13" w:rsidR="000224F4" w:rsidRDefault="000224F4" w:rsidP="0029482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bin</w:t>
            </w:r>
          </w:p>
        </w:tc>
        <w:tc>
          <w:tcPr>
            <w:tcW w:w="8896" w:type="dxa"/>
          </w:tcPr>
          <w:p w14:paraId="548B76F1" w14:textId="77777777" w:rsidR="000224F4" w:rsidRDefault="000224F4" w:rsidP="0029482F">
            <w:pPr>
              <w:rPr>
                <w:lang w:eastAsia="zh-CN"/>
              </w:rPr>
            </w:pPr>
          </w:p>
        </w:tc>
      </w:tr>
      <w:tr w:rsidR="000224F4" w14:paraId="531B81B9" w14:textId="77777777" w:rsidTr="000224F4">
        <w:tc>
          <w:tcPr>
            <w:tcW w:w="1384" w:type="dxa"/>
          </w:tcPr>
          <w:p w14:paraId="4C43C639" w14:textId="77777777" w:rsidR="000224F4" w:rsidRDefault="000224F4" w:rsidP="00294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配置</w:t>
            </w:r>
          </w:p>
          <w:p w14:paraId="23AE5DAC" w14:textId="45F23CB5" w:rsidR="000224F4" w:rsidRDefault="000224F4" w:rsidP="0029482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config</w:t>
            </w:r>
          </w:p>
        </w:tc>
        <w:tc>
          <w:tcPr>
            <w:tcW w:w="8896" w:type="dxa"/>
          </w:tcPr>
          <w:p w14:paraId="734C59BC" w14:textId="77777777" w:rsidR="000224F4" w:rsidRDefault="000224F4" w:rsidP="0029482F">
            <w:pPr>
              <w:rPr>
                <w:lang w:eastAsia="zh-CN"/>
              </w:rPr>
            </w:pPr>
          </w:p>
        </w:tc>
      </w:tr>
      <w:tr w:rsidR="000224F4" w14:paraId="15D4877E" w14:textId="77777777" w:rsidTr="000224F4">
        <w:tc>
          <w:tcPr>
            <w:tcW w:w="1384" w:type="dxa"/>
          </w:tcPr>
          <w:p w14:paraId="195A39C6" w14:textId="77777777" w:rsidR="000224F4" w:rsidRDefault="000224F4" w:rsidP="00294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存储目录</w:t>
            </w:r>
          </w:p>
          <w:p w14:paraId="614C7CEF" w14:textId="1BD38B7A" w:rsidR="000224F4" w:rsidRDefault="000224F4" w:rsidP="0029482F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store</w:t>
            </w:r>
          </w:p>
        </w:tc>
        <w:tc>
          <w:tcPr>
            <w:tcW w:w="8896" w:type="dxa"/>
          </w:tcPr>
          <w:p w14:paraId="6AE7E211" w14:textId="77777777" w:rsidR="000224F4" w:rsidRDefault="000224F4" w:rsidP="000224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metadata</w:t>
            </w:r>
          </w:p>
          <w:p w14:paraId="5CD8A0D5" w14:textId="66DDC236" w:rsidR="000224F4" w:rsidRDefault="000224F4" w:rsidP="000224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link</w:t>
            </w:r>
          </w:p>
          <w:p w14:paraId="7D9EF28D" w14:textId="50B0A6A9" w:rsidR="000224F4" w:rsidRDefault="000224F4" w:rsidP="000224F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data</w:t>
            </w:r>
          </w:p>
          <w:p w14:paraId="4E61B7C9" w14:textId="55CC0FFF" w:rsidR="000224F4" w:rsidRDefault="000224F4" w:rsidP="000224F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tmp</w:t>
            </w:r>
          </w:p>
        </w:tc>
      </w:tr>
      <w:tr w:rsidR="000224F4" w14:paraId="6C457405" w14:textId="77777777" w:rsidTr="000224F4">
        <w:tc>
          <w:tcPr>
            <w:tcW w:w="1384" w:type="dxa"/>
          </w:tcPr>
          <w:p w14:paraId="5ABBE680" w14:textId="77777777" w:rsidR="000224F4" w:rsidRDefault="000224F4" w:rsidP="0029482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备份</w:t>
            </w:r>
          </w:p>
          <w:p w14:paraId="155EAEB7" w14:textId="33A9875C" w:rsidR="000224F4" w:rsidRDefault="000224F4" w:rsidP="0029482F">
            <w:pPr>
              <w:rPr>
                <w:rFonts w:hint="eastAsia"/>
                <w:lang w:eastAsia="zh-CN"/>
              </w:rPr>
            </w:pPr>
          </w:p>
        </w:tc>
        <w:tc>
          <w:tcPr>
            <w:tcW w:w="8896" w:type="dxa"/>
          </w:tcPr>
          <w:p w14:paraId="6C614FF6" w14:textId="77777777" w:rsidR="000224F4" w:rsidRDefault="000224F4" w:rsidP="0029482F">
            <w:pPr>
              <w:rPr>
                <w:lang w:eastAsia="zh-CN"/>
              </w:rPr>
            </w:pPr>
          </w:p>
        </w:tc>
      </w:tr>
      <w:tr w:rsidR="000224F4" w14:paraId="40CD74DA" w14:textId="77777777" w:rsidTr="000224F4">
        <w:tc>
          <w:tcPr>
            <w:tcW w:w="1384" w:type="dxa"/>
          </w:tcPr>
          <w:p w14:paraId="3F80D422" w14:textId="77777777" w:rsidR="000224F4" w:rsidRDefault="000224F4" w:rsidP="0029482F">
            <w:pPr>
              <w:rPr>
                <w:lang w:eastAsia="zh-CN"/>
              </w:rPr>
            </w:pPr>
          </w:p>
        </w:tc>
        <w:tc>
          <w:tcPr>
            <w:tcW w:w="8896" w:type="dxa"/>
          </w:tcPr>
          <w:p w14:paraId="4C5700FB" w14:textId="77777777" w:rsidR="000224F4" w:rsidRDefault="000224F4" w:rsidP="0029482F">
            <w:pPr>
              <w:rPr>
                <w:lang w:eastAsia="zh-CN"/>
              </w:rPr>
            </w:pPr>
          </w:p>
        </w:tc>
      </w:tr>
    </w:tbl>
    <w:p w14:paraId="1FF9D578" w14:textId="77777777" w:rsidR="000224F4" w:rsidRDefault="000224F4" w:rsidP="0029482F">
      <w:pPr>
        <w:rPr>
          <w:lang w:eastAsia="zh-CN"/>
        </w:rPr>
      </w:pPr>
    </w:p>
    <w:p w14:paraId="1C90393B" w14:textId="2B6C1787" w:rsidR="000224F4" w:rsidRDefault="000224F4" w:rsidP="0029482F">
      <w:pPr>
        <w:rPr>
          <w:rFonts w:hint="eastAsia"/>
          <w:lang w:eastAsia="zh-CN"/>
        </w:rPr>
      </w:pPr>
    </w:p>
    <w:p w14:paraId="1802606F" w14:textId="77777777" w:rsidR="000224F4" w:rsidRDefault="000224F4" w:rsidP="0029482F">
      <w:pPr>
        <w:rPr>
          <w:lang w:eastAsia="zh-CN"/>
        </w:rPr>
      </w:pPr>
    </w:p>
    <w:p w14:paraId="1B0E42AE" w14:textId="0F983481" w:rsidR="000224F4" w:rsidRDefault="000224F4" w:rsidP="0029482F">
      <w:pPr>
        <w:rPr>
          <w:lang w:eastAsia="zh-CN"/>
        </w:rPr>
      </w:pPr>
    </w:p>
    <w:p w14:paraId="1F8813A1" w14:textId="2E50C024" w:rsidR="000224F4" w:rsidRDefault="000224F4" w:rsidP="0029482F">
      <w:pPr>
        <w:rPr>
          <w:lang w:eastAsia="zh-CN"/>
        </w:rPr>
      </w:pPr>
    </w:p>
    <w:p w14:paraId="5AC26AAE" w14:textId="77777777" w:rsidR="000224F4" w:rsidRPr="0029482F" w:rsidRDefault="000224F4" w:rsidP="0029482F">
      <w:pPr>
        <w:rPr>
          <w:rFonts w:hint="eastAsia"/>
          <w:lang w:eastAsia="zh-CN"/>
        </w:rPr>
      </w:pPr>
    </w:p>
    <w:sectPr w:rsidR="000224F4" w:rsidRPr="0029482F" w:rsidSect="004E3FC1">
      <w:headerReference w:type="default" r:id="rId11"/>
      <w:pgSz w:w="11907" w:h="16840" w:code="9"/>
      <w:pgMar w:top="1418" w:right="850" w:bottom="1134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1B90B" w14:textId="77777777" w:rsidR="0015081F" w:rsidRDefault="0015081F">
      <w:r>
        <w:separator/>
      </w:r>
    </w:p>
  </w:endnote>
  <w:endnote w:type="continuationSeparator" w:id="0">
    <w:p w14:paraId="25CFE60D" w14:textId="77777777" w:rsidR="0015081F" w:rsidRDefault="00150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EC3C6" w14:textId="6789042E" w:rsidR="0098609A" w:rsidRDefault="0098609A">
    <w:pPr>
      <w:pStyle w:val="a4"/>
    </w:pPr>
    <w:r>
      <w:tab/>
    </w:r>
    <w:r>
      <w:fldChar w:fldCharType="begin"/>
    </w:r>
    <w:r>
      <w:instrText>PAGE</w:instrText>
    </w:r>
    <w:r>
      <w:fldChar w:fldCharType="separate"/>
    </w:r>
    <w:r w:rsidR="002C31BE">
      <w:rPr>
        <w:noProof/>
      </w:rPr>
      <w:t>19</w:t>
    </w:r>
    <w:r>
      <w:fldChar w:fldCharType="end"/>
    </w:r>
    <w:r>
      <w:t xml:space="preserve"> / </w:t>
    </w:r>
    <w:fldSimple w:instr=" NUMPAGES  \* MERGEFORMAT ">
      <w:r w:rsidR="002C31BE">
        <w:rPr>
          <w:noProof/>
        </w:rPr>
        <w:t>57</w:t>
      </w:r>
    </w:fldSimple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C0422" w14:textId="77777777" w:rsidR="0015081F" w:rsidRDefault="0015081F">
      <w:r>
        <w:separator/>
      </w:r>
    </w:p>
  </w:footnote>
  <w:footnote w:type="continuationSeparator" w:id="0">
    <w:p w14:paraId="05BABC13" w14:textId="77777777" w:rsidR="0015081F" w:rsidRDefault="00150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DA70F" w14:textId="77777777" w:rsidR="0098609A" w:rsidRDefault="0098609A" w:rsidP="005E3B5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2D80B" w14:textId="139D5568" w:rsidR="0098609A" w:rsidRDefault="0098609A">
    <w:pPr>
      <w:pStyle w:val="a3"/>
      <w:rPr>
        <w:lang w:eastAsia="zh-CN"/>
      </w:rPr>
    </w:pPr>
    <w:r>
      <w:rPr>
        <w:lang w:eastAsia="zh-C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9CC8E" w14:textId="15A712A7" w:rsidR="0098609A" w:rsidRDefault="0098609A" w:rsidP="00D83560">
    <w:pPr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997CCD9A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F74470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F9734F"/>
    <w:multiLevelType w:val="multilevel"/>
    <w:tmpl w:val="3F249760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04590386"/>
    <w:multiLevelType w:val="hybridMultilevel"/>
    <w:tmpl w:val="77F20B70"/>
    <w:lvl w:ilvl="0" w:tplc="C910F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5A124D"/>
    <w:multiLevelType w:val="hybridMultilevel"/>
    <w:tmpl w:val="A95EF0F8"/>
    <w:lvl w:ilvl="0" w:tplc="3D266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AB0309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44561E"/>
    <w:multiLevelType w:val="hybridMultilevel"/>
    <w:tmpl w:val="40AC9044"/>
    <w:lvl w:ilvl="0" w:tplc="DE2CE3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1D2D55"/>
    <w:multiLevelType w:val="hybridMultilevel"/>
    <w:tmpl w:val="488A42C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F452E2"/>
    <w:multiLevelType w:val="hybridMultilevel"/>
    <w:tmpl w:val="A95EF0F8"/>
    <w:lvl w:ilvl="0" w:tplc="3D266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965599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5E5661"/>
    <w:multiLevelType w:val="hybridMultilevel"/>
    <w:tmpl w:val="2EB2B8DA"/>
    <w:lvl w:ilvl="0" w:tplc="E036F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260003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4A74B6"/>
    <w:multiLevelType w:val="hybridMultilevel"/>
    <w:tmpl w:val="81D428BC"/>
    <w:lvl w:ilvl="0" w:tplc="E036F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5D5318E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609121C"/>
    <w:multiLevelType w:val="hybridMultilevel"/>
    <w:tmpl w:val="72C67076"/>
    <w:lvl w:ilvl="0" w:tplc="28BE63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79724AD"/>
    <w:multiLevelType w:val="hybridMultilevel"/>
    <w:tmpl w:val="F45894A0"/>
    <w:lvl w:ilvl="0" w:tplc="7CEAB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DF045FB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F0706FA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464796"/>
    <w:multiLevelType w:val="hybridMultilevel"/>
    <w:tmpl w:val="E51C1674"/>
    <w:lvl w:ilvl="0" w:tplc="E036F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2BF209B"/>
    <w:multiLevelType w:val="hybridMultilevel"/>
    <w:tmpl w:val="BCF248BE"/>
    <w:lvl w:ilvl="0" w:tplc="5666E5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3745BA4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3924089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7BD2E54"/>
    <w:multiLevelType w:val="hybridMultilevel"/>
    <w:tmpl w:val="488A42C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84E7A93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C807804"/>
    <w:multiLevelType w:val="hybridMultilevel"/>
    <w:tmpl w:val="CC1AB770"/>
    <w:lvl w:ilvl="0" w:tplc="E036F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CBA16B4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D112654"/>
    <w:multiLevelType w:val="hybridMultilevel"/>
    <w:tmpl w:val="A2F63E78"/>
    <w:lvl w:ilvl="0" w:tplc="AECE9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30A325B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4F61104"/>
    <w:multiLevelType w:val="hybridMultilevel"/>
    <w:tmpl w:val="A95EF0F8"/>
    <w:lvl w:ilvl="0" w:tplc="3D266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77C3BE1"/>
    <w:multiLevelType w:val="hybridMultilevel"/>
    <w:tmpl w:val="8FC62CAA"/>
    <w:lvl w:ilvl="0" w:tplc="1228E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8D17BA5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90A6AE1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A587397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18157F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C4970A7"/>
    <w:multiLevelType w:val="hybridMultilevel"/>
    <w:tmpl w:val="488A42C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D663D0F"/>
    <w:multiLevelType w:val="hybridMultilevel"/>
    <w:tmpl w:val="A95EF0F8"/>
    <w:lvl w:ilvl="0" w:tplc="3D266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ED11770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FC65785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09D7A68"/>
    <w:multiLevelType w:val="hybridMultilevel"/>
    <w:tmpl w:val="A95EF0F8"/>
    <w:lvl w:ilvl="0" w:tplc="3D266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5AE5893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6BF5A1D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77810FE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8563D6A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92D1247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BA94BA6"/>
    <w:multiLevelType w:val="hybridMultilevel"/>
    <w:tmpl w:val="23FE51E4"/>
    <w:lvl w:ilvl="0" w:tplc="77CE7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06906EC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09709C3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11B4D25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1A901AC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2D04F40"/>
    <w:multiLevelType w:val="hybridMultilevel"/>
    <w:tmpl w:val="41782E62"/>
    <w:lvl w:ilvl="0" w:tplc="E036F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3470128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3692B84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4B27DB0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4D77616"/>
    <w:multiLevelType w:val="hybridMultilevel"/>
    <w:tmpl w:val="A95EF0F8"/>
    <w:lvl w:ilvl="0" w:tplc="3D266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52948B8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96A700F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BC27D28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F440C2E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015481D"/>
    <w:multiLevelType w:val="hybridMultilevel"/>
    <w:tmpl w:val="AC026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0C70E0D"/>
    <w:multiLevelType w:val="hybridMultilevel"/>
    <w:tmpl w:val="41782E62"/>
    <w:lvl w:ilvl="0" w:tplc="E036F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29B13C8"/>
    <w:multiLevelType w:val="hybridMultilevel"/>
    <w:tmpl w:val="488A42C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52473A9"/>
    <w:multiLevelType w:val="hybridMultilevel"/>
    <w:tmpl w:val="FBC08FE6"/>
    <w:lvl w:ilvl="0" w:tplc="B7A0E8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5E555C3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6604748"/>
    <w:multiLevelType w:val="hybridMultilevel"/>
    <w:tmpl w:val="CFB60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6CC644D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7027274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B7837C8"/>
    <w:multiLevelType w:val="hybridMultilevel"/>
    <w:tmpl w:val="41782E62"/>
    <w:lvl w:ilvl="0" w:tplc="E036F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E8706E3"/>
    <w:multiLevelType w:val="hybridMultilevel"/>
    <w:tmpl w:val="488A42C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0536F89"/>
    <w:multiLevelType w:val="hybridMultilevel"/>
    <w:tmpl w:val="488A42C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13F4AB1"/>
    <w:multiLevelType w:val="hybridMultilevel"/>
    <w:tmpl w:val="78B65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3C10CE8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3D332D1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4EC4222"/>
    <w:multiLevelType w:val="hybridMultilevel"/>
    <w:tmpl w:val="95BCCA58"/>
    <w:lvl w:ilvl="0" w:tplc="641CF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6097868"/>
    <w:multiLevelType w:val="hybridMultilevel"/>
    <w:tmpl w:val="488A4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AFE302D"/>
    <w:multiLevelType w:val="hybridMultilevel"/>
    <w:tmpl w:val="488A42C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6994877">
    <w:abstractNumId w:val="0"/>
  </w:num>
  <w:num w:numId="2" w16cid:durableId="808598939">
    <w:abstractNumId w:val="2"/>
  </w:num>
  <w:num w:numId="3" w16cid:durableId="1530026100">
    <w:abstractNumId w:val="25"/>
  </w:num>
  <w:num w:numId="4" w16cid:durableId="1969504731">
    <w:abstractNumId w:val="40"/>
  </w:num>
  <w:num w:numId="5" w16cid:durableId="1352101387">
    <w:abstractNumId w:val="11"/>
  </w:num>
  <w:num w:numId="6" w16cid:durableId="1059792902">
    <w:abstractNumId w:val="45"/>
  </w:num>
  <w:num w:numId="7" w16cid:durableId="924413315">
    <w:abstractNumId w:val="51"/>
  </w:num>
  <w:num w:numId="8" w16cid:durableId="303048498">
    <w:abstractNumId w:val="71"/>
  </w:num>
  <w:num w:numId="9" w16cid:durableId="610282026">
    <w:abstractNumId w:val="21"/>
  </w:num>
  <w:num w:numId="10" w16cid:durableId="659233483">
    <w:abstractNumId w:val="44"/>
  </w:num>
  <w:num w:numId="11" w16cid:durableId="454375569">
    <w:abstractNumId w:val="52"/>
  </w:num>
  <w:num w:numId="12" w16cid:durableId="152720690">
    <w:abstractNumId w:val="50"/>
  </w:num>
  <w:num w:numId="13" w16cid:durableId="458383271">
    <w:abstractNumId w:val="41"/>
  </w:num>
  <w:num w:numId="14" w16cid:durableId="1945066866">
    <w:abstractNumId w:val="43"/>
  </w:num>
  <w:num w:numId="15" w16cid:durableId="563948188">
    <w:abstractNumId w:val="48"/>
  </w:num>
  <w:num w:numId="16" w16cid:durableId="1089808021">
    <w:abstractNumId w:val="64"/>
  </w:num>
  <w:num w:numId="17" w16cid:durableId="905648417">
    <w:abstractNumId w:val="68"/>
  </w:num>
  <w:num w:numId="18" w16cid:durableId="2030789193">
    <w:abstractNumId w:val="32"/>
  </w:num>
  <w:num w:numId="19" w16cid:durableId="1908303054">
    <w:abstractNumId w:val="33"/>
  </w:num>
  <w:num w:numId="20" w16cid:durableId="676731265">
    <w:abstractNumId w:val="39"/>
  </w:num>
  <w:num w:numId="21" w16cid:durableId="116800164">
    <w:abstractNumId w:val="47"/>
  </w:num>
  <w:num w:numId="22" w16cid:durableId="1303389677">
    <w:abstractNumId w:val="20"/>
  </w:num>
  <w:num w:numId="23" w16cid:durableId="477068935">
    <w:abstractNumId w:val="70"/>
  </w:num>
  <w:num w:numId="24" w16cid:durableId="250503709">
    <w:abstractNumId w:val="58"/>
  </w:num>
  <w:num w:numId="25" w16cid:durableId="550656641">
    <w:abstractNumId w:val="63"/>
  </w:num>
  <w:num w:numId="26" w16cid:durableId="80420314">
    <w:abstractNumId w:val="65"/>
  </w:num>
  <w:num w:numId="27" w16cid:durableId="1001129539">
    <w:abstractNumId w:val="56"/>
  </w:num>
  <w:num w:numId="28" w16cid:durableId="494537518">
    <w:abstractNumId w:val="19"/>
  </w:num>
  <w:num w:numId="29" w16cid:durableId="49497542">
    <w:abstractNumId w:val="3"/>
  </w:num>
  <w:num w:numId="30" w16cid:durableId="1860314212">
    <w:abstractNumId w:val="49"/>
  </w:num>
  <w:num w:numId="31" w16cid:durableId="180826042">
    <w:abstractNumId w:val="59"/>
  </w:num>
  <w:num w:numId="32" w16cid:durableId="205456558">
    <w:abstractNumId w:val="18"/>
  </w:num>
  <w:num w:numId="33" w16cid:durableId="182599994">
    <w:abstractNumId w:val="66"/>
  </w:num>
  <w:num w:numId="34" w16cid:durableId="769544519">
    <w:abstractNumId w:val="10"/>
  </w:num>
  <w:num w:numId="35" w16cid:durableId="1722903596">
    <w:abstractNumId w:val="12"/>
  </w:num>
  <w:num w:numId="36" w16cid:durableId="1607232228">
    <w:abstractNumId w:val="24"/>
  </w:num>
  <w:num w:numId="37" w16cid:durableId="670372601">
    <w:abstractNumId w:val="34"/>
  </w:num>
  <w:num w:numId="38" w16cid:durableId="428157867">
    <w:abstractNumId w:val="74"/>
  </w:num>
  <w:num w:numId="39" w16cid:durableId="1228147134">
    <w:abstractNumId w:val="54"/>
  </w:num>
  <w:num w:numId="40" w16cid:durableId="1871801522">
    <w:abstractNumId w:val="55"/>
  </w:num>
  <w:num w:numId="41" w16cid:durableId="1661880771">
    <w:abstractNumId w:val="7"/>
  </w:num>
  <w:num w:numId="42" w16cid:durableId="1111708326">
    <w:abstractNumId w:val="31"/>
  </w:num>
  <w:num w:numId="43" w16cid:durableId="1562204899">
    <w:abstractNumId w:val="13"/>
  </w:num>
  <w:num w:numId="44" w16cid:durableId="855508733">
    <w:abstractNumId w:val="30"/>
  </w:num>
  <w:num w:numId="45" w16cid:durableId="1583875755">
    <w:abstractNumId w:val="36"/>
  </w:num>
  <w:num w:numId="46" w16cid:durableId="88501816">
    <w:abstractNumId w:val="27"/>
  </w:num>
  <w:num w:numId="47" w16cid:durableId="526404385">
    <w:abstractNumId w:val="73"/>
  </w:num>
  <w:num w:numId="48" w16cid:durableId="642152164">
    <w:abstractNumId w:val="57"/>
  </w:num>
  <w:num w:numId="49" w16cid:durableId="1257782949">
    <w:abstractNumId w:val="42"/>
  </w:num>
  <w:num w:numId="50" w16cid:durableId="1388726110">
    <w:abstractNumId w:val="72"/>
  </w:num>
  <w:num w:numId="51" w16cid:durableId="2019307276">
    <w:abstractNumId w:val="61"/>
  </w:num>
  <w:num w:numId="52" w16cid:durableId="553665518">
    <w:abstractNumId w:val="26"/>
  </w:num>
  <w:num w:numId="53" w16cid:durableId="2086105420">
    <w:abstractNumId w:val="9"/>
  </w:num>
  <w:num w:numId="54" w16cid:durableId="1926379950">
    <w:abstractNumId w:val="35"/>
  </w:num>
  <w:num w:numId="55" w16cid:durableId="1395472953">
    <w:abstractNumId w:val="53"/>
  </w:num>
  <w:num w:numId="56" w16cid:durableId="1159730845">
    <w:abstractNumId w:val="38"/>
  </w:num>
  <w:num w:numId="57" w16cid:durableId="177745154">
    <w:abstractNumId w:val="4"/>
  </w:num>
  <w:num w:numId="58" w16cid:durableId="1734549393">
    <w:abstractNumId w:val="28"/>
  </w:num>
  <w:num w:numId="59" w16cid:durableId="1034813599">
    <w:abstractNumId w:val="8"/>
  </w:num>
  <w:num w:numId="60" w16cid:durableId="2147165198">
    <w:abstractNumId w:val="5"/>
  </w:num>
  <w:num w:numId="61" w16cid:durableId="237177627">
    <w:abstractNumId w:val="29"/>
  </w:num>
  <w:num w:numId="62" w16cid:durableId="271666101">
    <w:abstractNumId w:val="14"/>
  </w:num>
  <w:num w:numId="63" w16cid:durableId="1447653181">
    <w:abstractNumId w:val="6"/>
  </w:num>
  <w:num w:numId="64" w16cid:durableId="382559043">
    <w:abstractNumId w:val="1"/>
  </w:num>
  <w:num w:numId="65" w16cid:durableId="721562154">
    <w:abstractNumId w:val="17"/>
  </w:num>
  <w:num w:numId="66" w16cid:durableId="1261451204">
    <w:abstractNumId w:val="60"/>
  </w:num>
  <w:num w:numId="67" w16cid:durableId="328871950">
    <w:abstractNumId w:val="22"/>
  </w:num>
  <w:num w:numId="68" w16cid:durableId="2072270596">
    <w:abstractNumId w:val="23"/>
  </w:num>
  <w:num w:numId="69" w16cid:durableId="2145733577">
    <w:abstractNumId w:val="37"/>
  </w:num>
  <w:num w:numId="70" w16cid:durableId="1889996087">
    <w:abstractNumId w:val="62"/>
  </w:num>
  <w:num w:numId="71" w16cid:durableId="1718703833">
    <w:abstractNumId w:val="67"/>
  </w:num>
  <w:num w:numId="72" w16cid:durableId="1389769134">
    <w:abstractNumId w:val="16"/>
  </w:num>
  <w:num w:numId="73" w16cid:durableId="1994095357">
    <w:abstractNumId w:val="46"/>
  </w:num>
  <w:num w:numId="74" w16cid:durableId="1276786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2108382418">
    <w:abstractNumId w:val="0"/>
  </w:num>
  <w:num w:numId="76" w16cid:durableId="1355696236">
    <w:abstractNumId w:val="15"/>
  </w:num>
  <w:num w:numId="77" w16cid:durableId="771706747">
    <w:abstractNumId w:val="0"/>
  </w:num>
  <w:num w:numId="78" w16cid:durableId="1384711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1836066373">
    <w:abstractNumId w:val="0"/>
  </w:num>
  <w:num w:numId="80" w16cid:durableId="603808689">
    <w:abstractNumId w:val="69"/>
  </w:num>
  <w:num w:numId="81" w16cid:durableId="932670060">
    <w:abstractNumId w:val="0"/>
  </w:num>
  <w:num w:numId="82" w16cid:durableId="113403197">
    <w:abstractNumId w:val="0"/>
  </w:num>
  <w:num w:numId="83" w16cid:durableId="1425102717">
    <w:abstractNumId w:val="0"/>
  </w:num>
  <w:num w:numId="84" w16cid:durableId="80568323">
    <w:abstractNumId w:val="0"/>
  </w:num>
  <w:num w:numId="85" w16cid:durableId="1962954686">
    <w:abstractNumId w:val="0"/>
  </w:num>
  <w:num w:numId="86" w16cid:durableId="46882925">
    <w:abstractNumId w:val="0"/>
  </w:num>
  <w:num w:numId="87" w16cid:durableId="1512908955">
    <w:abstractNumId w:val="0"/>
  </w:num>
  <w:num w:numId="88" w16cid:durableId="1411389497">
    <w:abstractNumId w:val="0"/>
  </w:num>
  <w:num w:numId="89" w16cid:durableId="1126309957">
    <w:abstractNumId w:val="0"/>
  </w:num>
  <w:num w:numId="90" w16cid:durableId="2034990808">
    <w:abstractNumId w:val="0"/>
  </w:num>
  <w:num w:numId="91" w16cid:durableId="291207554">
    <w:abstractNumId w:val="0"/>
  </w:num>
  <w:num w:numId="92" w16cid:durableId="339897944">
    <w:abstractNumId w:val="0"/>
  </w:num>
  <w:num w:numId="93" w16cid:durableId="1085034727">
    <w:abstractNumId w:val="0"/>
  </w:num>
  <w:num w:numId="94" w16cid:durableId="1152717440">
    <w:abstractNumId w:val="0"/>
  </w:num>
  <w:num w:numId="95" w16cid:durableId="2007127339">
    <w:abstractNumId w:val="0"/>
  </w:num>
  <w:num w:numId="96" w16cid:durableId="94135226">
    <w:abstractNumId w:val="0"/>
  </w:num>
  <w:num w:numId="97" w16cid:durableId="571089188">
    <w:abstractNumId w:val="0"/>
  </w:num>
  <w:num w:numId="98" w16cid:durableId="1600944971">
    <w:abstractNumId w:val="0"/>
  </w:num>
  <w:num w:numId="99" w16cid:durableId="1649629403">
    <w:abstractNumId w:val="0"/>
  </w:num>
  <w:num w:numId="100" w16cid:durableId="1434782361">
    <w:abstractNumId w:val="0"/>
  </w:num>
  <w:num w:numId="101" w16cid:durableId="1418020067">
    <w:abstractNumId w:val="0"/>
  </w:num>
  <w:num w:numId="102" w16cid:durableId="554239595">
    <w:abstractNumId w:val="0"/>
  </w:num>
  <w:num w:numId="103" w16cid:durableId="1932470084">
    <w:abstractNumId w:val="0"/>
  </w:num>
  <w:num w:numId="104" w16cid:durableId="623969930">
    <w:abstractNumId w:val="0"/>
  </w:num>
  <w:num w:numId="105" w16cid:durableId="899167104">
    <w:abstractNumId w:val="0"/>
  </w:num>
  <w:num w:numId="106" w16cid:durableId="807943718">
    <w:abstractNumId w:val="0"/>
  </w:num>
  <w:num w:numId="107" w16cid:durableId="752429837">
    <w:abstractNumId w:val="0"/>
  </w:num>
  <w:num w:numId="108" w16cid:durableId="448430027">
    <w:abstractNumId w:val="0"/>
  </w:num>
  <w:num w:numId="109" w16cid:durableId="456221202">
    <w:abstractNumId w:val="0"/>
  </w:num>
  <w:num w:numId="110" w16cid:durableId="458183343">
    <w:abstractNumId w:val="0"/>
  </w:num>
  <w:num w:numId="111" w16cid:durableId="58552515">
    <w:abstractNumId w:val="0"/>
  </w:num>
  <w:num w:numId="112" w16cid:durableId="34278583">
    <w:abstractNumId w:val="0"/>
  </w:num>
  <w:num w:numId="113" w16cid:durableId="1273510499">
    <w:abstractNumId w:val="0"/>
  </w:num>
  <w:num w:numId="114" w16cid:durableId="1607928446">
    <w:abstractNumId w:val="0"/>
  </w:num>
  <w:num w:numId="115" w16cid:durableId="467362415">
    <w:abstractNumId w:val="0"/>
  </w:num>
  <w:num w:numId="116" w16cid:durableId="1259673184">
    <w:abstractNumId w:val="0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41D"/>
    <w:rsid w:val="0000014B"/>
    <w:rsid w:val="000005E7"/>
    <w:rsid w:val="000016F4"/>
    <w:rsid w:val="0000176F"/>
    <w:rsid w:val="0000199B"/>
    <w:rsid w:val="00001FC7"/>
    <w:rsid w:val="00002245"/>
    <w:rsid w:val="00003A9D"/>
    <w:rsid w:val="00003E37"/>
    <w:rsid w:val="00004609"/>
    <w:rsid w:val="00004AF3"/>
    <w:rsid w:val="00004C53"/>
    <w:rsid w:val="000055D9"/>
    <w:rsid w:val="00005792"/>
    <w:rsid w:val="00005CFF"/>
    <w:rsid w:val="00005EFB"/>
    <w:rsid w:val="0000620C"/>
    <w:rsid w:val="00006355"/>
    <w:rsid w:val="0000656B"/>
    <w:rsid w:val="00006786"/>
    <w:rsid w:val="00006C36"/>
    <w:rsid w:val="00006FFD"/>
    <w:rsid w:val="00007565"/>
    <w:rsid w:val="00007585"/>
    <w:rsid w:val="00007C0D"/>
    <w:rsid w:val="000100DB"/>
    <w:rsid w:val="000105ED"/>
    <w:rsid w:val="00010626"/>
    <w:rsid w:val="00010F09"/>
    <w:rsid w:val="00011342"/>
    <w:rsid w:val="000114CC"/>
    <w:rsid w:val="00011826"/>
    <w:rsid w:val="00012221"/>
    <w:rsid w:val="00012328"/>
    <w:rsid w:val="00012BF9"/>
    <w:rsid w:val="00012D03"/>
    <w:rsid w:val="000133CE"/>
    <w:rsid w:val="00013672"/>
    <w:rsid w:val="00013A83"/>
    <w:rsid w:val="00013C8E"/>
    <w:rsid w:val="00013E4D"/>
    <w:rsid w:val="00013F4F"/>
    <w:rsid w:val="000145B4"/>
    <w:rsid w:val="000147A5"/>
    <w:rsid w:val="000154EE"/>
    <w:rsid w:val="000163D2"/>
    <w:rsid w:val="0001653C"/>
    <w:rsid w:val="00016B50"/>
    <w:rsid w:val="00017302"/>
    <w:rsid w:val="000175FA"/>
    <w:rsid w:val="00017750"/>
    <w:rsid w:val="000178FA"/>
    <w:rsid w:val="000200E7"/>
    <w:rsid w:val="00020C6F"/>
    <w:rsid w:val="00020E66"/>
    <w:rsid w:val="000215C9"/>
    <w:rsid w:val="000219B6"/>
    <w:rsid w:val="00021D18"/>
    <w:rsid w:val="000220A0"/>
    <w:rsid w:val="000224F4"/>
    <w:rsid w:val="00022EBB"/>
    <w:rsid w:val="000235E0"/>
    <w:rsid w:val="000239BA"/>
    <w:rsid w:val="000239C4"/>
    <w:rsid w:val="00023B94"/>
    <w:rsid w:val="00023CD6"/>
    <w:rsid w:val="00023E87"/>
    <w:rsid w:val="00023F2B"/>
    <w:rsid w:val="00023FC7"/>
    <w:rsid w:val="00024CE8"/>
    <w:rsid w:val="00025224"/>
    <w:rsid w:val="0002572E"/>
    <w:rsid w:val="000257DE"/>
    <w:rsid w:val="00025DB7"/>
    <w:rsid w:val="00025EEE"/>
    <w:rsid w:val="000260EE"/>
    <w:rsid w:val="00026110"/>
    <w:rsid w:val="000261B4"/>
    <w:rsid w:val="00026646"/>
    <w:rsid w:val="0002687C"/>
    <w:rsid w:val="00026BA1"/>
    <w:rsid w:val="00026BF2"/>
    <w:rsid w:val="00027C48"/>
    <w:rsid w:val="00030039"/>
    <w:rsid w:val="00030657"/>
    <w:rsid w:val="00030BD5"/>
    <w:rsid w:val="00030C91"/>
    <w:rsid w:val="0003120F"/>
    <w:rsid w:val="000314F1"/>
    <w:rsid w:val="000316F1"/>
    <w:rsid w:val="000317E4"/>
    <w:rsid w:val="000319CC"/>
    <w:rsid w:val="00031A16"/>
    <w:rsid w:val="000320E2"/>
    <w:rsid w:val="0003275B"/>
    <w:rsid w:val="0003281E"/>
    <w:rsid w:val="00032A5E"/>
    <w:rsid w:val="00032B96"/>
    <w:rsid w:val="00032F06"/>
    <w:rsid w:val="00033060"/>
    <w:rsid w:val="0003310F"/>
    <w:rsid w:val="000335A3"/>
    <w:rsid w:val="00033627"/>
    <w:rsid w:val="0003363A"/>
    <w:rsid w:val="00033D22"/>
    <w:rsid w:val="00034748"/>
    <w:rsid w:val="00034893"/>
    <w:rsid w:val="000349AF"/>
    <w:rsid w:val="00034F3A"/>
    <w:rsid w:val="0003546B"/>
    <w:rsid w:val="00035C6B"/>
    <w:rsid w:val="00035D15"/>
    <w:rsid w:val="00036107"/>
    <w:rsid w:val="0003637B"/>
    <w:rsid w:val="00036552"/>
    <w:rsid w:val="00036616"/>
    <w:rsid w:val="000366C3"/>
    <w:rsid w:val="00036F8A"/>
    <w:rsid w:val="00037646"/>
    <w:rsid w:val="00040128"/>
    <w:rsid w:val="00041000"/>
    <w:rsid w:val="00041244"/>
    <w:rsid w:val="00041B28"/>
    <w:rsid w:val="00041C01"/>
    <w:rsid w:val="00041DF5"/>
    <w:rsid w:val="00042BD6"/>
    <w:rsid w:val="00043571"/>
    <w:rsid w:val="00043BDD"/>
    <w:rsid w:val="00044341"/>
    <w:rsid w:val="00044D2E"/>
    <w:rsid w:val="000451D5"/>
    <w:rsid w:val="0004526C"/>
    <w:rsid w:val="000454DE"/>
    <w:rsid w:val="000455D1"/>
    <w:rsid w:val="00046FF5"/>
    <w:rsid w:val="00047005"/>
    <w:rsid w:val="000478CE"/>
    <w:rsid w:val="00047A89"/>
    <w:rsid w:val="00047D6C"/>
    <w:rsid w:val="0005016F"/>
    <w:rsid w:val="000502F7"/>
    <w:rsid w:val="0005070C"/>
    <w:rsid w:val="00050AEF"/>
    <w:rsid w:val="00050F4D"/>
    <w:rsid w:val="00050F59"/>
    <w:rsid w:val="00051DF3"/>
    <w:rsid w:val="0005201A"/>
    <w:rsid w:val="000520C4"/>
    <w:rsid w:val="00052614"/>
    <w:rsid w:val="00052CAF"/>
    <w:rsid w:val="00052DEF"/>
    <w:rsid w:val="00053004"/>
    <w:rsid w:val="0005354F"/>
    <w:rsid w:val="00053C69"/>
    <w:rsid w:val="000542F6"/>
    <w:rsid w:val="000543B5"/>
    <w:rsid w:val="0005457B"/>
    <w:rsid w:val="000546BC"/>
    <w:rsid w:val="0005553B"/>
    <w:rsid w:val="00055AEC"/>
    <w:rsid w:val="00055B4F"/>
    <w:rsid w:val="00056753"/>
    <w:rsid w:val="00056C38"/>
    <w:rsid w:val="00057084"/>
    <w:rsid w:val="0005720A"/>
    <w:rsid w:val="00057AB5"/>
    <w:rsid w:val="00057B8C"/>
    <w:rsid w:val="00057C23"/>
    <w:rsid w:val="00060C6E"/>
    <w:rsid w:val="00060E51"/>
    <w:rsid w:val="00060F3E"/>
    <w:rsid w:val="0006127E"/>
    <w:rsid w:val="0006132A"/>
    <w:rsid w:val="00061486"/>
    <w:rsid w:val="00061B53"/>
    <w:rsid w:val="00061F18"/>
    <w:rsid w:val="00062072"/>
    <w:rsid w:val="00062538"/>
    <w:rsid w:val="000625F7"/>
    <w:rsid w:val="000626BD"/>
    <w:rsid w:val="00062887"/>
    <w:rsid w:val="00062AB9"/>
    <w:rsid w:val="00063019"/>
    <w:rsid w:val="00063A62"/>
    <w:rsid w:val="00063D30"/>
    <w:rsid w:val="00063F26"/>
    <w:rsid w:val="0006419B"/>
    <w:rsid w:val="000643E2"/>
    <w:rsid w:val="000648F0"/>
    <w:rsid w:val="00064FC8"/>
    <w:rsid w:val="0006503D"/>
    <w:rsid w:val="000651FA"/>
    <w:rsid w:val="000653B0"/>
    <w:rsid w:val="000655FA"/>
    <w:rsid w:val="000658A2"/>
    <w:rsid w:val="00065AB4"/>
    <w:rsid w:val="00065F55"/>
    <w:rsid w:val="000662A5"/>
    <w:rsid w:val="000669CB"/>
    <w:rsid w:val="00066B4A"/>
    <w:rsid w:val="00067F2D"/>
    <w:rsid w:val="0007009D"/>
    <w:rsid w:val="00070121"/>
    <w:rsid w:val="00070191"/>
    <w:rsid w:val="000704B3"/>
    <w:rsid w:val="000709BD"/>
    <w:rsid w:val="00070EF5"/>
    <w:rsid w:val="00071768"/>
    <w:rsid w:val="000720DF"/>
    <w:rsid w:val="000723A7"/>
    <w:rsid w:val="00072693"/>
    <w:rsid w:val="00072A91"/>
    <w:rsid w:val="0007329D"/>
    <w:rsid w:val="00073C0F"/>
    <w:rsid w:val="00074169"/>
    <w:rsid w:val="000750FB"/>
    <w:rsid w:val="0007563F"/>
    <w:rsid w:val="000756E5"/>
    <w:rsid w:val="0007580C"/>
    <w:rsid w:val="00076176"/>
    <w:rsid w:val="00076201"/>
    <w:rsid w:val="00076F53"/>
    <w:rsid w:val="00077129"/>
    <w:rsid w:val="000777CB"/>
    <w:rsid w:val="00077815"/>
    <w:rsid w:val="00077A47"/>
    <w:rsid w:val="00077C8B"/>
    <w:rsid w:val="00080654"/>
    <w:rsid w:val="000809F6"/>
    <w:rsid w:val="00080E30"/>
    <w:rsid w:val="00081190"/>
    <w:rsid w:val="000812A3"/>
    <w:rsid w:val="000814AC"/>
    <w:rsid w:val="00081748"/>
    <w:rsid w:val="00081F0F"/>
    <w:rsid w:val="00081FE7"/>
    <w:rsid w:val="0008370D"/>
    <w:rsid w:val="0008388E"/>
    <w:rsid w:val="00083A81"/>
    <w:rsid w:val="000840FE"/>
    <w:rsid w:val="00084131"/>
    <w:rsid w:val="0008463A"/>
    <w:rsid w:val="0008464A"/>
    <w:rsid w:val="00084EC4"/>
    <w:rsid w:val="00085005"/>
    <w:rsid w:val="000856CC"/>
    <w:rsid w:val="000857A0"/>
    <w:rsid w:val="00085F6A"/>
    <w:rsid w:val="00086414"/>
    <w:rsid w:val="00086422"/>
    <w:rsid w:val="00086AC4"/>
    <w:rsid w:val="00086DDE"/>
    <w:rsid w:val="0008791F"/>
    <w:rsid w:val="00090DEE"/>
    <w:rsid w:val="00091285"/>
    <w:rsid w:val="00091819"/>
    <w:rsid w:val="000918EB"/>
    <w:rsid w:val="0009204A"/>
    <w:rsid w:val="0009229B"/>
    <w:rsid w:val="00093656"/>
    <w:rsid w:val="00093727"/>
    <w:rsid w:val="00093B05"/>
    <w:rsid w:val="00093B81"/>
    <w:rsid w:val="00093EB8"/>
    <w:rsid w:val="00094895"/>
    <w:rsid w:val="00094BD6"/>
    <w:rsid w:val="00094DA7"/>
    <w:rsid w:val="000958E2"/>
    <w:rsid w:val="000959AB"/>
    <w:rsid w:val="000969EA"/>
    <w:rsid w:val="00096A3E"/>
    <w:rsid w:val="00096CF9"/>
    <w:rsid w:val="00097C0E"/>
    <w:rsid w:val="00097FCD"/>
    <w:rsid w:val="000A00B5"/>
    <w:rsid w:val="000A0194"/>
    <w:rsid w:val="000A0DD2"/>
    <w:rsid w:val="000A0EE5"/>
    <w:rsid w:val="000A125F"/>
    <w:rsid w:val="000A13C1"/>
    <w:rsid w:val="000A15E3"/>
    <w:rsid w:val="000A1EB3"/>
    <w:rsid w:val="000A1F96"/>
    <w:rsid w:val="000A20F8"/>
    <w:rsid w:val="000A2883"/>
    <w:rsid w:val="000A2AFC"/>
    <w:rsid w:val="000A2CA7"/>
    <w:rsid w:val="000A3493"/>
    <w:rsid w:val="000A3700"/>
    <w:rsid w:val="000A38FA"/>
    <w:rsid w:val="000A3A1E"/>
    <w:rsid w:val="000A3DED"/>
    <w:rsid w:val="000A4055"/>
    <w:rsid w:val="000A4662"/>
    <w:rsid w:val="000A48E9"/>
    <w:rsid w:val="000A4DFF"/>
    <w:rsid w:val="000A52D7"/>
    <w:rsid w:val="000A57E1"/>
    <w:rsid w:val="000A5AC0"/>
    <w:rsid w:val="000A6195"/>
    <w:rsid w:val="000A63F4"/>
    <w:rsid w:val="000A695E"/>
    <w:rsid w:val="000A6AFA"/>
    <w:rsid w:val="000A6F8C"/>
    <w:rsid w:val="000A72AB"/>
    <w:rsid w:val="000A7AF6"/>
    <w:rsid w:val="000A7C5B"/>
    <w:rsid w:val="000A7DDB"/>
    <w:rsid w:val="000B0171"/>
    <w:rsid w:val="000B0337"/>
    <w:rsid w:val="000B0933"/>
    <w:rsid w:val="000B0F75"/>
    <w:rsid w:val="000B114C"/>
    <w:rsid w:val="000B235E"/>
    <w:rsid w:val="000B287C"/>
    <w:rsid w:val="000B293C"/>
    <w:rsid w:val="000B31C6"/>
    <w:rsid w:val="000B4218"/>
    <w:rsid w:val="000B4379"/>
    <w:rsid w:val="000B450E"/>
    <w:rsid w:val="000B4EB6"/>
    <w:rsid w:val="000B4F74"/>
    <w:rsid w:val="000B55C9"/>
    <w:rsid w:val="000B5613"/>
    <w:rsid w:val="000B567E"/>
    <w:rsid w:val="000B5C75"/>
    <w:rsid w:val="000B5CA1"/>
    <w:rsid w:val="000B62AC"/>
    <w:rsid w:val="000B6BA7"/>
    <w:rsid w:val="000B6E3F"/>
    <w:rsid w:val="000B7275"/>
    <w:rsid w:val="000B7CA6"/>
    <w:rsid w:val="000C006E"/>
    <w:rsid w:val="000C03F4"/>
    <w:rsid w:val="000C093F"/>
    <w:rsid w:val="000C0C11"/>
    <w:rsid w:val="000C0D75"/>
    <w:rsid w:val="000C1150"/>
    <w:rsid w:val="000C1173"/>
    <w:rsid w:val="000C1350"/>
    <w:rsid w:val="000C13ED"/>
    <w:rsid w:val="000C1B1B"/>
    <w:rsid w:val="000C1B69"/>
    <w:rsid w:val="000C1C33"/>
    <w:rsid w:val="000C1F82"/>
    <w:rsid w:val="000C25DE"/>
    <w:rsid w:val="000C281E"/>
    <w:rsid w:val="000C33C9"/>
    <w:rsid w:val="000C3607"/>
    <w:rsid w:val="000C360D"/>
    <w:rsid w:val="000C3914"/>
    <w:rsid w:val="000C393C"/>
    <w:rsid w:val="000C3FC2"/>
    <w:rsid w:val="000C419B"/>
    <w:rsid w:val="000C4F00"/>
    <w:rsid w:val="000C5523"/>
    <w:rsid w:val="000C565E"/>
    <w:rsid w:val="000C5842"/>
    <w:rsid w:val="000C5FFF"/>
    <w:rsid w:val="000C63CC"/>
    <w:rsid w:val="000C65DE"/>
    <w:rsid w:val="000C71B2"/>
    <w:rsid w:val="000C7284"/>
    <w:rsid w:val="000C7B39"/>
    <w:rsid w:val="000D0C90"/>
    <w:rsid w:val="000D2044"/>
    <w:rsid w:val="000D24B6"/>
    <w:rsid w:val="000D3703"/>
    <w:rsid w:val="000D3B7A"/>
    <w:rsid w:val="000D49F3"/>
    <w:rsid w:val="000D4B23"/>
    <w:rsid w:val="000D53B6"/>
    <w:rsid w:val="000D5451"/>
    <w:rsid w:val="000D5539"/>
    <w:rsid w:val="000D55A7"/>
    <w:rsid w:val="000D59BB"/>
    <w:rsid w:val="000D5E03"/>
    <w:rsid w:val="000D5F14"/>
    <w:rsid w:val="000D63A4"/>
    <w:rsid w:val="000D682C"/>
    <w:rsid w:val="000D6B0B"/>
    <w:rsid w:val="000D6D3C"/>
    <w:rsid w:val="000D6FB9"/>
    <w:rsid w:val="000D75DA"/>
    <w:rsid w:val="000D778D"/>
    <w:rsid w:val="000D779B"/>
    <w:rsid w:val="000D77B9"/>
    <w:rsid w:val="000D7F50"/>
    <w:rsid w:val="000E0209"/>
    <w:rsid w:val="000E0A12"/>
    <w:rsid w:val="000E0A44"/>
    <w:rsid w:val="000E12C4"/>
    <w:rsid w:val="000E1459"/>
    <w:rsid w:val="000E1B1B"/>
    <w:rsid w:val="000E2058"/>
    <w:rsid w:val="000E285E"/>
    <w:rsid w:val="000E28A9"/>
    <w:rsid w:val="000E2AC2"/>
    <w:rsid w:val="000E2AF4"/>
    <w:rsid w:val="000E2DD2"/>
    <w:rsid w:val="000E3302"/>
    <w:rsid w:val="000E3852"/>
    <w:rsid w:val="000E3BC0"/>
    <w:rsid w:val="000E439D"/>
    <w:rsid w:val="000E4765"/>
    <w:rsid w:val="000E47B9"/>
    <w:rsid w:val="000E4F02"/>
    <w:rsid w:val="000E51AD"/>
    <w:rsid w:val="000E5CAB"/>
    <w:rsid w:val="000E608A"/>
    <w:rsid w:val="000E65A6"/>
    <w:rsid w:val="000E6A20"/>
    <w:rsid w:val="000E726B"/>
    <w:rsid w:val="000E7ADF"/>
    <w:rsid w:val="000E7E4D"/>
    <w:rsid w:val="000F0422"/>
    <w:rsid w:val="000F09FA"/>
    <w:rsid w:val="000F0B3B"/>
    <w:rsid w:val="000F1EC7"/>
    <w:rsid w:val="000F2350"/>
    <w:rsid w:val="000F2879"/>
    <w:rsid w:val="000F314D"/>
    <w:rsid w:val="000F330F"/>
    <w:rsid w:val="000F3691"/>
    <w:rsid w:val="000F3781"/>
    <w:rsid w:val="000F389F"/>
    <w:rsid w:val="000F459E"/>
    <w:rsid w:val="000F48CF"/>
    <w:rsid w:val="000F4930"/>
    <w:rsid w:val="000F4BDC"/>
    <w:rsid w:val="000F5207"/>
    <w:rsid w:val="000F5D87"/>
    <w:rsid w:val="000F6493"/>
    <w:rsid w:val="000F6B51"/>
    <w:rsid w:val="000F6E08"/>
    <w:rsid w:val="000F71CD"/>
    <w:rsid w:val="00100028"/>
    <w:rsid w:val="001001EE"/>
    <w:rsid w:val="00100C7A"/>
    <w:rsid w:val="00100D0D"/>
    <w:rsid w:val="00100FB1"/>
    <w:rsid w:val="00101947"/>
    <w:rsid w:val="00101A37"/>
    <w:rsid w:val="00101A99"/>
    <w:rsid w:val="00101CB8"/>
    <w:rsid w:val="00101DFB"/>
    <w:rsid w:val="00101E9A"/>
    <w:rsid w:val="00102C19"/>
    <w:rsid w:val="00103025"/>
    <w:rsid w:val="001030CF"/>
    <w:rsid w:val="00103286"/>
    <w:rsid w:val="001035B3"/>
    <w:rsid w:val="00103C41"/>
    <w:rsid w:val="00104151"/>
    <w:rsid w:val="00104C47"/>
    <w:rsid w:val="0010509C"/>
    <w:rsid w:val="00105119"/>
    <w:rsid w:val="001052DE"/>
    <w:rsid w:val="001059A4"/>
    <w:rsid w:val="00105A89"/>
    <w:rsid w:val="001062C1"/>
    <w:rsid w:val="0010635D"/>
    <w:rsid w:val="00106842"/>
    <w:rsid w:val="001068D5"/>
    <w:rsid w:val="00106AF1"/>
    <w:rsid w:val="00106B6C"/>
    <w:rsid w:val="00106D6B"/>
    <w:rsid w:val="00107156"/>
    <w:rsid w:val="00107539"/>
    <w:rsid w:val="00110A6F"/>
    <w:rsid w:val="00110EA0"/>
    <w:rsid w:val="00110EE2"/>
    <w:rsid w:val="001111F4"/>
    <w:rsid w:val="001112AC"/>
    <w:rsid w:val="00111B93"/>
    <w:rsid w:val="00111E62"/>
    <w:rsid w:val="0011204A"/>
    <w:rsid w:val="00112283"/>
    <w:rsid w:val="0011247C"/>
    <w:rsid w:val="001125E1"/>
    <w:rsid w:val="0011266A"/>
    <w:rsid w:val="0011272C"/>
    <w:rsid w:val="001127B3"/>
    <w:rsid w:val="00113497"/>
    <w:rsid w:val="001139B7"/>
    <w:rsid w:val="00113B68"/>
    <w:rsid w:val="00113E36"/>
    <w:rsid w:val="00113F3E"/>
    <w:rsid w:val="00113FD1"/>
    <w:rsid w:val="00114637"/>
    <w:rsid w:val="00114A1C"/>
    <w:rsid w:val="00115DD0"/>
    <w:rsid w:val="0011630C"/>
    <w:rsid w:val="001163CA"/>
    <w:rsid w:val="0011649D"/>
    <w:rsid w:val="001166E1"/>
    <w:rsid w:val="00116A78"/>
    <w:rsid w:val="00117386"/>
    <w:rsid w:val="0011742F"/>
    <w:rsid w:val="00117614"/>
    <w:rsid w:val="001179B1"/>
    <w:rsid w:val="00117A94"/>
    <w:rsid w:val="00117C3C"/>
    <w:rsid w:val="001200C2"/>
    <w:rsid w:val="00120387"/>
    <w:rsid w:val="001208DE"/>
    <w:rsid w:val="00120C25"/>
    <w:rsid w:val="00120DBD"/>
    <w:rsid w:val="00121D43"/>
    <w:rsid w:val="00121E21"/>
    <w:rsid w:val="00122200"/>
    <w:rsid w:val="0012248B"/>
    <w:rsid w:val="00122B59"/>
    <w:rsid w:val="00122E8F"/>
    <w:rsid w:val="00122F09"/>
    <w:rsid w:val="001233AF"/>
    <w:rsid w:val="001233BB"/>
    <w:rsid w:val="001237AF"/>
    <w:rsid w:val="00123F16"/>
    <w:rsid w:val="00123F1D"/>
    <w:rsid w:val="00123F21"/>
    <w:rsid w:val="00124758"/>
    <w:rsid w:val="00124CEF"/>
    <w:rsid w:val="00124F83"/>
    <w:rsid w:val="00125C88"/>
    <w:rsid w:val="00125D25"/>
    <w:rsid w:val="001261CB"/>
    <w:rsid w:val="001266CE"/>
    <w:rsid w:val="001268F6"/>
    <w:rsid w:val="0012696C"/>
    <w:rsid w:val="00126A26"/>
    <w:rsid w:val="00126A27"/>
    <w:rsid w:val="00127676"/>
    <w:rsid w:val="001277BA"/>
    <w:rsid w:val="001278B6"/>
    <w:rsid w:val="00127C20"/>
    <w:rsid w:val="001300D9"/>
    <w:rsid w:val="001300DC"/>
    <w:rsid w:val="0013029D"/>
    <w:rsid w:val="00130C80"/>
    <w:rsid w:val="00130FC0"/>
    <w:rsid w:val="001313D5"/>
    <w:rsid w:val="00131A19"/>
    <w:rsid w:val="00131CAD"/>
    <w:rsid w:val="00132056"/>
    <w:rsid w:val="0013267E"/>
    <w:rsid w:val="001327FE"/>
    <w:rsid w:val="00132EF2"/>
    <w:rsid w:val="00133420"/>
    <w:rsid w:val="00134CEC"/>
    <w:rsid w:val="001353FC"/>
    <w:rsid w:val="00135A10"/>
    <w:rsid w:val="00135A20"/>
    <w:rsid w:val="00135B4D"/>
    <w:rsid w:val="00135FB2"/>
    <w:rsid w:val="00136600"/>
    <w:rsid w:val="001369DE"/>
    <w:rsid w:val="00136B58"/>
    <w:rsid w:val="001374A2"/>
    <w:rsid w:val="001403AE"/>
    <w:rsid w:val="00140437"/>
    <w:rsid w:val="00140FD1"/>
    <w:rsid w:val="00141A1D"/>
    <w:rsid w:val="001435ED"/>
    <w:rsid w:val="00143E1D"/>
    <w:rsid w:val="00143FB1"/>
    <w:rsid w:val="0014468D"/>
    <w:rsid w:val="00144735"/>
    <w:rsid w:val="00144894"/>
    <w:rsid w:val="00144A52"/>
    <w:rsid w:val="00144CCD"/>
    <w:rsid w:val="00145013"/>
    <w:rsid w:val="001451EA"/>
    <w:rsid w:val="00145ED9"/>
    <w:rsid w:val="0014623F"/>
    <w:rsid w:val="0014634D"/>
    <w:rsid w:val="00146483"/>
    <w:rsid w:val="00146BC4"/>
    <w:rsid w:val="00147106"/>
    <w:rsid w:val="00147165"/>
    <w:rsid w:val="00147252"/>
    <w:rsid w:val="00147562"/>
    <w:rsid w:val="0014781A"/>
    <w:rsid w:val="00147A8F"/>
    <w:rsid w:val="00147C59"/>
    <w:rsid w:val="00147CDC"/>
    <w:rsid w:val="00147D75"/>
    <w:rsid w:val="0015081F"/>
    <w:rsid w:val="00151A15"/>
    <w:rsid w:val="00151E1C"/>
    <w:rsid w:val="001523A5"/>
    <w:rsid w:val="00152EB9"/>
    <w:rsid w:val="0015424C"/>
    <w:rsid w:val="001546E9"/>
    <w:rsid w:val="001547B0"/>
    <w:rsid w:val="001548A8"/>
    <w:rsid w:val="00154BA5"/>
    <w:rsid w:val="00154F14"/>
    <w:rsid w:val="00155498"/>
    <w:rsid w:val="0015570C"/>
    <w:rsid w:val="00156AF4"/>
    <w:rsid w:val="00157296"/>
    <w:rsid w:val="001576F4"/>
    <w:rsid w:val="00157CFF"/>
    <w:rsid w:val="00160037"/>
    <w:rsid w:val="001604A4"/>
    <w:rsid w:val="00160D4C"/>
    <w:rsid w:val="00161716"/>
    <w:rsid w:val="00161766"/>
    <w:rsid w:val="001617E5"/>
    <w:rsid w:val="00161F5A"/>
    <w:rsid w:val="0016225B"/>
    <w:rsid w:val="001627CD"/>
    <w:rsid w:val="001630E7"/>
    <w:rsid w:val="00163355"/>
    <w:rsid w:val="00163801"/>
    <w:rsid w:val="00163DED"/>
    <w:rsid w:val="00163F0C"/>
    <w:rsid w:val="0016442B"/>
    <w:rsid w:val="001648B5"/>
    <w:rsid w:val="00164E0A"/>
    <w:rsid w:val="0016517C"/>
    <w:rsid w:val="00165220"/>
    <w:rsid w:val="001656B2"/>
    <w:rsid w:val="0016699B"/>
    <w:rsid w:val="00166C46"/>
    <w:rsid w:val="00166EF2"/>
    <w:rsid w:val="001671EB"/>
    <w:rsid w:val="00167C01"/>
    <w:rsid w:val="00167C5D"/>
    <w:rsid w:val="001701DE"/>
    <w:rsid w:val="0017023D"/>
    <w:rsid w:val="0017030D"/>
    <w:rsid w:val="001706D0"/>
    <w:rsid w:val="00171B74"/>
    <w:rsid w:val="00172633"/>
    <w:rsid w:val="001726E1"/>
    <w:rsid w:val="00172BA5"/>
    <w:rsid w:val="00172EC6"/>
    <w:rsid w:val="001733BC"/>
    <w:rsid w:val="00173F7B"/>
    <w:rsid w:val="00174447"/>
    <w:rsid w:val="00174477"/>
    <w:rsid w:val="0017467E"/>
    <w:rsid w:val="00174898"/>
    <w:rsid w:val="00174A45"/>
    <w:rsid w:val="00174AC0"/>
    <w:rsid w:val="00174F1E"/>
    <w:rsid w:val="001750D0"/>
    <w:rsid w:val="0017566E"/>
    <w:rsid w:val="001760F4"/>
    <w:rsid w:val="00176A49"/>
    <w:rsid w:val="0017753C"/>
    <w:rsid w:val="001775B4"/>
    <w:rsid w:val="001777AF"/>
    <w:rsid w:val="00177E4C"/>
    <w:rsid w:val="0018017B"/>
    <w:rsid w:val="001801E0"/>
    <w:rsid w:val="00180B0B"/>
    <w:rsid w:val="00181CA7"/>
    <w:rsid w:val="00182775"/>
    <w:rsid w:val="00182B95"/>
    <w:rsid w:val="00182CDA"/>
    <w:rsid w:val="00183148"/>
    <w:rsid w:val="00183320"/>
    <w:rsid w:val="001833CC"/>
    <w:rsid w:val="00183409"/>
    <w:rsid w:val="00183426"/>
    <w:rsid w:val="00183D76"/>
    <w:rsid w:val="00183D98"/>
    <w:rsid w:val="00183DC9"/>
    <w:rsid w:val="00184227"/>
    <w:rsid w:val="00184441"/>
    <w:rsid w:val="00184519"/>
    <w:rsid w:val="001847E5"/>
    <w:rsid w:val="001850C3"/>
    <w:rsid w:val="00185397"/>
    <w:rsid w:val="0018661E"/>
    <w:rsid w:val="001866C9"/>
    <w:rsid w:val="00186730"/>
    <w:rsid w:val="00186E01"/>
    <w:rsid w:val="0018746A"/>
    <w:rsid w:val="0019121E"/>
    <w:rsid w:val="001912B7"/>
    <w:rsid w:val="0019168E"/>
    <w:rsid w:val="00191931"/>
    <w:rsid w:val="00191B49"/>
    <w:rsid w:val="00191E4A"/>
    <w:rsid w:val="00192122"/>
    <w:rsid w:val="00192223"/>
    <w:rsid w:val="00192333"/>
    <w:rsid w:val="00192543"/>
    <w:rsid w:val="00192741"/>
    <w:rsid w:val="001927A0"/>
    <w:rsid w:val="00192FB0"/>
    <w:rsid w:val="001934ED"/>
    <w:rsid w:val="00193856"/>
    <w:rsid w:val="001941A4"/>
    <w:rsid w:val="001941B3"/>
    <w:rsid w:val="001946DC"/>
    <w:rsid w:val="001947B7"/>
    <w:rsid w:val="001947D2"/>
    <w:rsid w:val="00194D2B"/>
    <w:rsid w:val="00196106"/>
    <w:rsid w:val="00196401"/>
    <w:rsid w:val="001965B8"/>
    <w:rsid w:val="001976AA"/>
    <w:rsid w:val="00197F47"/>
    <w:rsid w:val="001A00F0"/>
    <w:rsid w:val="001A01CE"/>
    <w:rsid w:val="001A0336"/>
    <w:rsid w:val="001A10FF"/>
    <w:rsid w:val="001A1A09"/>
    <w:rsid w:val="001A1A26"/>
    <w:rsid w:val="001A203D"/>
    <w:rsid w:val="001A23B6"/>
    <w:rsid w:val="001A27D2"/>
    <w:rsid w:val="001A2ADA"/>
    <w:rsid w:val="001A3B30"/>
    <w:rsid w:val="001A438C"/>
    <w:rsid w:val="001A4460"/>
    <w:rsid w:val="001A44C9"/>
    <w:rsid w:val="001A465A"/>
    <w:rsid w:val="001A4991"/>
    <w:rsid w:val="001A4F4A"/>
    <w:rsid w:val="001A5D48"/>
    <w:rsid w:val="001A5D82"/>
    <w:rsid w:val="001A60EF"/>
    <w:rsid w:val="001A632D"/>
    <w:rsid w:val="001A67D7"/>
    <w:rsid w:val="001A6DEA"/>
    <w:rsid w:val="001A6F9D"/>
    <w:rsid w:val="001A7308"/>
    <w:rsid w:val="001A738F"/>
    <w:rsid w:val="001A7D1A"/>
    <w:rsid w:val="001B0598"/>
    <w:rsid w:val="001B0D60"/>
    <w:rsid w:val="001B125D"/>
    <w:rsid w:val="001B13D1"/>
    <w:rsid w:val="001B13D4"/>
    <w:rsid w:val="001B1794"/>
    <w:rsid w:val="001B1B40"/>
    <w:rsid w:val="001B1EB6"/>
    <w:rsid w:val="001B2389"/>
    <w:rsid w:val="001B23EE"/>
    <w:rsid w:val="001B2564"/>
    <w:rsid w:val="001B2C4F"/>
    <w:rsid w:val="001B3118"/>
    <w:rsid w:val="001B3A62"/>
    <w:rsid w:val="001B3F27"/>
    <w:rsid w:val="001B520E"/>
    <w:rsid w:val="001B6517"/>
    <w:rsid w:val="001B678C"/>
    <w:rsid w:val="001B7A38"/>
    <w:rsid w:val="001C089F"/>
    <w:rsid w:val="001C0A99"/>
    <w:rsid w:val="001C0F93"/>
    <w:rsid w:val="001C130C"/>
    <w:rsid w:val="001C14EA"/>
    <w:rsid w:val="001C150E"/>
    <w:rsid w:val="001C192E"/>
    <w:rsid w:val="001C1F76"/>
    <w:rsid w:val="001C225C"/>
    <w:rsid w:val="001C2ABA"/>
    <w:rsid w:val="001C2AC4"/>
    <w:rsid w:val="001C2E96"/>
    <w:rsid w:val="001C3023"/>
    <w:rsid w:val="001C30F6"/>
    <w:rsid w:val="001C3382"/>
    <w:rsid w:val="001C3B8F"/>
    <w:rsid w:val="001C43D5"/>
    <w:rsid w:val="001C4417"/>
    <w:rsid w:val="001C4851"/>
    <w:rsid w:val="001C4CD5"/>
    <w:rsid w:val="001C4E6A"/>
    <w:rsid w:val="001C50DE"/>
    <w:rsid w:val="001C52B1"/>
    <w:rsid w:val="001C530F"/>
    <w:rsid w:val="001C5FEC"/>
    <w:rsid w:val="001C6D09"/>
    <w:rsid w:val="001C6D0E"/>
    <w:rsid w:val="001C6F3F"/>
    <w:rsid w:val="001C7FCE"/>
    <w:rsid w:val="001D02C0"/>
    <w:rsid w:val="001D0DB0"/>
    <w:rsid w:val="001D0E8A"/>
    <w:rsid w:val="001D17C9"/>
    <w:rsid w:val="001D1B29"/>
    <w:rsid w:val="001D1C6A"/>
    <w:rsid w:val="001D1DEF"/>
    <w:rsid w:val="001D2AA0"/>
    <w:rsid w:val="001D3547"/>
    <w:rsid w:val="001D4390"/>
    <w:rsid w:val="001D4412"/>
    <w:rsid w:val="001D4512"/>
    <w:rsid w:val="001D4B47"/>
    <w:rsid w:val="001D580A"/>
    <w:rsid w:val="001D584F"/>
    <w:rsid w:val="001D5C98"/>
    <w:rsid w:val="001D63EE"/>
    <w:rsid w:val="001D668D"/>
    <w:rsid w:val="001D67F3"/>
    <w:rsid w:val="001D6BD8"/>
    <w:rsid w:val="001D6C64"/>
    <w:rsid w:val="001D7084"/>
    <w:rsid w:val="001D723B"/>
    <w:rsid w:val="001D73C2"/>
    <w:rsid w:val="001D7B2D"/>
    <w:rsid w:val="001D7D10"/>
    <w:rsid w:val="001D7EAC"/>
    <w:rsid w:val="001D7F40"/>
    <w:rsid w:val="001E1F98"/>
    <w:rsid w:val="001E2070"/>
    <w:rsid w:val="001E223E"/>
    <w:rsid w:val="001E2487"/>
    <w:rsid w:val="001E2D2F"/>
    <w:rsid w:val="001E2E0F"/>
    <w:rsid w:val="001E2F1A"/>
    <w:rsid w:val="001E3485"/>
    <w:rsid w:val="001E36DE"/>
    <w:rsid w:val="001E3788"/>
    <w:rsid w:val="001E39A8"/>
    <w:rsid w:val="001E3C8E"/>
    <w:rsid w:val="001E4349"/>
    <w:rsid w:val="001E4904"/>
    <w:rsid w:val="001E513B"/>
    <w:rsid w:val="001E580D"/>
    <w:rsid w:val="001E5A75"/>
    <w:rsid w:val="001E5E45"/>
    <w:rsid w:val="001E7141"/>
    <w:rsid w:val="001E768E"/>
    <w:rsid w:val="001E7AF7"/>
    <w:rsid w:val="001F02CF"/>
    <w:rsid w:val="001F0574"/>
    <w:rsid w:val="001F0948"/>
    <w:rsid w:val="001F14E6"/>
    <w:rsid w:val="001F195B"/>
    <w:rsid w:val="001F1E7B"/>
    <w:rsid w:val="001F1EB0"/>
    <w:rsid w:val="001F2487"/>
    <w:rsid w:val="001F2F65"/>
    <w:rsid w:val="001F3001"/>
    <w:rsid w:val="001F31B3"/>
    <w:rsid w:val="001F324C"/>
    <w:rsid w:val="001F34F1"/>
    <w:rsid w:val="001F3776"/>
    <w:rsid w:val="001F396B"/>
    <w:rsid w:val="001F3A9C"/>
    <w:rsid w:val="001F3FDC"/>
    <w:rsid w:val="001F402E"/>
    <w:rsid w:val="001F414A"/>
    <w:rsid w:val="001F42F7"/>
    <w:rsid w:val="001F45AC"/>
    <w:rsid w:val="001F4936"/>
    <w:rsid w:val="001F5182"/>
    <w:rsid w:val="001F5A0D"/>
    <w:rsid w:val="001F5C4E"/>
    <w:rsid w:val="001F5F8C"/>
    <w:rsid w:val="001F61E4"/>
    <w:rsid w:val="001F6FBE"/>
    <w:rsid w:val="001F7ED4"/>
    <w:rsid w:val="00200408"/>
    <w:rsid w:val="002004ED"/>
    <w:rsid w:val="0020080A"/>
    <w:rsid w:val="00200985"/>
    <w:rsid w:val="002009DD"/>
    <w:rsid w:val="00200D1B"/>
    <w:rsid w:val="002012B3"/>
    <w:rsid w:val="0020132A"/>
    <w:rsid w:val="002018F6"/>
    <w:rsid w:val="00201D72"/>
    <w:rsid w:val="00202339"/>
    <w:rsid w:val="00203400"/>
    <w:rsid w:val="002038D3"/>
    <w:rsid w:val="0020423E"/>
    <w:rsid w:val="002042C4"/>
    <w:rsid w:val="002043ED"/>
    <w:rsid w:val="002052C8"/>
    <w:rsid w:val="00205F16"/>
    <w:rsid w:val="00206304"/>
    <w:rsid w:val="002069E6"/>
    <w:rsid w:val="00206C1C"/>
    <w:rsid w:val="00206C61"/>
    <w:rsid w:val="00206C8A"/>
    <w:rsid w:val="002072FB"/>
    <w:rsid w:val="0020755F"/>
    <w:rsid w:val="00207D84"/>
    <w:rsid w:val="00207DFF"/>
    <w:rsid w:val="00207FD3"/>
    <w:rsid w:val="002104BB"/>
    <w:rsid w:val="0021163A"/>
    <w:rsid w:val="00211685"/>
    <w:rsid w:val="0021194C"/>
    <w:rsid w:val="0021346F"/>
    <w:rsid w:val="002136C2"/>
    <w:rsid w:val="00213A53"/>
    <w:rsid w:val="002143EC"/>
    <w:rsid w:val="0021445D"/>
    <w:rsid w:val="00214485"/>
    <w:rsid w:val="00214CBF"/>
    <w:rsid w:val="00214E79"/>
    <w:rsid w:val="0021536D"/>
    <w:rsid w:val="00215722"/>
    <w:rsid w:val="00215D68"/>
    <w:rsid w:val="00215ED9"/>
    <w:rsid w:val="002175DC"/>
    <w:rsid w:val="00217F7D"/>
    <w:rsid w:val="00217F8D"/>
    <w:rsid w:val="002203D7"/>
    <w:rsid w:val="00220500"/>
    <w:rsid w:val="002206E3"/>
    <w:rsid w:val="002208F1"/>
    <w:rsid w:val="00220E9D"/>
    <w:rsid w:val="00220EA3"/>
    <w:rsid w:val="002212C0"/>
    <w:rsid w:val="0022140C"/>
    <w:rsid w:val="00221AE8"/>
    <w:rsid w:val="00221CA1"/>
    <w:rsid w:val="00221DDA"/>
    <w:rsid w:val="00222343"/>
    <w:rsid w:val="00222688"/>
    <w:rsid w:val="00222CED"/>
    <w:rsid w:val="002230D2"/>
    <w:rsid w:val="00223226"/>
    <w:rsid w:val="0022378E"/>
    <w:rsid w:val="00223856"/>
    <w:rsid w:val="00223BAA"/>
    <w:rsid w:val="00223CEA"/>
    <w:rsid w:val="002240D8"/>
    <w:rsid w:val="0022418C"/>
    <w:rsid w:val="0022483A"/>
    <w:rsid w:val="00224D7F"/>
    <w:rsid w:val="002259A2"/>
    <w:rsid w:val="00225CCD"/>
    <w:rsid w:val="00226166"/>
    <w:rsid w:val="00226839"/>
    <w:rsid w:val="00226D38"/>
    <w:rsid w:val="00226D9A"/>
    <w:rsid w:val="0022728A"/>
    <w:rsid w:val="00230181"/>
    <w:rsid w:val="00230883"/>
    <w:rsid w:val="00230AA6"/>
    <w:rsid w:val="00230C34"/>
    <w:rsid w:val="00230F5D"/>
    <w:rsid w:val="0023117A"/>
    <w:rsid w:val="002311AA"/>
    <w:rsid w:val="0023156A"/>
    <w:rsid w:val="00231870"/>
    <w:rsid w:val="0023252C"/>
    <w:rsid w:val="002327DC"/>
    <w:rsid w:val="00232A21"/>
    <w:rsid w:val="00232E6E"/>
    <w:rsid w:val="00233404"/>
    <w:rsid w:val="00233509"/>
    <w:rsid w:val="00233541"/>
    <w:rsid w:val="0023391C"/>
    <w:rsid w:val="00233AF5"/>
    <w:rsid w:val="00233C46"/>
    <w:rsid w:val="00233E31"/>
    <w:rsid w:val="00233F9A"/>
    <w:rsid w:val="00234512"/>
    <w:rsid w:val="002346BD"/>
    <w:rsid w:val="002346FD"/>
    <w:rsid w:val="00234ED5"/>
    <w:rsid w:val="00235105"/>
    <w:rsid w:val="00235245"/>
    <w:rsid w:val="0023532E"/>
    <w:rsid w:val="00235F23"/>
    <w:rsid w:val="0023633D"/>
    <w:rsid w:val="0023682C"/>
    <w:rsid w:val="002368FE"/>
    <w:rsid w:val="00236AA8"/>
    <w:rsid w:val="00236F90"/>
    <w:rsid w:val="00237651"/>
    <w:rsid w:val="00237845"/>
    <w:rsid w:val="00237C64"/>
    <w:rsid w:val="0024011F"/>
    <w:rsid w:val="00240450"/>
    <w:rsid w:val="00240569"/>
    <w:rsid w:val="0024064C"/>
    <w:rsid w:val="002410E4"/>
    <w:rsid w:val="00241FE6"/>
    <w:rsid w:val="00242240"/>
    <w:rsid w:val="002424B5"/>
    <w:rsid w:val="002428AA"/>
    <w:rsid w:val="00242AED"/>
    <w:rsid w:val="00242B14"/>
    <w:rsid w:val="00242B3B"/>
    <w:rsid w:val="00243580"/>
    <w:rsid w:val="00243B84"/>
    <w:rsid w:val="002446E1"/>
    <w:rsid w:val="002447AC"/>
    <w:rsid w:val="00244BE6"/>
    <w:rsid w:val="00245030"/>
    <w:rsid w:val="00245324"/>
    <w:rsid w:val="00245364"/>
    <w:rsid w:val="00245839"/>
    <w:rsid w:val="00245B15"/>
    <w:rsid w:val="00245BAC"/>
    <w:rsid w:val="002460F2"/>
    <w:rsid w:val="00246145"/>
    <w:rsid w:val="0024618A"/>
    <w:rsid w:val="0024694A"/>
    <w:rsid w:val="0024698B"/>
    <w:rsid w:val="00246EDA"/>
    <w:rsid w:val="002477BE"/>
    <w:rsid w:val="00247F64"/>
    <w:rsid w:val="00247F69"/>
    <w:rsid w:val="0025037E"/>
    <w:rsid w:val="0025062C"/>
    <w:rsid w:val="00250B1A"/>
    <w:rsid w:val="00250BD4"/>
    <w:rsid w:val="00250CD4"/>
    <w:rsid w:val="00250DEE"/>
    <w:rsid w:val="0025170D"/>
    <w:rsid w:val="00251DE7"/>
    <w:rsid w:val="002521E0"/>
    <w:rsid w:val="002525E2"/>
    <w:rsid w:val="00252C1C"/>
    <w:rsid w:val="00252C90"/>
    <w:rsid w:val="00252DB4"/>
    <w:rsid w:val="002530AA"/>
    <w:rsid w:val="00254101"/>
    <w:rsid w:val="002544E4"/>
    <w:rsid w:val="00254675"/>
    <w:rsid w:val="0025468F"/>
    <w:rsid w:val="00254794"/>
    <w:rsid w:val="0025482D"/>
    <w:rsid w:val="00254AC9"/>
    <w:rsid w:val="00254EA5"/>
    <w:rsid w:val="00255394"/>
    <w:rsid w:val="0025539F"/>
    <w:rsid w:val="0025551A"/>
    <w:rsid w:val="00255615"/>
    <w:rsid w:val="0025562F"/>
    <w:rsid w:val="00255769"/>
    <w:rsid w:val="00255D95"/>
    <w:rsid w:val="00255EB1"/>
    <w:rsid w:val="002560D2"/>
    <w:rsid w:val="002561B4"/>
    <w:rsid w:val="0025680D"/>
    <w:rsid w:val="00256979"/>
    <w:rsid w:val="002569ED"/>
    <w:rsid w:val="00256D23"/>
    <w:rsid w:val="00256E28"/>
    <w:rsid w:val="0025728F"/>
    <w:rsid w:val="0025774B"/>
    <w:rsid w:val="00257B59"/>
    <w:rsid w:val="00260001"/>
    <w:rsid w:val="0026070C"/>
    <w:rsid w:val="00260750"/>
    <w:rsid w:val="00260EA2"/>
    <w:rsid w:val="002610F6"/>
    <w:rsid w:val="00261AA6"/>
    <w:rsid w:val="002628BF"/>
    <w:rsid w:val="00262BCA"/>
    <w:rsid w:val="00263044"/>
    <w:rsid w:val="002630B2"/>
    <w:rsid w:val="002638A0"/>
    <w:rsid w:val="002638A9"/>
    <w:rsid w:val="00263DCC"/>
    <w:rsid w:val="00263E80"/>
    <w:rsid w:val="00264B65"/>
    <w:rsid w:val="00264B6E"/>
    <w:rsid w:val="00264B77"/>
    <w:rsid w:val="0026535C"/>
    <w:rsid w:val="002655CF"/>
    <w:rsid w:val="00265660"/>
    <w:rsid w:val="0026575C"/>
    <w:rsid w:val="002659C6"/>
    <w:rsid w:val="00265B0D"/>
    <w:rsid w:val="0026676C"/>
    <w:rsid w:val="00266F30"/>
    <w:rsid w:val="0026709D"/>
    <w:rsid w:val="00267307"/>
    <w:rsid w:val="002673E3"/>
    <w:rsid w:val="0026783B"/>
    <w:rsid w:val="00267A50"/>
    <w:rsid w:val="00267AB1"/>
    <w:rsid w:val="00267C18"/>
    <w:rsid w:val="00267CD4"/>
    <w:rsid w:val="0027063F"/>
    <w:rsid w:val="0027074B"/>
    <w:rsid w:val="0027078C"/>
    <w:rsid w:val="00270821"/>
    <w:rsid w:val="002708A2"/>
    <w:rsid w:val="00271433"/>
    <w:rsid w:val="002716A3"/>
    <w:rsid w:val="002717A1"/>
    <w:rsid w:val="00271B78"/>
    <w:rsid w:val="00271E2B"/>
    <w:rsid w:val="00272165"/>
    <w:rsid w:val="00272382"/>
    <w:rsid w:val="00272B7D"/>
    <w:rsid w:val="00272E49"/>
    <w:rsid w:val="00272EE2"/>
    <w:rsid w:val="0027328E"/>
    <w:rsid w:val="0027346D"/>
    <w:rsid w:val="002734EF"/>
    <w:rsid w:val="0027399C"/>
    <w:rsid w:val="00273F3B"/>
    <w:rsid w:val="002740F4"/>
    <w:rsid w:val="0027453B"/>
    <w:rsid w:val="00274B1E"/>
    <w:rsid w:val="00274F20"/>
    <w:rsid w:val="00275053"/>
    <w:rsid w:val="002751D1"/>
    <w:rsid w:val="002753B5"/>
    <w:rsid w:val="00275ECC"/>
    <w:rsid w:val="0027605F"/>
    <w:rsid w:val="0027650E"/>
    <w:rsid w:val="00276641"/>
    <w:rsid w:val="00276A21"/>
    <w:rsid w:val="00276DCA"/>
    <w:rsid w:val="00276DF1"/>
    <w:rsid w:val="00276F69"/>
    <w:rsid w:val="002772CA"/>
    <w:rsid w:val="00280438"/>
    <w:rsid w:val="00280646"/>
    <w:rsid w:val="00280BA4"/>
    <w:rsid w:val="00280BB3"/>
    <w:rsid w:val="00280CA5"/>
    <w:rsid w:val="00280CD6"/>
    <w:rsid w:val="00280D1C"/>
    <w:rsid w:val="002810AA"/>
    <w:rsid w:val="002812CA"/>
    <w:rsid w:val="00281355"/>
    <w:rsid w:val="002817B3"/>
    <w:rsid w:val="00281C6B"/>
    <w:rsid w:val="00282179"/>
    <w:rsid w:val="0028217A"/>
    <w:rsid w:val="0028223B"/>
    <w:rsid w:val="0028280E"/>
    <w:rsid w:val="002828C3"/>
    <w:rsid w:val="00283107"/>
    <w:rsid w:val="002834DD"/>
    <w:rsid w:val="0028389F"/>
    <w:rsid w:val="00283A9D"/>
    <w:rsid w:val="00283C59"/>
    <w:rsid w:val="0028432E"/>
    <w:rsid w:val="0028451F"/>
    <w:rsid w:val="002855BC"/>
    <w:rsid w:val="00285BD5"/>
    <w:rsid w:val="00285CAF"/>
    <w:rsid w:val="00285F16"/>
    <w:rsid w:val="00286302"/>
    <w:rsid w:val="002865C1"/>
    <w:rsid w:val="002866AA"/>
    <w:rsid w:val="0028723B"/>
    <w:rsid w:val="002873FB"/>
    <w:rsid w:val="0028761D"/>
    <w:rsid w:val="002878AE"/>
    <w:rsid w:val="00287A73"/>
    <w:rsid w:val="0029005E"/>
    <w:rsid w:val="0029033E"/>
    <w:rsid w:val="002905D2"/>
    <w:rsid w:val="00290EB7"/>
    <w:rsid w:val="00290F9B"/>
    <w:rsid w:val="00290FC0"/>
    <w:rsid w:val="00290FFF"/>
    <w:rsid w:val="0029102C"/>
    <w:rsid w:val="002912D6"/>
    <w:rsid w:val="0029132F"/>
    <w:rsid w:val="00291427"/>
    <w:rsid w:val="002918EE"/>
    <w:rsid w:val="00291990"/>
    <w:rsid w:val="00291F53"/>
    <w:rsid w:val="002921A3"/>
    <w:rsid w:val="002925D3"/>
    <w:rsid w:val="002928EA"/>
    <w:rsid w:val="00292F82"/>
    <w:rsid w:val="00293074"/>
    <w:rsid w:val="00293D05"/>
    <w:rsid w:val="00294175"/>
    <w:rsid w:val="002942DD"/>
    <w:rsid w:val="0029482F"/>
    <w:rsid w:val="0029488B"/>
    <w:rsid w:val="00294FA1"/>
    <w:rsid w:val="00294FFA"/>
    <w:rsid w:val="0029505C"/>
    <w:rsid w:val="002955F8"/>
    <w:rsid w:val="00295755"/>
    <w:rsid w:val="00295891"/>
    <w:rsid w:val="002958EA"/>
    <w:rsid w:val="00295BDE"/>
    <w:rsid w:val="00296463"/>
    <w:rsid w:val="00296485"/>
    <w:rsid w:val="00296EC6"/>
    <w:rsid w:val="0029740F"/>
    <w:rsid w:val="00297A57"/>
    <w:rsid w:val="002A027A"/>
    <w:rsid w:val="002A0CDB"/>
    <w:rsid w:val="002A1067"/>
    <w:rsid w:val="002A1526"/>
    <w:rsid w:val="002A1938"/>
    <w:rsid w:val="002A19AA"/>
    <w:rsid w:val="002A1D97"/>
    <w:rsid w:val="002A1DE3"/>
    <w:rsid w:val="002A26D8"/>
    <w:rsid w:val="002A29E2"/>
    <w:rsid w:val="002A2F74"/>
    <w:rsid w:val="002A3CAD"/>
    <w:rsid w:val="002A3DA4"/>
    <w:rsid w:val="002A40AF"/>
    <w:rsid w:val="002A4281"/>
    <w:rsid w:val="002A44B5"/>
    <w:rsid w:val="002A4721"/>
    <w:rsid w:val="002A4D43"/>
    <w:rsid w:val="002A538A"/>
    <w:rsid w:val="002A5728"/>
    <w:rsid w:val="002A5A85"/>
    <w:rsid w:val="002A65D6"/>
    <w:rsid w:val="002A6E6A"/>
    <w:rsid w:val="002A769A"/>
    <w:rsid w:val="002A7F88"/>
    <w:rsid w:val="002B016E"/>
    <w:rsid w:val="002B0E1A"/>
    <w:rsid w:val="002B123F"/>
    <w:rsid w:val="002B151F"/>
    <w:rsid w:val="002B1637"/>
    <w:rsid w:val="002B1EB7"/>
    <w:rsid w:val="002B2DE7"/>
    <w:rsid w:val="002B329A"/>
    <w:rsid w:val="002B3A57"/>
    <w:rsid w:val="002B4066"/>
    <w:rsid w:val="002B44B4"/>
    <w:rsid w:val="002B4720"/>
    <w:rsid w:val="002B47C9"/>
    <w:rsid w:val="002B4A9C"/>
    <w:rsid w:val="002B520D"/>
    <w:rsid w:val="002B5576"/>
    <w:rsid w:val="002B5962"/>
    <w:rsid w:val="002B623A"/>
    <w:rsid w:val="002B6748"/>
    <w:rsid w:val="002B7181"/>
    <w:rsid w:val="002B7F48"/>
    <w:rsid w:val="002C0353"/>
    <w:rsid w:val="002C0625"/>
    <w:rsid w:val="002C0C8C"/>
    <w:rsid w:val="002C1421"/>
    <w:rsid w:val="002C1653"/>
    <w:rsid w:val="002C1701"/>
    <w:rsid w:val="002C1F32"/>
    <w:rsid w:val="002C21DD"/>
    <w:rsid w:val="002C230C"/>
    <w:rsid w:val="002C2364"/>
    <w:rsid w:val="002C2E25"/>
    <w:rsid w:val="002C2FAD"/>
    <w:rsid w:val="002C31BE"/>
    <w:rsid w:val="002C358E"/>
    <w:rsid w:val="002C3F7C"/>
    <w:rsid w:val="002C4142"/>
    <w:rsid w:val="002C44CB"/>
    <w:rsid w:val="002C4BE4"/>
    <w:rsid w:val="002C5C51"/>
    <w:rsid w:val="002C6215"/>
    <w:rsid w:val="002C6603"/>
    <w:rsid w:val="002C6B0C"/>
    <w:rsid w:val="002C6F27"/>
    <w:rsid w:val="002C7037"/>
    <w:rsid w:val="002C7225"/>
    <w:rsid w:val="002C754C"/>
    <w:rsid w:val="002C76AA"/>
    <w:rsid w:val="002C7E80"/>
    <w:rsid w:val="002D02C1"/>
    <w:rsid w:val="002D071A"/>
    <w:rsid w:val="002D077E"/>
    <w:rsid w:val="002D0C09"/>
    <w:rsid w:val="002D0C70"/>
    <w:rsid w:val="002D0F68"/>
    <w:rsid w:val="002D1288"/>
    <w:rsid w:val="002D1534"/>
    <w:rsid w:val="002D15F1"/>
    <w:rsid w:val="002D1F76"/>
    <w:rsid w:val="002D294F"/>
    <w:rsid w:val="002D3165"/>
    <w:rsid w:val="002D31B8"/>
    <w:rsid w:val="002D3DDC"/>
    <w:rsid w:val="002D3EA0"/>
    <w:rsid w:val="002D3F3C"/>
    <w:rsid w:val="002D40FB"/>
    <w:rsid w:val="002D42D9"/>
    <w:rsid w:val="002D4413"/>
    <w:rsid w:val="002D45EF"/>
    <w:rsid w:val="002D498B"/>
    <w:rsid w:val="002D4CD5"/>
    <w:rsid w:val="002D588B"/>
    <w:rsid w:val="002D5B94"/>
    <w:rsid w:val="002D5FC8"/>
    <w:rsid w:val="002D5FDE"/>
    <w:rsid w:val="002D6148"/>
    <w:rsid w:val="002D68F1"/>
    <w:rsid w:val="002D6B69"/>
    <w:rsid w:val="002D6C38"/>
    <w:rsid w:val="002D7B53"/>
    <w:rsid w:val="002D7B97"/>
    <w:rsid w:val="002D7C7A"/>
    <w:rsid w:val="002E04CA"/>
    <w:rsid w:val="002E1111"/>
    <w:rsid w:val="002E12B5"/>
    <w:rsid w:val="002E176F"/>
    <w:rsid w:val="002E1AD8"/>
    <w:rsid w:val="002E1DF8"/>
    <w:rsid w:val="002E21CD"/>
    <w:rsid w:val="002E2648"/>
    <w:rsid w:val="002E2CDA"/>
    <w:rsid w:val="002E2FB3"/>
    <w:rsid w:val="002E3FB2"/>
    <w:rsid w:val="002E44BB"/>
    <w:rsid w:val="002E44F3"/>
    <w:rsid w:val="002E451B"/>
    <w:rsid w:val="002E466A"/>
    <w:rsid w:val="002E4B36"/>
    <w:rsid w:val="002E4E3F"/>
    <w:rsid w:val="002E5501"/>
    <w:rsid w:val="002E5ECF"/>
    <w:rsid w:val="002E659E"/>
    <w:rsid w:val="002E68C5"/>
    <w:rsid w:val="002E695B"/>
    <w:rsid w:val="002E7193"/>
    <w:rsid w:val="002E75C5"/>
    <w:rsid w:val="002E7742"/>
    <w:rsid w:val="002E7BEF"/>
    <w:rsid w:val="002F0945"/>
    <w:rsid w:val="002F0965"/>
    <w:rsid w:val="002F0A2D"/>
    <w:rsid w:val="002F0D9B"/>
    <w:rsid w:val="002F190A"/>
    <w:rsid w:val="002F1A43"/>
    <w:rsid w:val="002F1AEE"/>
    <w:rsid w:val="002F1D83"/>
    <w:rsid w:val="002F1DEA"/>
    <w:rsid w:val="002F1E4E"/>
    <w:rsid w:val="002F1F82"/>
    <w:rsid w:val="002F29E2"/>
    <w:rsid w:val="002F2A44"/>
    <w:rsid w:val="002F3110"/>
    <w:rsid w:val="002F316E"/>
    <w:rsid w:val="002F32E2"/>
    <w:rsid w:val="002F34BF"/>
    <w:rsid w:val="002F3810"/>
    <w:rsid w:val="002F3C01"/>
    <w:rsid w:val="002F3D62"/>
    <w:rsid w:val="002F3ED4"/>
    <w:rsid w:val="002F431F"/>
    <w:rsid w:val="002F47C5"/>
    <w:rsid w:val="002F498C"/>
    <w:rsid w:val="002F4E2B"/>
    <w:rsid w:val="002F4F93"/>
    <w:rsid w:val="002F515E"/>
    <w:rsid w:val="002F73B9"/>
    <w:rsid w:val="002F741F"/>
    <w:rsid w:val="002F789F"/>
    <w:rsid w:val="00300A22"/>
    <w:rsid w:val="00300A4D"/>
    <w:rsid w:val="00300B23"/>
    <w:rsid w:val="00300F4F"/>
    <w:rsid w:val="0030100E"/>
    <w:rsid w:val="003016E8"/>
    <w:rsid w:val="0030223E"/>
    <w:rsid w:val="0030233E"/>
    <w:rsid w:val="003025A1"/>
    <w:rsid w:val="003027BC"/>
    <w:rsid w:val="00302A3D"/>
    <w:rsid w:val="00302BA1"/>
    <w:rsid w:val="00302FDD"/>
    <w:rsid w:val="0030328C"/>
    <w:rsid w:val="003034A3"/>
    <w:rsid w:val="0030441F"/>
    <w:rsid w:val="00304691"/>
    <w:rsid w:val="00304730"/>
    <w:rsid w:val="003056C2"/>
    <w:rsid w:val="00305D2D"/>
    <w:rsid w:val="00305FF8"/>
    <w:rsid w:val="003062AE"/>
    <w:rsid w:val="00306D0D"/>
    <w:rsid w:val="00306F24"/>
    <w:rsid w:val="0030731B"/>
    <w:rsid w:val="0030783D"/>
    <w:rsid w:val="00307C2F"/>
    <w:rsid w:val="00307D72"/>
    <w:rsid w:val="00307ED1"/>
    <w:rsid w:val="00310026"/>
    <w:rsid w:val="0031002E"/>
    <w:rsid w:val="0031054F"/>
    <w:rsid w:val="00310FC6"/>
    <w:rsid w:val="00311009"/>
    <w:rsid w:val="00311036"/>
    <w:rsid w:val="00311241"/>
    <w:rsid w:val="00311301"/>
    <w:rsid w:val="00311AF6"/>
    <w:rsid w:val="00311F3F"/>
    <w:rsid w:val="00311F8A"/>
    <w:rsid w:val="00311FAD"/>
    <w:rsid w:val="00312418"/>
    <w:rsid w:val="0031289E"/>
    <w:rsid w:val="00312A98"/>
    <w:rsid w:val="00312D2B"/>
    <w:rsid w:val="00312E9A"/>
    <w:rsid w:val="00313161"/>
    <w:rsid w:val="00313CF3"/>
    <w:rsid w:val="00313E52"/>
    <w:rsid w:val="003150A2"/>
    <w:rsid w:val="003152CC"/>
    <w:rsid w:val="0031546A"/>
    <w:rsid w:val="0031597B"/>
    <w:rsid w:val="00315F6D"/>
    <w:rsid w:val="00316240"/>
    <w:rsid w:val="00316651"/>
    <w:rsid w:val="00316755"/>
    <w:rsid w:val="0031694F"/>
    <w:rsid w:val="00316BE2"/>
    <w:rsid w:val="00316D37"/>
    <w:rsid w:val="0031717B"/>
    <w:rsid w:val="0031788E"/>
    <w:rsid w:val="00320126"/>
    <w:rsid w:val="00320563"/>
    <w:rsid w:val="00320A12"/>
    <w:rsid w:val="00320BAC"/>
    <w:rsid w:val="00321711"/>
    <w:rsid w:val="0032191F"/>
    <w:rsid w:val="00321ABD"/>
    <w:rsid w:val="00321CC0"/>
    <w:rsid w:val="0032229D"/>
    <w:rsid w:val="003222D7"/>
    <w:rsid w:val="00323550"/>
    <w:rsid w:val="00323603"/>
    <w:rsid w:val="00324BFA"/>
    <w:rsid w:val="00324D4D"/>
    <w:rsid w:val="00325B34"/>
    <w:rsid w:val="00325B6A"/>
    <w:rsid w:val="00325F51"/>
    <w:rsid w:val="00326224"/>
    <w:rsid w:val="00326C6F"/>
    <w:rsid w:val="00326F74"/>
    <w:rsid w:val="003273F3"/>
    <w:rsid w:val="00327845"/>
    <w:rsid w:val="00330142"/>
    <w:rsid w:val="00330400"/>
    <w:rsid w:val="00330CBF"/>
    <w:rsid w:val="003316D2"/>
    <w:rsid w:val="0033232B"/>
    <w:rsid w:val="003327BC"/>
    <w:rsid w:val="003331CD"/>
    <w:rsid w:val="003332C5"/>
    <w:rsid w:val="003336E9"/>
    <w:rsid w:val="00333B6C"/>
    <w:rsid w:val="00333C2C"/>
    <w:rsid w:val="0033467D"/>
    <w:rsid w:val="00334CEB"/>
    <w:rsid w:val="00334E3F"/>
    <w:rsid w:val="0033512E"/>
    <w:rsid w:val="00335276"/>
    <w:rsid w:val="00335C20"/>
    <w:rsid w:val="00335CB9"/>
    <w:rsid w:val="003360C1"/>
    <w:rsid w:val="003360CF"/>
    <w:rsid w:val="00336513"/>
    <w:rsid w:val="00336917"/>
    <w:rsid w:val="00336C80"/>
    <w:rsid w:val="003371A2"/>
    <w:rsid w:val="003371CE"/>
    <w:rsid w:val="00337286"/>
    <w:rsid w:val="00337367"/>
    <w:rsid w:val="00337369"/>
    <w:rsid w:val="00337A94"/>
    <w:rsid w:val="00337BC8"/>
    <w:rsid w:val="00340A9F"/>
    <w:rsid w:val="00340C1A"/>
    <w:rsid w:val="00340CB0"/>
    <w:rsid w:val="00340D49"/>
    <w:rsid w:val="00341176"/>
    <w:rsid w:val="00341610"/>
    <w:rsid w:val="003416A0"/>
    <w:rsid w:val="00341865"/>
    <w:rsid w:val="00341BA7"/>
    <w:rsid w:val="00341CD3"/>
    <w:rsid w:val="003424EE"/>
    <w:rsid w:val="003430E5"/>
    <w:rsid w:val="00343883"/>
    <w:rsid w:val="00343FBB"/>
    <w:rsid w:val="0034442F"/>
    <w:rsid w:val="00344B28"/>
    <w:rsid w:val="00344DC7"/>
    <w:rsid w:val="00344E59"/>
    <w:rsid w:val="00345500"/>
    <w:rsid w:val="003457B2"/>
    <w:rsid w:val="0034580E"/>
    <w:rsid w:val="00345B51"/>
    <w:rsid w:val="00345DCA"/>
    <w:rsid w:val="003461B6"/>
    <w:rsid w:val="00350635"/>
    <w:rsid w:val="003506E7"/>
    <w:rsid w:val="0035179C"/>
    <w:rsid w:val="00351884"/>
    <w:rsid w:val="0035190A"/>
    <w:rsid w:val="0035199C"/>
    <w:rsid w:val="00351B65"/>
    <w:rsid w:val="00352526"/>
    <w:rsid w:val="003525ED"/>
    <w:rsid w:val="003529F9"/>
    <w:rsid w:val="00353413"/>
    <w:rsid w:val="003540D3"/>
    <w:rsid w:val="00354845"/>
    <w:rsid w:val="0035498E"/>
    <w:rsid w:val="003551FE"/>
    <w:rsid w:val="00355395"/>
    <w:rsid w:val="003555E1"/>
    <w:rsid w:val="00355A1B"/>
    <w:rsid w:val="00356022"/>
    <w:rsid w:val="00356DB5"/>
    <w:rsid w:val="00356E81"/>
    <w:rsid w:val="00357089"/>
    <w:rsid w:val="0035787E"/>
    <w:rsid w:val="0036007E"/>
    <w:rsid w:val="00360391"/>
    <w:rsid w:val="00360527"/>
    <w:rsid w:val="00360EA8"/>
    <w:rsid w:val="0036107D"/>
    <w:rsid w:val="00361150"/>
    <w:rsid w:val="003622F6"/>
    <w:rsid w:val="00362602"/>
    <w:rsid w:val="00362619"/>
    <w:rsid w:val="00362776"/>
    <w:rsid w:val="003627B1"/>
    <w:rsid w:val="00362BCD"/>
    <w:rsid w:val="003630CA"/>
    <w:rsid w:val="00363641"/>
    <w:rsid w:val="0036449D"/>
    <w:rsid w:val="00364601"/>
    <w:rsid w:val="00365A4D"/>
    <w:rsid w:val="00365B3C"/>
    <w:rsid w:val="00365ED1"/>
    <w:rsid w:val="00366084"/>
    <w:rsid w:val="003660D5"/>
    <w:rsid w:val="00366A7A"/>
    <w:rsid w:val="00366EFF"/>
    <w:rsid w:val="00366F06"/>
    <w:rsid w:val="00367260"/>
    <w:rsid w:val="00367292"/>
    <w:rsid w:val="0036749F"/>
    <w:rsid w:val="00367727"/>
    <w:rsid w:val="00367BCA"/>
    <w:rsid w:val="00367DFF"/>
    <w:rsid w:val="003702A3"/>
    <w:rsid w:val="003714CF"/>
    <w:rsid w:val="00371D86"/>
    <w:rsid w:val="00371DDD"/>
    <w:rsid w:val="0037278A"/>
    <w:rsid w:val="003729A2"/>
    <w:rsid w:val="003729E1"/>
    <w:rsid w:val="00372D88"/>
    <w:rsid w:val="00372FD9"/>
    <w:rsid w:val="003731F5"/>
    <w:rsid w:val="003739D9"/>
    <w:rsid w:val="00373CD6"/>
    <w:rsid w:val="003747D0"/>
    <w:rsid w:val="00375541"/>
    <w:rsid w:val="00375585"/>
    <w:rsid w:val="0037581F"/>
    <w:rsid w:val="00376221"/>
    <w:rsid w:val="0037622E"/>
    <w:rsid w:val="003765B9"/>
    <w:rsid w:val="00376FFA"/>
    <w:rsid w:val="0037743C"/>
    <w:rsid w:val="00377547"/>
    <w:rsid w:val="0037767F"/>
    <w:rsid w:val="00377683"/>
    <w:rsid w:val="00377841"/>
    <w:rsid w:val="00380574"/>
    <w:rsid w:val="00380CD0"/>
    <w:rsid w:val="003816F1"/>
    <w:rsid w:val="00382FC6"/>
    <w:rsid w:val="0038312F"/>
    <w:rsid w:val="003839D6"/>
    <w:rsid w:val="00383B0D"/>
    <w:rsid w:val="003847B6"/>
    <w:rsid w:val="00384B64"/>
    <w:rsid w:val="00384E66"/>
    <w:rsid w:val="00385E1A"/>
    <w:rsid w:val="003862D0"/>
    <w:rsid w:val="0038692E"/>
    <w:rsid w:val="00386AB3"/>
    <w:rsid w:val="00386D08"/>
    <w:rsid w:val="00386EB3"/>
    <w:rsid w:val="0038702C"/>
    <w:rsid w:val="003874D2"/>
    <w:rsid w:val="003875D2"/>
    <w:rsid w:val="00387BB3"/>
    <w:rsid w:val="003902D0"/>
    <w:rsid w:val="00390351"/>
    <w:rsid w:val="00390357"/>
    <w:rsid w:val="00390472"/>
    <w:rsid w:val="00390747"/>
    <w:rsid w:val="00390C55"/>
    <w:rsid w:val="00390E99"/>
    <w:rsid w:val="003917CD"/>
    <w:rsid w:val="0039190F"/>
    <w:rsid w:val="00391981"/>
    <w:rsid w:val="00391D4D"/>
    <w:rsid w:val="0039220A"/>
    <w:rsid w:val="00392415"/>
    <w:rsid w:val="003924AF"/>
    <w:rsid w:val="00393275"/>
    <w:rsid w:val="00393B98"/>
    <w:rsid w:val="00393C6E"/>
    <w:rsid w:val="00393F38"/>
    <w:rsid w:val="00393FF5"/>
    <w:rsid w:val="0039413E"/>
    <w:rsid w:val="00394391"/>
    <w:rsid w:val="0039463D"/>
    <w:rsid w:val="00394945"/>
    <w:rsid w:val="00394AE1"/>
    <w:rsid w:val="00395AA2"/>
    <w:rsid w:val="003960AC"/>
    <w:rsid w:val="003964F7"/>
    <w:rsid w:val="0039685A"/>
    <w:rsid w:val="00396E79"/>
    <w:rsid w:val="00397F9D"/>
    <w:rsid w:val="003A0004"/>
    <w:rsid w:val="003A06F9"/>
    <w:rsid w:val="003A0887"/>
    <w:rsid w:val="003A0C06"/>
    <w:rsid w:val="003A1068"/>
    <w:rsid w:val="003A13AD"/>
    <w:rsid w:val="003A236C"/>
    <w:rsid w:val="003A23F0"/>
    <w:rsid w:val="003A28CD"/>
    <w:rsid w:val="003A2CDF"/>
    <w:rsid w:val="003A2F39"/>
    <w:rsid w:val="003A3277"/>
    <w:rsid w:val="003A32A4"/>
    <w:rsid w:val="003A3677"/>
    <w:rsid w:val="003A40E8"/>
    <w:rsid w:val="003A4655"/>
    <w:rsid w:val="003A50A6"/>
    <w:rsid w:val="003A585D"/>
    <w:rsid w:val="003A5A6E"/>
    <w:rsid w:val="003A5BBB"/>
    <w:rsid w:val="003A5E3C"/>
    <w:rsid w:val="003A6153"/>
    <w:rsid w:val="003A7564"/>
    <w:rsid w:val="003B0673"/>
    <w:rsid w:val="003B0FD8"/>
    <w:rsid w:val="003B1269"/>
    <w:rsid w:val="003B1426"/>
    <w:rsid w:val="003B1AEC"/>
    <w:rsid w:val="003B2257"/>
    <w:rsid w:val="003B2550"/>
    <w:rsid w:val="003B2B7F"/>
    <w:rsid w:val="003B3392"/>
    <w:rsid w:val="003B3484"/>
    <w:rsid w:val="003B34E2"/>
    <w:rsid w:val="003B3666"/>
    <w:rsid w:val="003B3C3A"/>
    <w:rsid w:val="003B3ECE"/>
    <w:rsid w:val="003B4450"/>
    <w:rsid w:val="003B4521"/>
    <w:rsid w:val="003B5477"/>
    <w:rsid w:val="003B55B5"/>
    <w:rsid w:val="003B5B86"/>
    <w:rsid w:val="003B5E89"/>
    <w:rsid w:val="003B67CD"/>
    <w:rsid w:val="003B6876"/>
    <w:rsid w:val="003B6F56"/>
    <w:rsid w:val="003B70CA"/>
    <w:rsid w:val="003C038D"/>
    <w:rsid w:val="003C03D3"/>
    <w:rsid w:val="003C0B25"/>
    <w:rsid w:val="003C1E79"/>
    <w:rsid w:val="003C23D4"/>
    <w:rsid w:val="003C2B9D"/>
    <w:rsid w:val="003C2D51"/>
    <w:rsid w:val="003C39F2"/>
    <w:rsid w:val="003C3D1A"/>
    <w:rsid w:val="003C428E"/>
    <w:rsid w:val="003C48D3"/>
    <w:rsid w:val="003C4C85"/>
    <w:rsid w:val="003C4C92"/>
    <w:rsid w:val="003C4D93"/>
    <w:rsid w:val="003C4FD1"/>
    <w:rsid w:val="003C55D9"/>
    <w:rsid w:val="003C55EB"/>
    <w:rsid w:val="003C56D5"/>
    <w:rsid w:val="003C602B"/>
    <w:rsid w:val="003C622C"/>
    <w:rsid w:val="003C638F"/>
    <w:rsid w:val="003C675D"/>
    <w:rsid w:val="003C6804"/>
    <w:rsid w:val="003C6D56"/>
    <w:rsid w:val="003C70AB"/>
    <w:rsid w:val="003C70E4"/>
    <w:rsid w:val="003C718C"/>
    <w:rsid w:val="003C71D4"/>
    <w:rsid w:val="003C73AC"/>
    <w:rsid w:val="003C7578"/>
    <w:rsid w:val="003C7B05"/>
    <w:rsid w:val="003D055A"/>
    <w:rsid w:val="003D0CC6"/>
    <w:rsid w:val="003D0CCB"/>
    <w:rsid w:val="003D1335"/>
    <w:rsid w:val="003D1CEC"/>
    <w:rsid w:val="003D1DCC"/>
    <w:rsid w:val="003D1E1E"/>
    <w:rsid w:val="003D24AB"/>
    <w:rsid w:val="003D29C1"/>
    <w:rsid w:val="003D3042"/>
    <w:rsid w:val="003D35E6"/>
    <w:rsid w:val="003D3C38"/>
    <w:rsid w:val="003D3C50"/>
    <w:rsid w:val="003D413A"/>
    <w:rsid w:val="003D44D5"/>
    <w:rsid w:val="003D478C"/>
    <w:rsid w:val="003D4A6F"/>
    <w:rsid w:val="003D51FC"/>
    <w:rsid w:val="003D5350"/>
    <w:rsid w:val="003D5467"/>
    <w:rsid w:val="003D5478"/>
    <w:rsid w:val="003D56DA"/>
    <w:rsid w:val="003D5BF7"/>
    <w:rsid w:val="003D67AC"/>
    <w:rsid w:val="003D6830"/>
    <w:rsid w:val="003D6F9F"/>
    <w:rsid w:val="003D700B"/>
    <w:rsid w:val="003D7316"/>
    <w:rsid w:val="003D79D8"/>
    <w:rsid w:val="003D7C63"/>
    <w:rsid w:val="003D7C7B"/>
    <w:rsid w:val="003D7CBE"/>
    <w:rsid w:val="003E0DA0"/>
    <w:rsid w:val="003E12DB"/>
    <w:rsid w:val="003E1681"/>
    <w:rsid w:val="003E2085"/>
    <w:rsid w:val="003E293D"/>
    <w:rsid w:val="003E3513"/>
    <w:rsid w:val="003E36F9"/>
    <w:rsid w:val="003E36FC"/>
    <w:rsid w:val="003E3803"/>
    <w:rsid w:val="003E39BB"/>
    <w:rsid w:val="003E406B"/>
    <w:rsid w:val="003E4218"/>
    <w:rsid w:val="003E46DB"/>
    <w:rsid w:val="003E4A0E"/>
    <w:rsid w:val="003E4A3F"/>
    <w:rsid w:val="003E4BD3"/>
    <w:rsid w:val="003E54ED"/>
    <w:rsid w:val="003E5BFE"/>
    <w:rsid w:val="003E5F69"/>
    <w:rsid w:val="003E6491"/>
    <w:rsid w:val="003E64A4"/>
    <w:rsid w:val="003E658E"/>
    <w:rsid w:val="003E6F44"/>
    <w:rsid w:val="003E711E"/>
    <w:rsid w:val="003E7505"/>
    <w:rsid w:val="003E7691"/>
    <w:rsid w:val="003E7B58"/>
    <w:rsid w:val="003F04E9"/>
    <w:rsid w:val="003F089A"/>
    <w:rsid w:val="003F09AB"/>
    <w:rsid w:val="003F0E02"/>
    <w:rsid w:val="003F0ECD"/>
    <w:rsid w:val="003F0EDD"/>
    <w:rsid w:val="003F0F2A"/>
    <w:rsid w:val="003F16E6"/>
    <w:rsid w:val="003F199C"/>
    <w:rsid w:val="003F2987"/>
    <w:rsid w:val="003F2EFD"/>
    <w:rsid w:val="003F34FD"/>
    <w:rsid w:val="003F3F2C"/>
    <w:rsid w:val="003F4132"/>
    <w:rsid w:val="003F426C"/>
    <w:rsid w:val="003F453B"/>
    <w:rsid w:val="003F4581"/>
    <w:rsid w:val="003F4582"/>
    <w:rsid w:val="003F460A"/>
    <w:rsid w:val="003F469F"/>
    <w:rsid w:val="003F4ECB"/>
    <w:rsid w:val="003F53E5"/>
    <w:rsid w:val="003F5481"/>
    <w:rsid w:val="003F5AF7"/>
    <w:rsid w:val="003F66CB"/>
    <w:rsid w:val="003F6726"/>
    <w:rsid w:val="003F6D7C"/>
    <w:rsid w:val="0040026C"/>
    <w:rsid w:val="004002FC"/>
    <w:rsid w:val="004004E9"/>
    <w:rsid w:val="00400E1E"/>
    <w:rsid w:val="00400ECB"/>
    <w:rsid w:val="004011F0"/>
    <w:rsid w:val="00401467"/>
    <w:rsid w:val="00401490"/>
    <w:rsid w:val="004014D3"/>
    <w:rsid w:val="004016BB"/>
    <w:rsid w:val="00401E79"/>
    <w:rsid w:val="00401EA6"/>
    <w:rsid w:val="004026AA"/>
    <w:rsid w:val="00402B01"/>
    <w:rsid w:val="00403E1B"/>
    <w:rsid w:val="0040405D"/>
    <w:rsid w:val="0040471C"/>
    <w:rsid w:val="00404DEB"/>
    <w:rsid w:val="00404E45"/>
    <w:rsid w:val="00405C27"/>
    <w:rsid w:val="00405F61"/>
    <w:rsid w:val="0040610F"/>
    <w:rsid w:val="00406478"/>
    <w:rsid w:val="0040657E"/>
    <w:rsid w:val="0040705E"/>
    <w:rsid w:val="00407070"/>
    <w:rsid w:val="004073A2"/>
    <w:rsid w:val="00407643"/>
    <w:rsid w:val="00407C28"/>
    <w:rsid w:val="00410010"/>
    <w:rsid w:val="004101D8"/>
    <w:rsid w:val="004102E5"/>
    <w:rsid w:val="00410AF9"/>
    <w:rsid w:val="00410BFE"/>
    <w:rsid w:val="00410EEB"/>
    <w:rsid w:val="00411266"/>
    <w:rsid w:val="004113C2"/>
    <w:rsid w:val="0041150C"/>
    <w:rsid w:val="0041187A"/>
    <w:rsid w:val="00411EBA"/>
    <w:rsid w:val="00411F3B"/>
    <w:rsid w:val="00412056"/>
    <w:rsid w:val="00412A21"/>
    <w:rsid w:val="00412A70"/>
    <w:rsid w:val="004131BA"/>
    <w:rsid w:val="004133C8"/>
    <w:rsid w:val="004133E3"/>
    <w:rsid w:val="0041346B"/>
    <w:rsid w:val="00413624"/>
    <w:rsid w:val="00413ABF"/>
    <w:rsid w:val="00413C7B"/>
    <w:rsid w:val="00414291"/>
    <w:rsid w:val="004144E0"/>
    <w:rsid w:val="0041583C"/>
    <w:rsid w:val="0041715D"/>
    <w:rsid w:val="004173C5"/>
    <w:rsid w:val="004176F2"/>
    <w:rsid w:val="00417C30"/>
    <w:rsid w:val="00417CF6"/>
    <w:rsid w:val="00420306"/>
    <w:rsid w:val="0042037D"/>
    <w:rsid w:val="004206F1"/>
    <w:rsid w:val="00420784"/>
    <w:rsid w:val="00420A2B"/>
    <w:rsid w:val="00420BFD"/>
    <w:rsid w:val="0042118E"/>
    <w:rsid w:val="00421403"/>
    <w:rsid w:val="00421B82"/>
    <w:rsid w:val="00421D7C"/>
    <w:rsid w:val="00422161"/>
    <w:rsid w:val="0042342C"/>
    <w:rsid w:val="004238A0"/>
    <w:rsid w:val="00423B4E"/>
    <w:rsid w:val="00423EB2"/>
    <w:rsid w:val="00424107"/>
    <w:rsid w:val="0042479C"/>
    <w:rsid w:val="00424BD3"/>
    <w:rsid w:val="00424DD6"/>
    <w:rsid w:val="00425173"/>
    <w:rsid w:val="00425942"/>
    <w:rsid w:val="00425E0C"/>
    <w:rsid w:val="00426CBF"/>
    <w:rsid w:val="004272C4"/>
    <w:rsid w:val="00427842"/>
    <w:rsid w:val="00427C9E"/>
    <w:rsid w:val="004305BF"/>
    <w:rsid w:val="004305C0"/>
    <w:rsid w:val="00430872"/>
    <w:rsid w:val="00430D15"/>
    <w:rsid w:val="00430D93"/>
    <w:rsid w:val="00431245"/>
    <w:rsid w:val="004318AF"/>
    <w:rsid w:val="00431C3D"/>
    <w:rsid w:val="00432156"/>
    <w:rsid w:val="004324B4"/>
    <w:rsid w:val="0043250F"/>
    <w:rsid w:val="004326D3"/>
    <w:rsid w:val="00432706"/>
    <w:rsid w:val="00432887"/>
    <w:rsid w:val="004328F2"/>
    <w:rsid w:val="004333B2"/>
    <w:rsid w:val="00433DB6"/>
    <w:rsid w:val="00433EF7"/>
    <w:rsid w:val="004343FD"/>
    <w:rsid w:val="00434495"/>
    <w:rsid w:val="0043469C"/>
    <w:rsid w:val="004347F7"/>
    <w:rsid w:val="004348A6"/>
    <w:rsid w:val="00434FAE"/>
    <w:rsid w:val="0043516B"/>
    <w:rsid w:val="00435332"/>
    <w:rsid w:val="00436B56"/>
    <w:rsid w:val="00436C7B"/>
    <w:rsid w:val="00437027"/>
    <w:rsid w:val="00437B0F"/>
    <w:rsid w:val="00437FB7"/>
    <w:rsid w:val="00440076"/>
    <w:rsid w:val="00440105"/>
    <w:rsid w:val="00440970"/>
    <w:rsid w:val="00440A49"/>
    <w:rsid w:val="00441133"/>
    <w:rsid w:val="004413E0"/>
    <w:rsid w:val="004415B7"/>
    <w:rsid w:val="0044193C"/>
    <w:rsid w:val="00441992"/>
    <w:rsid w:val="00441D01"/>
    <w:rsid w:val="00442737"/>
    <w:rsid w:val="004428E0"/>
    <w:rsid w:val="004438B0"/>
    <w:rsid w:val="00443C85"/>
    <w:rsid w:val="00443FB6"/>
    <w:rsid w:val="00444E7E"/>
    <w:rsid w:val="00444F6F"/>
    <w:rsid w:val="0044512A"/>
    <w:rsid w:val="004457BA"/>
    <w:rsid w:val="004457F5"/>
    <w:rsid w:val="004458D2"/>
    <w:rsid w:val="004458D4"/>
    <w:rsid w:val="004461C2"/>
    <w:rsid w:val="00446236"/>
    <w:rsid w:val="004462E0"/>
    <w:rsid w:val="00446308"/>
    <w:rsid w:val="00446821"/>
    <w:rsid w:val="00446AD2"/>
    <w:rsid w:val="00446C87"/>
    <w:rsid w:val="00447039"/>
    <w:rsid w:val="0044703E"/>
    <w:rsid w:val="00447F81"/>
    <w:rsid w:val="004500C5"/>
    <w:rsid w:val="00450132"/>
    <w:rsid w:val="00450B4F"/>
    <w:rsid w:val="00450CC3"/>
    <w:rsid w:val="00451399"/>
    <w:rsid w:val="00451BE1"/>
    <w:rsid w:val="00451D93"/>
    <w:rsid w:val="00451E71"/>
    <w:rsid w:val="00451EE4"/>
    <w:rsid w:val="00452667"/>
    <w:rsid w:val="00452C14"/>
    <w:rsid w:val="0045325B"/>
    <w:rsid w:val="00453AD6"/>
    <w:rsid w:val="00453B1E"/>
    <w:rsid w:val="00453F43"/>
    <w:rsid w:val="00454632"/>
    <w:rsid w:val="00454882"/>
    <w:rsid w:val="00454BB1"/>
    <w:rsid w:val="00454C13"/>
    <w:rsid w:val="00454CDD"/>
    <w:rsid w:val="00454E75"/>
    <w:rsid w:val="00454F52"/>
    <w:rsid w:val="00455398"/>
    <w:rsid w:val="00455A4C"/>
    <w:rsid w:val="00455B0F"/>
    <w:rsid w:val="00455EDD"/>
    <w:rsid w:val="00456B9E"/>
    <w:rsid w:val="0045702D"/>
    <w:rsid w:val="004571C1"/>
    <w:rsid w:val="004577E8"/>
    <w:rsid w:val="004578F7"/>
    <w:rsid w:val="00457A2B"/>
    <w:rsid w:val="00457E08"/>
    <w:rsid w:val="0046185F"/>
    <w:rsid w:val="00462483"/>
    <w:rsid w:val="00462F7D"/>
    <w:rsid w:val="0046322F"/>
    <w:rsid w:val="00463321"/>
    <w:rsid w:val="00463523"/>
    <w:rsid w:val="004637A2"/>
    <w:rsid w:val="0046478F"/>
    <w:rsid w:val="00464926"/>
    <w:rsid w:val="00464CAF"/>
    <w:rsid w:val="0046520B"/>
    <w:rsid w:val="0046550E"/>
    <w:rsid w:val="0046572D"/>
    <w:rsid w:val="00465950"/>
    <w:rsid w:val="0046595A"/>
    <w:rsid w:val="00465B27"/>
    <w:rsid w:val="00465D2B"/>
    <w:rsid w:val="00466320"/>
    <w:rsid w:val="0046673F"/>
    <w:rsid w:val="0046677D"/>
    <w:rsid w:val="00466FFF"/>
    <w:rsid w:val="004671D5"/>
    <w:rsid w:val="00467736"/>
    <w:rsid w:val="00467C61"/>
    <w:rsid w:val="00467D08"/>
    <w:rsid w:val="00467F38"/>
    <w:rsid w:val="00467F7B"/>
    <w:rsid w:val="00467FF3"/>
    <w:rsid w:val="0047011F"/>
    <w:rsid w:val="0047034F"/>
    <w:rsid w:val="0047054B"/>
    <w:rsid w:val="0047078F"/>
    <w:rsid w:val="00470903"/>
    <w:rsid w:val="00470A10"/>
    <w:rsid w:val="00470B2C"/>
    <w:rsid w:val="0047191D"/>
    <w:rsid w:val="00471A82"/>
    <w:rsid w:val="00471D1C"/>
    <w:rsid w:val="004723AC"/>
    <w:rsid w:val="0047261C"/>
    <w:rsid w:val="00472752"/>
    <w:rsid w:val="00472986"/>
    <w:rsid w:val="00472DD3"/>
    <w:rsid w:val="00472FD0"/>
    <w:rsid w:val="00473354"/>
    <w:rsid w:val="00473640"/>
    <w:rsid w:val="00473D42"/>
    <w:rsid w:val="00474271"/>
    <w:rsid w:val="0047432B"/>
    <w:rsid w:val="004743D0"/>
    <w:rsid w:val="00474537"/>
    <w:rsid w:val="004745C8"/>
    <w:rsid w:val="0047462F"/>
    <w:rsid w:val="00474EB6"/>
    <w:rsid w:val="00475311"/>
    <w:rsid w:val="0047617B"/>
    <w:rsid w:val="004764AE"/>
    <w:rsid w:val="004765AF"/>
    <w:rsid w:val="004767AB"/>
    <w:rsid w:val="004767C9"/>
    <w:rsid w:val="00476D89"/>
    <w:rsid w:val="004774FF"/>
    <w:rsid w:val="00477A46"/>
    <w:rsid w:val="00477B28"/>
    <w:rsid w:val="0048087B"/>
    <w:rsid w:val="004808EF"/>
    <w:rsid w:val="00480945"/>
    <w:rsid w:val="00480BB6"/>
    <w:rsid w:val="00480C09"/>
    <w:rsid w:val="004815D9"/>
    <w:rsid w:val="004819BD"/>
    <w:rsid w:val="00481AB1"/>
    <w:rsid w:val="00481DA6"/>
    <w:rsid w:val="00481E95"/>
    <w:rsid w:val="00481EA5"/>
    <w:rsid w:val="00481EF7"/>
    <w:rsid w:val="00481F79"/>
    <w:rsid w:val="00482511"/>
    <w:rsid w:val="0048261B"/>
    <w:rsid w:val="00482993"/>
    <w:rsid w:val="00482BB0"/>
    <w:rsid w:val="00482E23"/>
    <w:rsid w:val="004841DA"/>
    <w:rsid w:val="00484E56"/>
    <w:rsid w:val="004859F2"/>
    <w:rsid w:val="00485B88"/>
    <w:rsid w:val="00485D45"/>
    <w:rsid w:val="00485EDA"/>
    <w:rsid w:val="00486BBC"/>
    <w:rsid w:val="00486FFB"/>
    <w:rsid w:val="00487330"/>
    <w:rsid w:val="00487C66"/>
    <w:rsid w:val="0049030D"/>
    <w:rsid w:val="0049045F"/>
    <w:rsid w:val="004905B7"/>
    <w:rsid w:val="00490C48"/>
    <w:rsid w:val="00491733"/>
    <w:rsid w:val="0049291F"/>
    <w:rsid w:val="00493856"/>
    <w:rsid w:val="00493A25"/>
    <w:rsid w:val="00493D20"/>
    <w:rsid w:val="00494821"/>
    <w:rsid w:val="00494D8E"/>
    <w:rsid w:val="00495448"/>
    <w:rsid w:val="0049552C"/>
    <w:rsid w:val="00495928"/>
    <w:rsid w:val="00495B92"/>
    <w:rsid w:val="004960AB"/>
    <w:rsid w:val="004960CF"/>
    <w:rsid w:val="00496ADC"/>
    <w:rsid w:val="00496B0F"/>
    <w:rsid w:val="00496F26"/>
    <w:rsid w:val="0049701A"/>
    <w:rsid w:val="00497319"/>
    <w:rsid w:val="0049734F"/>
    <w:rsid w:val="0049754E"/>
    <w:rsid w:val="004977CD"/>
    <w:rsid w:val="004979F4"/>
    <w:rsid w:val="00497CAE"/>
    <w:rsid w:val="004A081F"/>
    <w:rsid w:val="004A0835"/>
    <w:rsid w:val="004A119B"/>
    <w:rsid w:val="004A1897"/>
    <w:rsid w:val="004A1D73"/>
    <w:rsid w:val="004A1DA0"/>
    <w:rsid w:val="004A1DD0"/>
    <w:rsid w:val="004A20D7"/>
    <w:rsid w:val="004A2506"/>
    <w:rsid w:val="004A295A"/>
    <w:rsid w:val="004A2ECD"/>
    <w:rsid w:val="004A3FC2"/>
    <w:rsid w:val="004A4902"/>
    <w:rsid w:val="004A4E13"/>
    <w:rsid w:val="004A577B"/>
    <w:rsid w:val="004A5D16"/>
    <w:rsid w:val="004A620D"/>
    <w:rsid w:val="004A6780"/>
    <w:rsid w:val="004A6E17"/>
    <w:rsid w:val="004A7003"/>
    <w:rsid w:val="004A7661"/>
    <w:rsid w:val="004B0498"/>
    <w:rsid w:val="004B0C41"/>
    <w:rsid w:val="004B0E25"/>
    <w:rsid w:val="004B0E51"/>
    <w:rsid w:val="004B1E9B"/>
    <w:rsid w:val="004B1F30"/>
    <w:rsid w:val="004B2D07"/>
    <w:rsid w:val="004B2D79"/>
    <w:rsid w:val="004B2DCB"/>
    <w:rsid w:val="004B3972"/>
    <w:rsid w:val="004B3B21"/>
    <w:rsid w:val="004B3C64"/>
    <w:rsid w:val="004B4274"/>
    <w:rsid w:val="004B4306"/>
    <w:rsid w:val="004B45C6"/>
    <w:rsid w:val="004B487E"/>
    <w:rsid w:val="004B4CCA"/>
    <w:rsid w:val="004B4F7E"/>
    <w:rsid w:val="004B4FF6"/>
    <w:rsid w:val="004B520A"/>
    <w:rsid w:val="004B577E"/>
    <w:rsid w:val="004B60C8"/>
    <w:rsid w:val="004B60CB"/>
    <w:rsid w:val="004B673A"/>
    <w:rsid w:val="004B6D5A"/>
    <w:rsid w:val="004B6DF0"/>
    <w:rsid w:val="004B71DC"/>
    <w:rsid w:val="004B722F"/>
    <w:rsid w:val="004B76BC"/>
    <w:rsid w:val="004B7D50"/>
    <w:rsid w:val="004B7D8D"/>
    <w:rsid w:val="004C01E2"/>
    <w:rsid w:val="004C03BC"/>
    <w:rsid w:val="004C0F21"/>
    <w:rsid w:val="004C190F"/>
    <w:rsid w:val="004C1DF1"/>
    <w:rsid w:val="004C1EB2"/>
    <w:rsid w:val="004C1F89"/>
    <w:rsid w:val="004C212F"/>
    <w:rsid w:val="004C24AB"/>
    <w:rsid w:val="004C2A6E"/>
    <w:rsid w:val="004C2B58"/>
    <w:rsid w:val="004C30B1"/>
    <w:rsid w:val="004C3F8D"/>
    <w:rsid w:val="004C43ED"/>
    <w:rsid w:val="004C44AC"/>
    <w:rsid w:val="004C49A7"/>
    <w:rsid w:val="004C522C"/>
    <w:rsid w:val="004C5665"/>
    <w:rsid w:val="004C5870"/>
    <w:rsid w:val="004C5B42"/>
    <w:rsid w:val="004C5E45"/>
    <w:rsid w:val="004C63A8"/>
    <w:rsid w:val="004C6855"/>
    <w:rsid w:val="004C68E9"/>
    <w:rsid w:val="004C696C"/>
    <w:rsid w:val="004C6EA5"/>
    <w:rsid w:val="004C78CD"/>
    <w:rsid w:val="004C7A0A"/>
    <w:rsid w:val="004C7C09"/>
    <w:rsid w:val="004D00C7"/>
    <w:rsid w:val="004D0396"/>
    <w:rsid w:val="004D041A"/>
    <w:rsid w:val="004D0F27"/>
    <w:rsid w:val="004D104F"/>
    <w:rsid w:val="004D1281"/>
    <w:rsid w:val="004D22E2"/>
    <w:rsid w:val="004D274F"/>
    <w:rsid w:val="004D2B9D"/>
    <w:rsid w:val="004D2BC4"/>
    <w:rsid w:val="004D3266"/>
    <w:rsid w:val="004D3468"/>
    <w:rsid w:val="004D38D9"/>
    <w:rsid w:val="004D3CBA"/>
    <w:rsid w:val="004D3D0A"/>
    <w:rsid w:val="004D40FD"/>
    <w:rsid w:val="004D4218"/>
    <w:rsid w:val="004D497D"/>
    <w:rsid w:val="004D4E74"/>
    <w:rsid w:val="004D4F3F"/>
    <w:rsid w:val="004D52D1"/>
    <w:rsid w:val="004D5ACE"/>
    <w:rsid w:val="004D5B75"/>
    <w:rsid w:val="004D5EC3"/>
    <w:rsid w:val="004D634B"/>
    <w:rsid w:val="004D6416"/>
    <w:rsid w:val="004D704D"/>
    <w:rsid w:val="004D7445"/>
    <w:rsid w:val="004D7591"/>
    <w:rsid w:val="004D7E27"/>
    <w:rsid w:val="004E0238"/>
    <w:rsid w:val="004E0619"/>
    <w:rsid w:val="004E0960"/>
    <w:rsid w:val="004E099F"/>
    <w:rsid w:val="004E0A76"/>
    <w:rsid w:val="004E155F"/>
    <w:rsid w:val="004E17C6"/>
    <w:rsid w:val="004E1A44"/>
    <w:rsid w:val="004E1A59"/>
    <w:rsid w:val="004E1DA0"/>
    <w:rsid w:val="004E32D2"/>
    <w:rsid w:val="004E3341"/>
    <w:rsid w:val="004E3B24"/>
    <w:rsid w:val="004E3FC1"/>
    <w:rsid w:val="004E45EC"/>
    <w:rsid w:val="004E49A4"/>
    <w:rsid w:val="004E4FDF"/>
    <w:rsid w:val="004E5606"/>
    <w:rsid w:val="004E5835"/>
    <w:rsid w:val="004E5B60"/>
    <w:rsid w:val="004E5D5C"/>
    <w:rsid w:val="004E5F61"/>
    <w:rsid w:val="004E604C"/>
    <w:rsid w:val="004E6CB1"/>
    <w:rsid w:val="004E7266"/>
    <w:rsid w:val="004E7493"/>
    <w:rsid w:val="004E7567"/>
    <w:rsid w:val="004E77B1"/>
    <w:rsid w:val="004E7B60"/>
    <w:rsid w:val="004E7C84"/>
    <w:rsid w:val="004F0CE0"/>
    <w:rsid w:val="004F11DE"/>
    <w:rsid w:val="004F146D"/>
    <w:rsid w:val="004F15BA"/>
    <w:rsid w:val="004F24ED"/>
    <w:rsid w:val="004F29A5"/>
    <w:rsid w:val="004F2BD7"/>
    <w:rsid w:val="004F2CA8"/>
    <w:rsid w:val="004F2E0D"/>
    <w:rsid w:val="004F3028"/>
    <w:rsid w:val="004F3087"/>
    <w:rsid w:val="004F318C"/>
    <w:rsid w:val="004F32E2"/>
    <w:rsid w:val="004F340C"/>
    <w:rsid w:val="004F4248"/>
    <w:rsid w:val="004F45DA"/>
    <w:rsid w:val="004F47BD"/>
    <w:rsid w:val="004F4897"/>
    <w:rsid w:val="004F4CDB"/>
    <w:rsid w:val="004F5643"/>
    <w:rsid w:val="004F57B4"/>
    <w:rsid w:val="004F57CD"/>
    <w:rsid w:val="004F5A9E"/>
    <w:rsid w:val="004F6204"/>
    <w:rsid w:val="004F7291"/>
    <w:rsid w:val="004F7425"/>
    <w:rsid w:val="004F7904"/>
    <w:rsid w:val="004F7977"/>
    <w:rsid w:val="004F7C02"/>
    <w:rsid w:val="004F7CDC"/>
    <w:rsid w:val="004F7D77"/>
    <w:rsid w:val="00500085"/>
    <w:rsid w:val="005005D0"/>
    <w:rsid w:val="0050065D"/>
    <w:rsid w:val="005007BB"/>
    <w:rsid w:val="0050109E"/>
    <w:rsid w:val="00501124"/>
    <w:rsid w:val="00501288"/>
    <w:rsid w:val="0050134C"/>
    <w:rsid w:val="005013AF"/>
    <w:rsid w:val="005017B8"/>
    <w:rsid w:val="00501D03"/>
    <w:rsid w:val="00501E05"/>
    <w:rsid w:val="00501FDF"/>
    <w:rsid w:val="00502297"/>
    <w:rsid w:val="00502D11"/>
    <w:rsid w:val="00503759"/>
    <w:rsid w:val="00503B59"/>
    <w:rsid w:val="00503EB0"/>
    <w:rsid w:val="005043C2"/>
    <w:rsid w:val="0050463D"/>
    <w:rsid w:val="00504F5A"/>
    <w:rsid w:val="005056B0"/>
    <w:rsid w:val="005057F4"/>
    <w:rsid w:val="00505FEE"/>
    <w:rsid w:val="005061AE"/>
    <w:rsid w:val="005064EB"/>
    <w:rsid w:val="00506520"/>
    <w:rsid w:val="005065F0"/>
    <w:rsid w:val="005071A6"/>
    <w:rsid w:val="00507206"/>
    <w:rsid w:val="005072D9"/>
    <w:rsid w:val="005074FD"/>
    <w:rsid w:val="00507D26"/>
    <w:rsid w:val="00507EC9"/>
    <w:rsid w:val="00507F49"/>
    <w:rsid w:val="0051039F"/>
    <w:rsid w:val="005105F6"/>
    <w:rsid w:val="00510627"/>
    <w:rsid w:val="00510C2D"/>
    <w:rsid w:val="00510DA4"/>
    <w:rsid w:val="00510F2F"/>
    <w:rsid w:val="00510F54"/>
    <w:rsid w:val="0051119B"/>
    <w:rsid w:val="005121F5"/>
    <w:rsid w:val="00512299"/>
    <w:rsid w:val="00512476"/>
    <w:rsid w:val="00512834"/>
    <w:rsid w:val="0051295A"/>
    <w:rsid w:val="00513805"/>
    <w:rsid w:val="00513B4E"/>
    <w:rsid w:val="00513D1F"/>
    <w:rsid w:val="00513DC6"/>
    <w:rsid w:val="00514272"/>
    <w:rsid w:val="00514943"/>
    <w:rsid w:val="00514D31"/>
    <w:rsid w:val="0051543C"/>
    <w:rsid w:val="00515613"/>
    <w:rsid w:val="00516105"/>
    <w:rsid w:val="0051661D"/>
    <w:rsid w:val="00516CA9"/>
    <w:rsid w:val="00516E8A"/>
    <w:rsid w:val="00517301"/>
    <w:rsid w:val="005173BC"/>
    <w:rsid w:val="005178F8"/>
    <w:rsid w:val="00517920"/>
    <w:rsid w:val="00517A15"/>
    <w:rsid w:val="005203B5"/>
    <w:rsid w:val="0052043B"/>
    <w:rsid w:val="0052064D"/>
    <w:rsid w:val="00520755"/>
    <w:rsid w:val="00521E40"/>
    <w:rsid w:val="00522B85"/>
    <w:rsid w:val="005230E7"/>
    <w:rsid w:val="00523D1B"/>
    <w:rsid w:val="00523D2E"/>
    <w:rsid w:val="00523E05"/>
    <w:rsid w:val="0052419D"/>
    <w:rsid w:val="005249F6"/>
    <w:rsid w:val="00524BFE"/>
    <w:rsid w:val="00524E54"/>
    <w:rsid w:val="00525756"/>
    <w:rsid w:val="00525CB6"/>
    <w:rsid w:val="00525EE6"/>
    <w:rsid w:val="00526506"/>
    <w:rsid w:val="00526CDF"/>
    <w:rsid w:val="0052722D"/>
    <w:rsid w:val="005274A3"/>
    <w:rsid w:val="00527590"/>
    <w:rsid w:val="0052760F"/>
    <w:rsid w:val="005278A9"/>
    <w:rsid w:val="00527994"/>
    <w:rsid w:val="00527CE2"/>
    <w:rsid w:val="00530205"/>
    <w:rsid w:val="00530ED7"/>
    <w:rsid w:val="0053124B"/>
    <w:rsid w:val="00531489"/>
    <w:rsid w:val="00531DB8"/>
    <w:rsid w:val="00532418"/>
    <w:rsid w:val="00533354"/>
    <w:rsid w:val="005342FE"/>
    <w:rsid w:val="00535886"/>
    <w:rsid w:val="00535950"/>
    <w:rsid w:val="00536768"/>
    <w:rsid w:val="00536889"/>
    <w:rsid w:val="005369FF"/>
    <w:rsid w:val="00536AB3"/>
    <w:rsid w:val="005377D4"/>
    <w:rsid w:val="00537C12"/>
    <w:rsid w:val="00537F37"/>
    <w:rsid w:val="00537FDD"/>
    <w:rsid w:val="00540B9D"/>
    <w:rsid w:val="0054117E"/>
    <w:rsid w:val="0054152B"/>
    <w:rsid w:val="00542043"/>
    <w:rsid w:val="005420CB"/>
    <w:rsid w:val="0054213E"/>
    <w:rsid w:val="005428E0"/>
    <w:rsid w:val="00542DAD"/>
    <w:rsid w:val="00542DF8"/>
    <w:rsid w:val="00542F91"/>
    <w:rsid w:val="00542F97"/>
    <w:rsid w:val="0054333C"/>
    <w:rsid w:val="00543667"/>
    <w:rsid w:val="005436D8"/>
    <w:rsid w:val="00543763"/>
    <w:rsid w:val="00543C8B"/>
    <w:rsid w:val="00543E4B"/>
    <w:rsid w:val="00543EFA"/>
    <w:rsid w:val="00543FD1"/>
    <w:rsid w:val="00543FEF"/>
    <w:rsid w:val="005443EE"/>
    <w:rsid w:val="00544405"/>
    <w:rsid w:val="00544804"/>
    <w:rsid w:val="00544872"/>
    <w:rsid w:val="00544E59"/>
    <w:rsid w:val="00545BA4"/>
    <w:rsid w:val="00545DB9"/>
    <w:rsid w:val="00546014"/>
    <w:rsid w:val="0054668B"/>
    <w:rsid w:val="00547820"/>
    <w:rsid w:val="00547DF1"/>
    <w:rsid w:val="00547FE2"/>
    <w:rsid w:val="00550496"/>
    <w:rsid w:val="005506B1"/>
    <w:rsid w:val="005509E5"/>
    <w:rsid w:val="00550F49"/>
    <w:rsid w:val="0055107A"/>
    <w:rsid w:val="005512A8"/>
    <w:rsid w:val="005516AD"/>
    <w:rsid w:val="00551BD2"/>
    <w:rsid w:val="005528FF"/>
    <w:rsid w:val="00552A7C"/>
    <w:rsid w:val="00552FC9"/>
    <w:rsid w:val="005532CE"/>
    <w:rsid w:val="005533E9"/>
    <w:rsid w:val="00553572"/>
    <w:rsid w:val="005537E0"/>
    <w:rsid w:val="00553BAE"/>
    <w:rsid w:val="00553F0C"/>
    <w:rsid w:val="005546AB"/>
    <w:rsid w:val="005548C4"/>
    <w:rsid w:val="00554952"/>
    <w:rsid w:val="005550AC"/>
    <w:rsid w:val="005555A6"/>
    <w:rsid w:val="005558D7"/>
    <w:rsid w:val="00555A9B"/>
    <w:rsid w:val="00555C1E"/>
    <w:rsid w:val="00556543"/>
    <w:rsid w:val="0055698C"/>
    <w:rsid w:val="00556AEA"/>
    <w:rsid w:val="00557033"/>
    <w:rsid w:val="00557199"/>
    <w:rsid w:val="005573C9"/>
    <w:rsid w:val="0055791A"/>
    <w:rsid w:val="00557B43"/>
    <w:rsid w:val="00557D7E"/>
    <w:rsid w:val="00557FB2"/>
    <w:rsid w:val="00560365"/>
    <w:rsid w:val="0056079D"/>
    <w:rsid w:val="005607C9"/>
    <w:rsid w:val="0056085A"/>
    <w:rsid w:val="005615F8"/>
    <w:rsid w:val="00561810"/>
    <w:rsid w:val="00561981"/>
    <w:rsid w:val="0056256A"/>
    <w:rsid w:val="00562B13"/>
    <w:rsid w:val="00562E28"/>
    <w:rsid w:val="00563657"/>
    <w:rsid w:val="0056374B"/>
    <w:rsid w:val="00563A6B"/>
    <w:rsid w:val="00563D30"/>
    <w:rsid w:val="00563D36"/>
    <w:rsid w:val="0056411F"/>
    <w:rsid w:val="00564619"/>
    <w:rsid w:val="005646B9"/>
    <w:rsid w:val="00564B8A"/>
    <w:rsid w:val="005654DC"/>
    <w:rsid w:val="00565F3A"/>
    <w:rsid w:val="00566159"/>
    <w:rsid w:val="005661E9"/>
    <w:rsid w:val="0056651A"/>
    <w:rsid w:val="00567227"/>
    <w:rsid w:val="005673B9"/>
    <w:rsid w:val="00567510"/>
    <w:rsid w:val="00567CBC"/>
    <w:rsid w:val="00567CC9"/>
    <w:rsid w:val="00570327"/>
    <w:rsid w:val="0057032E"/>
    <w:rsid w:val="00570A17"/>
    <w:rsid w:val="00570E5E"/>
    <w:rsid w:val="00571030"/>
    <w:rsid w:val="005710D2"/>
    <w:rsid w:val="005714F0"/>
    <w:rsid w:val="00571C17"/>
    <w:rsid w:val="00571ECD"/>
    <w:rsid w:val="00571EE8"/>
    <w:rsid w:val="00571F5F"/>
    <w:rsid w:val="0057245B"/>
    <w:rsid w:val="00572D52"/>
    <w:rsid w:val="00572F82"/>
    <w:rsid w:val="00573014"/>
    <w:rsid w:val="00573173"/>
    <w:rsid w:val="0057358F"/>
    <w:rsid w:val="00573B91"/>
    <w:rsid w:val="0057464B"/>
    <w:rsid w:val="00574793"/>
    <w:rsid w:val="00574904"/>
    <w:rsid w:val="0057493E"/>
    <w:rsid w:val="0057498C"/>
    <w:rsid w:val="00574E49"/>
    <w:rsid w:val="00575F5F"/>
    <w:rsid w:val="0057653E"/>
    <w:rsid w:val="0057654D"/>
    <w:rsid w:val="005768B4"/>
    <w:rsid w:val="00577350"/>
    <w:rsid w:val="00577CBC"/>
    <w:rsid w:val="005802BD"/>
    <w:rsid w:val="00580525"/>
    <w:rsid w:val="00580ABB"/>
    <w:rsid w:val="00580D9D"/>
    <w:rsid w:val="00580F5D"/>
    <w:rsid w:val="0058142B"/>
    <w:rsid w:val="00581998"/>
    <w:rsid w:val="00581FD1"/>
    <w:rsid w:val="00582242"/>
    <w:rsid w:val="00582968"/>
    <w:rsid w:val="00582B46"/>
    <w:rsid w:val="00582D3A"/>
    <w:rsid w:val="00582F90"/>
    <w:rsid w:val="00583102"/>
    <w:rsid w:val="00583197"/>
    <w:rsid w:val="00583574"/>
    <w:rsid w:val="00583B03"/>
    <w:rsid w:val="00583CC9"/>
    <w:rsid w:val="00583E2F"/>
    <w:rsid w:val="00584081"/>
    <w:rsid w:val="00585050"/>
    <w:rsid w:val="0058550C"/>
    <w:rsid w:val="00585F91"/>
    <w:rsid w:val="00585FAC"/>
    <w:rsid w:val="00586177"/>
    <w:rsid w:val="005861F1"/>
    <w:rsid w:val="00586445"/>
    <w:rsid w:val="0058682B"/>
    <w:rsid w:val="005869B9"/>
    <w:rsid w:val="00586E77"/>
    <w:rsid w:val="00587736"/>
    <w:rsid w:val="00587A69"/>
    <w:rsid w:val="00587D51"/>
    <w:rsid w:val="0059024C"/>
    <w:rsid w:val="00590ED9"/>
    <w:rsid w:val="00591926"/>
    <w:rsid w:val="00591C14"/>
    <w:rsid w:val="00591DD6"/>
    <w:rsid w:val="0059223A"/>
    <w:rsid w:val="0059261D"/>
    <w:rsid w:val="005928D1"/>
    <w:rsid w:val="005928F3"/>
    <w:rsid w:val="005929AF"/>
    <w:rsid w:val="005930A0"/>
    <w:rsid w:val="005932EB"/>
    <w:rsid w:val="00593358"/>
    <w:rsid w:val="00593B04"/>
    <w:rsid w:val="005947F3"/>
    <w:rsid w:val="00595022"/>
    <w:rsid w:val="00595065"/>
    <w:rsid w:val="005950C9"/>
    <w:rsid w:val="00595288"/>
    <w:rsid w:val="00595D94"/>
    <w:rsid w:val="00596D32"/>
    <w:rsid w:val="00596F45"/>
    <w:rsid w:val="005971D0"/>
    <w:rsid w:val="0059762D"/>
    <w:rsid w:val="005A0342"/>
    <w:rsid w:val="005A0696"/>
    <w:rsid w:val="005A07A0"/>
    <w:rsid w:val="005A1353"/>
    <w:rsid w:val="005A1363"/>
    <w:rsid w:val="005A15F6"/>
    <w:rsid w:val="005A18FC"/>
    <w:rsid w:val="005A1967"/>
    <w:rsid w:val="005A1EDC"/>
    <w:rsid w:val="005A1EE0"/>
    <w:rsid w:val="005A2531"/>
    <w:rsid w:val="005A257A"/>
    <w:rsid w:val="005A299D"/>
    <w:rsid w:val="005A2F39"/>
    <w:rsid w:val="005A31E5"/>
    <w:rsid w:val="005A3562"/>
    <w:rsid w:val="005A3E8C"/>
    <w:rsid w:val="005A41AA"/>
    <w:rsid w:val="005A5614"/>
    <w:rsid w:val="005A56D2"/>
    <w:rsid w:val="005A5E92"/>
    <w:rsid w:val="005A5ED1"/>
    <w:rsid w:val="005A65A6"/>
    <w:rsid w:val="005A6D03"/>
    <w:rsid w:val="005A6E0A"/>
    <w:rsid w:val="005A79DC"/>
    <w:rsid w:val="005A7F81"/>
    <w:rsid w:val="005B06B7"/>
    <w:rsid w:val="005B0B9D"/>
    <w:rsid w:val="005B0C69"/>
    <w:rsid w:val="005B123F"/>
    <w:rsid w:val="005B1731"/>
    <w:rsid w:val="005B2230"/>
    <w:rsid w:val="005B2297"/>
    <w:rsid w:val="005B2E38"/>
    <w:rsid w:val="005B37E5"/>
    <w:rsid w:val="005B39BA"/>
    <w:rsid w:val="005B3B5A"/>
    <w:rsid w:val="005B43DB"/>
    <w:rsid w:val="005B4E9F"/>
    <w:rsid w:val="005B5089"/>
    <w:rsid w:val="005B56EC"/>
    <w:rsid w:val="005B5C45"/>
    <w:rsid w:val="005B5E16"/>
    <w:rsid w:val="005B6121"/>
    <w:rsid w:val="005B65B7"/>
    <w:rsid w:val="005B65BD"/>
    <w:rsid w:val="005B661A"/>
    <w:rsid w:val="005B6B37"/>
    <w:rsid w:val="005B6D8E"/>
    <w:rsid w:val="005B6F0E"/>
    <w:rsid w:val="005B7CFE"/>
    <w:rsid w:val="005C00E1"/>
    <w:rsid w:val="005C04F0"/>
    <w:rsid w:val="005C07E9"/>
    <w:rsid w:val="005C106D"/>
    <w:rsid w:val="005C1208"/>
    <w:rsid w:val="005C170F"/>
    <w:rsid w:val="005C1E15"/>
    <w:rsid w:val="005C1F5B"/>
    <w:rsid w:val="005C1FD2"/>
    <w:rsid w:val="005C2024"/>
    <w:rsid w:val="005C23B2"/>
    <w:rsid w:val="005C2425"/>
    <w:rsid w:val="005C27DD"/>
    <w:rsid w:val="005C2FCF"/>
    <w:rsid w:val="005C2FFA"/>
    <w:rsid w:val="005C3228"/>
    <w:rsid w:val="005C35BA"/>
    <w:rsid w:val="005C4181"/>
    <w:rsid w:val="005C494C"/>
    <w:rsid w:val="005C4FD2"/>
    <w:rsid w:val="005C5184"/>
    <w:rsid w:val="005C51F0"/>
    <w:rsid w:val="005C5238"/>
    <w:rsid w:val="005C54C3"/>
    <w:rsid w:val="005C56A5"/>
    <w:rsid w:val="005C5825"/>
    <w:rsid w:val="005C5AF2"/>
    <w:rsid w:val="005C5CB7"/>
    <w:rsid w:val="005C5D0C"/>
    <w:rsid w:val="005C5E31"/>
    <w:rsid w:val="005C62AE"/>
    <w:rsid w:val="005C62D2"/>
    <w:rsid w:val="005C6433"/>
    <w:rsid w:val="005C663E"/>
    <w:rsid w:val="005C67D9"/>
    <w:rsid w:val="005C69F2"/>
    <w:rsid w:val="005C6C5A"/>
    <w:rsid w:val="005C6CA6"/>
    <w:rsid w:val="005C7875"/>
    <w:rsid w:val="005D0510"/>
    <w:rsid w:val="005D0BA7"/>
    <w:rsid w:val="005D14C5"/>
    <w:rsid w:val="005D1899"/>
    <w:rsid w:val="005D1DE1"/>
    <w:rsid w:val="005D2C5F"/>
    <w:rsid w:val="005D2E25"/>
    <w:rsid w:val="005D317E"/>
    <w:rsid w:val="005D3353"/>
    <w:rsid w:val="005D4094"/>
    <w:rsid w:val="005D40A8"/>
    <w:rsid w:val="005D421B"/>
    <w:rsid w:val="005D44D2"/>
    <w:rsid w:val="005D4530"/>
    <w:rsid w:val="005D4893"/>
    <w:rsid w:val="005D4A1A"/>
    <w:rsid w:val="005D4F97"/>
    <w:rsid w:val="005D53EF"/>
    <w:rsid w:val="005D55E1"/>
    <w:rsid w:val="005D5774"/>
    <w:rsid w:val="005D5B49"/>
    <w:rsid w:val="005D66C3"/>
    <w:rsid w:val="005D6834"/>
    <w:rsid w:val="005D6F80"/>
    <w:rsid w:val="005D7242"/>
    <w:rsid w:val="005D727D"/>
    <w:rsid w:val="005D75F1"/>
    <w:rsid w:val="005D7D1D"/>
    <w:rsid w:val="005E00B6"/>
    <w:rsid w:val="005E0136"/>
    <w:rsid w:val="005E0180"/>
    <w:rsid w:val="005E0FF7"/>
    <w:rsid w:val="005E177A"/>
    <w:rsid w:val="005E1A31"/>
    <w:rsid w:val="005E1C7C"/>
    <w:rsid w:val="005E2551"/>
    <w:rsid w:val="005E2A1A"/>
    <w:rsid w:val="005E3624"/>
    <w:rsid w:val="005E37E3"/>
    <w:rsid w:val="005E3AA6"/>
    <w:rsid w:val="005E3B5F"/>
    <w:rsid w:val="005E3D08"/>
    <w:rsid w:val="005E41B5"/>
    <w:rsid w:val="005E421E"/>
    <w:rsid w:val="005E43BE"/>
    <w:rsid w:val="005E456F"/>
    <w:rsid w:val="005E476C"/>
    <w:rsid w:val="005E480D"/>
    <w:rsid w:val="005E4862"/>
    <w:rsid w:val="005E49A4"/>
    <w:rsid w:val="005E4D12"/>
    <w:rsid w:val="005E4F41"/>
    <w:rsid w:val="005E535E"/>
    <w:rsid w:val="005E64EF"/>
    <w:rsid w:val="005E66FD"/>
    <w:rsid w:val="005E6991"/>
    <w:rsid w:val="005E6A81"/>
    <w:rsid w:val="005E6BED"/>
    <w:rsid w:val="005E70EF"/>
    <w:rsid w:val="005E73C5"/>
    <w:rsid w:val="005E76D8"/>
    <w:rsid w:val="005E7709"/>
    <w:rsid w:val="005E7B34"/>
    <w:rsid w:val="005E7BD0"/>
    <w:rsid w:val="005E7D9D"/>
    <w:rsid w:val="005F0098"/>
    <w:rsid w:val="005F00D5"/>
    <w:rsid w:val="005F03D8"/>
    <w:rsid w:val="005F0AB7"/>
    <w:rsid w:val="005F0D05"/>
    <w:rsid w:val="005F0E24"/>
    <w:rsid w:val="005F0E7B"/>
    <w:rsid w:val="005F1A14"/>
    <w:rsid w:val="005F1BBD"/>
    <w:rsid w:val="005F21A0"/>
    <w:rsid w:val="005F28FF"/>
    <w:rsid w:val="005F2A3E"/>
    <w:rsid w:val="005F2BED"/>
    <w:rsid w:val="005F2DE4"/>
    <w:rsid w:val="005F31D3"/>
    <w:rsid w:val="005F36A9"/>
    <w:rsid w:val="005F39E8"/>
    <w:rsid w:val="005F4DDE"/>
    <w:rsid w:val="005F4E58"/>
    <w:rsid w:val="005F4F87"/>
    <w:rsid w:val="005F4FB0"/>
    <w:rsid w:val="005F5080"/>
    <w:rsid w:val="005F51F7"/>
    <w:rsid w:val="005F5625"/>
    <w:rsid w:val="005F6187"/>
    <w:rsid w:val="005F632D"/>
    <w:rsid w:val="005F647A"/>
    <w:rsid w:val="005F7189"/>
    <w:rsid w:val="005F7481"/>
    <w:rsid w:val="005F7BDF"/>
    <w:rsid w:val="005F7F03"/>
    <w:rsid w:val="00600183"/>
    <w:rsid w:val="006008FD"/>
    <w:rsid w:val="00600BC0"/>
    <w:rsid w:val="00600D4B"/>
    <w:rsid w:val="00600EAF"/>
    <w:rsid w:val="0060124F"/>
    <w:rsid w:val="006012E4"/>
    <w:rsid w:val="00601513"/>
    <w:rsid w:val="006017BD"/>
    <w:rsid w:val="0060194C"/>
    <w:rsid w:val="00601AB5"/>
    <w:rsid w:val="00601E5A"/>
    <w:rsid w:val="0060211B"/>
    <w:rsid w:val="0060221B"/>
    <w:rsid w:val="00602D54"/>
    <w:rsid w:val="00602F80"/>
    <w:rsid w:val="006038E6"/>
    <w:rsid w:val="00603C14"/>
    <w:rsid w:val="00603E3B"/>
    <w:rsid w:val="0060422C"/>
    <w:rsid w:val="00604455"/>
    <w:rsid w:val="006046A1"/>
    <w:rsid w:val="0060485C"/>
    <w:rsid w:val="00604A9F"/>
    <w:rsid w:val="00605135"/>
    <w:rsid w:val="00605D6F"/>
    <w:rsid w:val="00606248"/>
    <w:rsid w:val="00606482"/>
    <w:rsid w:val="006071E7"/>
    <w:rsid w:val="00607706"/>
    <w:rsid w:val="006078D3"/>
    <w:rsid w:val="0061017A"/>
    <w:rsid w:val="0061025C"/>
    <w:rsid w:val="006108D9"/>
    <w:rsid w:val="00610B13"/>
    <w:rsid w:val="00610FF0"/>
    <w:rsid w:val="006114CA"/>
    <w:rsid w:val="00611A9F"/>
    <w:rsid w:val="00611B3E"/>
    <w:rsid w:val="00611C0F"/>
    <w:rsid w:val="00612482"/>
    <w:rsid w:val="006127C0"/>
    <w:rsid w:val="00612AFA"/>
    <w:rsid w:val="0061331A"/>
    <w:rsid w:val="0061439C"/>
    <w:rsid w:val="0061472A"/>
    <w:rsid w:val="006149CE"/>
    <w:rsid w:val="0061571E"/>
    <w:rsid w:val="00615856"/>
    <w:rsid w:val="00615876"/>
    <w:rsid w:val="00615BD7"/>
    <w:rsid w:val="00615D5E"/>
    <w:rsid w:val="00615DF7"/>
    <w:rsid w:val="00615FAD"/>
    <w:rsid w:val="00616AE2"/>
    <w:rsid w:val="00616C77"/>
    <w:rsid w:val="00617697"/>
    <w:rsid w:val="00617706"/>
    <w:rsid w:val="006178F9"/>
    <w:rsid w:val="0062042C"/>
    <w:rsid w:val="006206A8"/>
    <w:rsid w:val="00620B75"/>
    <w:rsid w:val="00620FD2"/>
    <w:rsid w:val="006212F7"/>
    <w:rsid w:val="00621C64"/>
    <w:rsid w:val="00622C13"/>
    <w:rsid w:val="00622FB2"/>
    <w:rsid w:val="006230A1"/>
    <w:rsid w:val="006230F8"/>
    <w:rsid w:val="006232C0"/>
    <w:rsid w:val="00623887"/>
    <w:rsid w:val="00623D92"/>
    <w:rsid w:val="00623F6F"/>
    <w:rsid w:val="00623FA9"/>
    <w:rsid w:val="006252F6"/>
    <w:rsid w:val="0062553C"/>
    <w:rsid w:val="0062573C"/>
    <w:rsid w:val="00625A5E"/>
    <w:rsid w:val="006264BE"/>
    <w:rsid w:val="006270BD"/>
    <w:rsid w:val="006272C0"/>
    <w:rsid w:val="00627D0A"/>
    <w:rsid w:val="006301AA"/>
    <w:rsid w:val="00630729"/>
    <w:rsid w:val="006309B2"/>
    <w:rsid w:val="00630DD8"/>
    <w:rsid w:val="00631263"/>
    <w:rsid w:val="006317B4"/>
    <w:rsid w:val="00631A04"/>
    <w:rsid w:val="00632676"/>
    <w:rsid w:val="00632DF5"/>
    <w:rsid w:val="00632FB1"/>
    <w:rsid w:val="006332CF"/>
    <w:rsid w:val="00634647"/>
    <w:rsid w:val="0063505B"/>
    <w:rsid w:val="00635546"/>
    <w:rsid w:val="00635F49"/>
    <w:rsid w:val="00636C01"/>
    <w:rsid w:val="00636FDB"/>
    <w:rsid w:val="006373FA"/>
    <w:rsid w:val="00637599"/>
    <w:rsid w:val="006376CB"/>
    <w:rsid w:val="00637905"/>
    <w:rsid w:val="00640307"/>
    <w:rsid w:val="00640BB8"/>
    <w:rsid w:val="00640E8B"/>
    <w:rsid w:val="00641CCB"/>
    <w:rsid w:val="00642175"/>
    <w:rsid w:val="006428B7"/>
    <w:rsid w:val="00642A03"/>
    <w:rsid w:val="00642CED"/>
    <w:rsid w:val="00642EC8"/>
    <w:rsid w:val="00643294"/>
    <w:rsid w:val="006435FA"/>
    <w:rsid w:val="00643EEB"/>
    <w:rsid w:val="006447D7"/>
    <w:rsid w:val="00645196"/>
    <w:rsid w:val="00645383"/>
    <w:rsid w:val="00645640"/>
    <w:rsid w:val="006461EE"/>
    <w:rsid w:val="006462E0"/>
    <w:rsid w:val="0064643E"/>
    <w:rsid w:val="00646977"/>
    <w:rsid w:val="006471A2"/>
    <w:rsid w:val="006478B5"/>
    <w:rsid w:val="00647BE3"/>
    <w:rsid w:val="00650926"/>
    <w:rsid w:val="00650A2F"/>
    <w:rsid w:val="00650AF2"/>
    <w:rsid w:val="00650B55"/>
    <w:rsid w:val="00651600"/>
    <w:rsid w:val="006517B5"/>
    <w:rsid w:val="00651861"/>
    <w:rsid w:val="0065199E"/>
    <w:rsid w:val="006520D5"/>
    <w:rsid w:val="006524EC"/>
    <w:rsid w:val="00652505"/>
    <w:rsid w:val="00652985"/>
    <w:rsid w:val="006529EF"/>
    <w:rsid w:val="00652AB8"/>
    <w:rsid w:val="00652BB0"/>
    <w:rsid w:val="00652CA9"/>
    <w:rsid w:val="00652F5A"/>
    <w:rsid w:val="00653867"/>
    <w:rsid w:val="00653F12"/>
    <w:rsid w:val="006546D1"/>
    <w:rsid w:val="00654D70"/>
    <w:rsid w:val="00655019"/>
    <w:rsid w:val="00655241"/>
    <w:rsid w:val="0065541E"/>
    <w:rsid w:val="006554AB"/>
    <w:rsid w:val="0065555F"/>
    <w:rsid w:val="0065571F"/>
    <w:rsid w:val="006559BA"/>
    <w:rsid w:val="00655D66"/>
    <w:rsid w:val="00655E5D"/>
    <w:rsid w:val="00655F4D"/>
    <w:rsid w:val="00655FC5"/>
    <w:rsid w:val="00656213"/>
    <w:rsid w:val="0065659C"/>
    <w:rsid w:val="0065683C"/>
    <w:rsid w:val="00657552"/>
    <w:rsid w:val="006601D8"/>
    <w:rsid w:val="00660641"/>
    <w:rsid w:val="006608EE"/>
    <w:rsid w:val="00660A51"/>
    <w:rsid w:val="00660C8D"/>
    <w:rsid w:val="00660F44"/>
    <w:rsid w:val="006612C0"/>
    <w:rsid w:val="0066223A"/>
    <w:rsid w:val="00662562"/>
    <w:rsid w:val="00662C14"/>
    <w:rsid w:val="00663714"/>
    <w:rsid w:val="00663C8B"/>
    <w:rsid w:val="006640A8"/>
    <w:rsid w:val="006641D2"/>
    <w:rsid w:val="0066456A"/>
    <w:rsid w:val="006646FE"/>
    <w:rsid w:val="00664873"/>
    <w:rsid w:val="00664D43"/>
    <w:rsid w:val="006651CD"/>
    <w:rsid w:val="006658F9"/>
    <w:rsid w:val="00665A09"/>
    <w:rsid w:val="00665EED"/>
    <w:rsid w:val="0066639E"/>
    <w:rsid w:val="00666F17"/>
    <w:rsid w:val="00666F4C"/>
    <w:rsid w:val="0066752C"/>
    <w:rsid w:val="006676EA"/>
    <w:rsid w:val="0067028E"/>
    <w:rsid w:val="00670355"/>
    <w:rsid w:val="00670850"/>
    <w:rsid w:val="00670DBD"/>
    <w:rsid w:val="00670E8E"/>
    <w:rsid w:val="0067118A"/>
    <w:rsid w:val="006712E5"/>
    <w:rsid w:val="00671B4D"/>
    <w:rsid w:val="00672480"/>
    <w:rsid w:val="006727D1"/>
    <w:rsid w:val="00672990"/>
    <w:rsid w:val="00672A7D"/>
    <w:rsid w:val="006730DD"/>
    <w:rsid w:val="006736CF"/>
    <w:rsid w:val="00673B4F"/>
    <w:rsid w:val="00673BA2"/>
    <w:rsid w:val="00673BA6"/>
    <w:rsid w:val="00673CDF"/>
    <w:rsid w:val="00673FF1"/>
    <w:rsid w:val="006749F9"/>
    <w:rsid w:val="00674F7A"/>
    <w:rsid w:val="006753F2"/>
    <w:rsid w:val="0067548F"/>
    <w:rsid w:val="00675D45"/>
    <w:rsid w:val="00676024"/>
    <w:rsid w:val="006768A5"/>
    <w:rsid w:val="0067741B"/>
    <w:rsid w:val="006777F0"/>
    <w:rsid w:val="00677F59"/>
    <w:rsid w:val="006804E7"/>
    <w:rsid w:val="0068082C"/>
    <w:rsid w:val="006814E0"/>
    <w:rsid w:val="00681AB6"/>
    <w:rsid w:val="0068202E"/>
    <w:rsid w:val="00682403"/>
    <w:rsid w:val="006826DF"/>
    <w:rsid w:val="00682C69"/>
    <w:rsid w:val="00682D0C"/>
    <w:rsid w:val="00682F36"/>
    <w:rsid w:val="00683092"/>
    <w:rsid w:val="00683810"/>
    <w:rsid w:val="00683975"/>
    <w:rsid w:val="006839CA"/>
    <w:rsid w:val="00683ACB"/>
    <w:rsid w:val="00683BD1"/>
    <w:rsid w:val="00683BF2"/>
    <w:rsid w:val="006843CD"/>
    <w:rsid w:val="006848B8"/>
    <w:rsid w:val="006848BD"/>
    <w:rsid w:val="006849A8"/>
    <w:rsid w:val="00684B8B"/>
    <w:rsid w:val="00684BA4"/>
    <w:rsid w:val="00685432"/>
    <w:rsid w:val="00685F03"/>
    <w:rsid w:val="00686039"/>
    <w:rsid w:val="00686592"/>
    <w:rsid w:val="00686775"/>
    <w:rsid w:val="00686C51"/>
    <w:rsid w:val="00687070"/>
    <w:rsid w:val="0068720C"/>
    <w:rsid w:val="006873C3"/>
    <w:rsid w:val="006873C7"/>
    <w:rsid w:val="006875A3"/>
    <w:rsid w:val="00687883"/>
    <w:rsid w:val="00687A1D"/>
    <w:rsid w:val="006904B4"/>
    <w:rsid w:val="00690B69"/>
    <w:rsid w:val="00690D9A"/>
    <w:rsid w:val="00690E75"/>
    <w:rsid w:val="006912C8"/>
    <w:rsid w:val="00691822"/>
    <w:rsid w:val="00691C77"/>
    <w:rsid w:val="006926EA"/>
    <w:rsid w:val="00692FD3"/>
    <w:rsid w:val="006937A2"/>
    <w:rsid w:val="00693FBE"/>
    <w:rsid w:val="00694042"/>
    <w:rsid w:val="0069456A"/>
    <w:rsid w:val="00694936"/>
    <w:rsid w:val="00694AB1"/>
    <w:rsid w:val="00694E7B"/>
    <w:rsid w:val="00694E84"/>
    <w:rsid w:val="006957FE"/>
    <w:rsid w:val="00695B0B"/>
    <w:rsid w:val="00696143"/>
    <w:rsid w:val="006966E7"/>
    <w:rsid w:val="00696C4A"/>
    <w:rsid w:val="00696CB6"/>
    <w:rsid w:val="00697445"/>
    <w:rsid w:val="006978EF"/>
    <w:rsid w:val="00697961"/>
    <w:rsid w:val="00697E22"/>
    <w:rsid w:val="006A058C"/>
    <w:rsid w:val="006A148D"/>
    <w:rsid w:val="006A16E2"/>
    <w:rsid w:val="006A2132"/>
    <w:rsid w:val="006A3101"/>
    <w:rsid w:val="006A3F66"/>
    <w:rsid w:val="006A4119"/>
    <w:rsid w:val="006A42BC"/>
    <w:rsid w:val="006A4317"/>
    <w:rsid w:val="006A44B7"/>
    <w:rsid w:val="006A4948"/>
    <w:rsid w:val="006A4F46"/>
    <w:rsid w:val="006A4FDF"/>
    <w:rsid w:val="006A51F6"/>
    <w:rsid w:val="006A52C0"/>
    <w:rsid w:val="006A535B"/>
    <w:rsid w:val="006A5441"/>
    <w:rsid w:val="006A593A"/>
    <w:rsid w:val="006A6468"/>
    <w:rsid w:val="006A68BF"/>
    <w:rsid w:val="006A72A1"/>
    <w:rsid w:val="006A75E1"/>
    <w:rsid w:val="006A77A7"/>
    <w:rsid w:val="006A7A2C"/>
    <w:rsid w:val="006B07C9"/>
    <w:rsid w:val="006B0B78"/>
    <w:rsid w:val="006B10CD"/>
    <w:rsid w:val="006B1176"/>
    <w:rsid w:val="006B1297"/>
    <w:rsid w:val="006B1DF2"/>
    <w:rsid w:val="006B2251"/>
    <w:rsid w:val="006B287A"/>
    <w:rsid w:val="006B2BDD"/>
    <w:rsid w:val="006B2DD9"/>
    <w:rsid w:val="006B2F18"/>
    <w:rsid w:val="006B2F70"/>
    <w:rsid w:val="006B355C"/>
    <w:rsid w:val="006B36BC"/>
    <w:rsid w:val="006B3ECB"/>
    <w:rsid w:val="006B430F"/>
    <w:rsid w:val="006B4ACE"/>
    <w:rsid w:val="006B4ACF"/>
    <w:rsid w:val="006B4E64"/>
    <w:rsid w:val="006B5266"/>
    <w:rsid w:val="006B5438"/>
    <w:rsid w:val="006B5634"/>
    <w:rsid w:val="006B575A"/>
    <w:rsid w:val="006B5C9A"/>
    <w:rsid w:val="006B5E15"/>
    <w:rsid w:val="006B5EC9"/>
    <w:rsid w:val="006B61D8"/>
    <w:rsid w:val="006B6E80"/>
    <w:rsid w:val="006B7855"/>
    <w:rsid w:val="006B7B65"/>
    <w:rsid w:val="006C0086"/>
    <w:rsid w:val="006C00C3"/>
    <w:rsid w:val="006C0754"/>
    <w:rsid w:val="006C0B59"/>
    <w:rsid w:val="006C0C81"/>
    <w:rsid w:val="006C112B"/>
    <w:rsid w:val="006C13A4"/>
    <w:rsid w:val="006C2024"/>
    <w:rsid w:val="006C204E"/>
    <w:rsid w:val="006C21C6"/>
    <w:rsid w:val="006C2269"/>
    <w:rsid w:val="006C25CF"/>
    <w:rsid w:val="006C2732"/>
    <w:rsid w:val="006C2C3C"/>
    <w:rsid w:val="006C2CF7"/>
    <w:rsid w:val="006C2E36"/>
    <w:rsid w:val="006C3237"/>
    <w:rsid w:val="006C3B46"/>
    <w:rsid w:val="006C4491"/>
    <w:rsid w:val="006C45EB"/>
    <w:rsid w:val="006C4759"/>
    <w:rsid w:val="006C51F4"/>
    <w:rsid w:val="006C5626"/>
    <w:rsid w:val="006C578B"/>
    <w:rsid w:val="006C6248"/>
    <w:rsid w:val="006C6DF2"/>
    <w:rsid w:val="006C6E00"/>
    <w:rsid w:val="006C6FF2"/>
    <w:rsid w:val="006C7350"/>
    <w:rsid w:val="006C749F"/>
    <w:rsid w:val="006D01BC"/>
    <w:rsid w:val="006D05A5"/>
    <w:rsid w:val="006D08F5"/>
    <w:rsid w:val="006D0EA8"/>
    <w:rsid w:val="006D132C"/>
    <w:rsid w:val="006D14BB"/>
    <w:rsid w:val="006D1737"/>
    <w:rsid w:val="006D1D0E"/>
    <w:rsid w:val="006D21C0"/>
    <w:rsid w:val="006D26D3"/>
    <w:rsid w:val="006D2D5C"/>
    <w:rsid w:val="006D30C3"/>
    <w:rsid w:val="006D3186"/>
    <w:rsid w:val="006D3407"/>
    <w:rsid w:val="006D3CF2"/>
    <w:rsid w:val="006D3EAF"/>
    <w:rsid w:val="006D449B"/>
    <w:rsid w:val="006D4701"/>
    <w:rsid w:val="006D55E9"/>
    <w:rsid w:val="006D5855"/>
    <w:rsid w:val="006D5DBF"/>
    <w:rsid w:val="006D5F9F"/>
    <w:rsid w:val="006D6360"/>
    <w:rsid w:val="006D6D85"/>
    <w:rsid w:val="006D72E9"/>
    <w:rsid w:val="006D780C"/>
    <w:rsid w:val="006D7BAC"/>
    <w:rsid w:val="006E0913"/>
    <w:rsid w:val="006E0AAB"/>
    <w:rsid w:val="006E1E58"/>
    <w:rsid w:val="006E21D2"/>
    <w:rsid w:val="006E2716"/>
    <w:rsid w:val="006E2A28"/>
    <w:rsid w:val="006E2EAE"/>
    <w:rsid w:val="006E2FBC"/>
    <w:rsid w:val="006E3551"/>
    <w:rsid w:val="006E4377"/>
    <w:rsid w:val="006E46E9"/>
    <w:rsid w:val="006E4879"/>
    <w:rsid w:val="006E4C03"/>
    <w:rsid w:val="006E4D92"/>
    <w:rsid w:val="006E4F65"/>
    <w:rsid w:val="006E537B"/>
    <w:rsid w:val="006E584A"/>
    <w:rsid w:val="006E59F7"/>
    <w:rsid w:val="006E5B47"/>
    <w:rsid w:val="006E6158"/>
    <w:rsid w:val="006E62E3"/>
    <w:rsid w:val="006E6C20"/>
    <w:rsid w:val="006E717D"/>
    <w:rsid w:val="006E752B"/>
    <w:rsid w:val="006E75D8"/>
    <w:rsid w:val="006E782D"/>
    <w:rsid w:val="006E7C24"/>
    <w:rsid w:val="006F0005"/>
    <w:rsid w:val="006F0518"/>
    <w:rsid w:val="006F08BD"/>
    <w:rsid w:val="006F0EB9"/>
    <w:rsid w:val="006F0F73"/>
    <w:rsid w:val="006F119A"/>
    <w:rsid w:val="006F13F2"/>
    <w:rsid w:val="006F186A"/>
    <w:rsid w:val="006F1B59"/>
    <w:rsid w:val="006F27F8"/>
    <w:rsid w:val="006F3120"/>
    <w:rsid w:val="006F33DB"/>
    <w:rsid w:val="006F38BE"/>
    <w:rsid w:val="006F3F5A"/>
    <w:rsid w:val="006F4482"/>
    <w:rsid w:val="006F4AFF"/>
    <w:rsid w:val="006F4B9A"/>
    <w:rsid w:val="006F5FD0"/>
    <w:rsid w:val="006F603A"/>
    <w:rsid w:val="006F6B9B"/>
    <w:rsid w:val="006F70A6"/>
    <w:rsid w:val="006F7233"/>
    <w:rsid w:val="006F74C1"/>
    <w:rsid w:val="006F74F5"/>
    <w:rsid w:val="006F7BD8"/>
    <w:rsid w:val="0070008D"/>
    <w:rsid w:val="0070054B"/>
    <w:rsid w:val="00700E0B"/>
    <w:rsid w:val="00701005"/>
    <w:rsid w:val="00701942"/>
    <w:rsid w:val="00701DBC"/>
    <w:rsid w:val="00701DDE"/>
    <w:rsid w:val="00701DE1"/>
    <w:rsid w:val="00701F7C"/>
    <w:rsid w:val="0070208A"/>
    <w:rsid w:val="00702984"/>
    <w:rsid w:val="00703603"/>
    <w:rsid w:val="0070369A"/>
    <w:rsid w:val="00703886"/>
    <w:rsid w:val="00703B8D"/>
    <w:rsid w:val="00704175"/>
    <w:rsid w:val="0070464B"/>
    <w:rsid w:val="00704BA0"/>
    <w:rsid w:val="00704D17"/>
    <w:rsid w:val="00704E34"/>
    <w:rsid w:val="00705333"/>
    <w:rsid w:val="0070577C"/>
    <w:rsid w:val="00705948"/>
    <w:rsid w:val="00706305"/>
    <w:rsid w:val="00706788"/>
    <w:rsid w:val="00706C8D"/>
    <w:rsid w:val="00706E75"/>
    <w:rsid w:val="0070708C"/>
    <w:rsid w:val="007074D8"/>
    <w:rsid w:val="00707799"/>
    <w:rsid w:val="00707901"/>
    <w:rsid w:val="00707BE3"/>
    <w:rsid w:val="00707C15"/>
    <w:rsid w:val="00707CF9"/>
    <w:rsid w:val="007100DD"/>
    <w:rsid w:val="00710244"/>
    <w:rsid w:val="00710492"/>
    <w:rsid w:val="00710645"/>
    <w:rsid w:val="00710734"/>
    <w:rsid w:val="007107ED"/>
    <w:rsid w:val="00710E67"/>
    <w:rsid w:val="0071151D"/>
    <w:rsid w:val="0071182F"/>
    <w:rsid w:val="007119F5"/>
    <w:rsid w:val="00711B90"/>
    <w:rsid w:val="00712000"/>
    <w:rsid w:val="00712010"/>
    <w:rsid w:val="00712788"/>
    <w:rsid w:val="00712A3C"/>
    <w:rsid w:val="0071311C"/>
    <w:rsid w:val="007132D0"/>
    <w:rsid w:val="007134C2"/>
    <w:rsid w:val="0071360F"/>
    <w:rsid w:val="00713CF4"/>
    <w:rsid w:val="00713ECF"/>
    <w:rsid w:val="00714456"/>
    <w:rsid w:val="00714485"/>
    <w:rsid w:val="0071468B"/>
    <w:rsid w:val="007149A4"/>
    <w:rsid w:val="00715C86"/>
    <w:rsid w:val="00716465"/>
    <w:rsid w:val="007164F3"/>
    <w:rsid w:val="00716D10"/>
    <w:rsid w:val="00716E51"/>
    <w:rsid w:val="007171A6"/>
    <w:rsid w:val="0072059D"/>
    <w:rsid w:val="007205F5"/>
    <w:rsid w:val="007206B2"/>
    <w:rsid w:val="0072083D"/>
    <w:rsid w:val="007208A0"/>
    <w:rsid w:val="00720C87"/>
    <w:rsid w:val="00721288"/>
    <w:rsid w:val="007213FA"/>
    <w:rsid w:val="00721759"/>
    <w:rsid w:val="00722228"/>
    <w:rsid w:val="00722568"/>
    <w:rsid w:val="00722D98"/>
    <w:rsid w:val="00723092"/>
    <w:rsid w:val="007234B8"/>
    <w:rsid w:val="0072384A"/>
    <w:rsid w:val="00723A54"/>
    <w:rsid w:val="00723BBF"/>
    <w:rsid w:val="007241C1"/>
    <w:rsid w:val="00724375"/>
    <w:rsid w:val="007244E1"/>
    <w:rsid w:val="0072468B"/>
    <w:rsid w:val="007247B0"/>
    <w:rsid w:val="00724DC4"/>
    <w:rsid w:val="00724FDE"/>
    <w:rsid w:val="0072535C"/>
    <w:rsid w:val="00725479"/>
    <w:rsid w:val="007254BC"/>
    <w:rsid w:val="00725EA7"/>
    <w:rsid w:val="00725FC8"/>
    <w:rsid w:val="0072637B"/>
    <w:rsid w:val="00726446"/>
    <w:rsid w:val="007264A6"/>
    <w:rsid w:val="0072662E"/>
    <w:rsid w:val="007269E6"/>
    <w:rsid w:val="00726D31"/>
    <w:rsid w:val="0072705F"/>
    <w:rsid w:val="007272AA"/>
    <w:rsid w:val="00730143"/>
    <w:rsid w:val="007316BA"/>
    <w:rsid w:val="00731829"/>
    <w:rsid w:val="007318AC"/>
    <w:rsid w:val="0073192F"/>
    <w:rsid w:val="00731B06"/>
    <w:rsid w:val="00732973"/>
    <w:rsid w:val="007329B7"/>
    <w:rsid w:val="00732DAF"/>
    <w:rsid w:val="007334C4"/>
    <w:rsid w:val="00733663"/>
    <w:rsid w:val="00733914"/>
    <w:rsid w:val="00734046"/>
    <w:rsid w:val="0073414B"/>
    <w:rsid w:val="00734BAC"/>
    <w:rsid w:val="00735012"/>
    <w:rsid w:val="00735204"/>
    <w:rsid w:val="00735767"/>
    <w:rsid w:val="00735876"/>
    <w:rsid w:val="00736207"/>
    <w:rsid w:val="007363AE"/>
    <w:rsid w:val="00736468"/>
    <w:rsid w:val="00736605"/>
    <w:rsid w:val="007366CD"/>
    <w:rsid w:val="00736731"/>
    <w:rsid w:val="007369D4"/>
    <w:rsid w:val="00736BF4"/>
    <w:rsid w:val="00736E9F"/>
    <w:rsid w:val="007371D0"/>
    <w:rsid w:val="00737AB8"/>
    <w:rsid w:val="00737E64"/>
    <w:rsid w:val="0074006A"/>
    <w:rsid w:val="007401B2"/>
    <w:rsid w:val="00740409"/>
    <w:rsid w:val="0074057C"/>
    <w:rsid w:val="00740877"/>
    <w:rsid w:val="00740A3F"/>
    <w:rsid w:val="00740F41"/>
    <w:rsid w:val="00741C86"/>
    <w:rsid w:val="00742040"/>
    <w:rsid w:val="007426E6"/>
    <w:rsid w:val="0074339B"/>
    <w:rsid w:val="007433E1"/>
    <w:rsid w:val="007434C3"/>
    <w:rsid w:val="00743500"/>
    <w:rsid w:val="00743A2F"/>
    <w:rsid w:val="00743EC2"/>
    <w:rsid w:val="0074408F"/>
    <w:rsid w:val="007442CD"/>
    <w:rsid w:val="00744396"/>
    <w:rsid w:val="00744C59"/>
    <w:rsid w:val="00744F50"/>
    <w:rsid w:val="00745D3B"/>
    <w:rsid w:val="00745D53"/>
    <w:rsid w:val="007462AB"/>
    <w:rsid w:val="00746516"/>
    <w:rsid w:val="00746B95"/>
    <w:rsid w:val="00746CE7"/>
    <w:rsid w:val="00746ECD"/>
    <w:rsid w:val="007470C5"/>
    <w:rsid w:val="00747FD0"/>
    <w:rsid w:val="0075006E"/>
    <w:rsid w:val="007502F3"/>
    <w:rsid w:val="0075043F"/>
    <w:rsid w:val="00750446"/>
    <w:rsid w:val="00751238"/>
    <w:rsid w:val="00751ABA"/>
    <w:rsid w:val="00751CB3"/>
    <w:rsid w:val="0075251F"/>
    <w:rsid w:val="00752C8C"/>
    <w:rsid w:val="00752F0C"/>
    <w:rsid w:val="007532B7"/>
    <w:rsid w:val="00753527"/>
    <w:rsid w:val="00753577"/>
    <w:rsid w:val="00753B6E"/>
    <w:rsid w:val="00753C96"/>
    <w:rsid w:val="00754112"/>
    <w:rsid w:val="00754159"/>
    <w:rsid w:val="00754492"/>
    <w:rsid w:val="007555F6"/>
    <w:rsid w:val="007557CF"/>
    <w:rsid w:val="00755E57"/>
    <w:rsid w:val="007566F3"/>
    <w:rsid w:val="0075719B"/>
    <w:rsid w:val="00760081"/>
    <w:rsid w:val="00760104"/>
    <w:rsid w:val="007601B2"/>
    <w:rsid w:val="00760780"/>
    <w:rsid w:val="00760971"/>
    <w:rsid w:val="00760B7A"/>
    <w:rsid w:val="00760EC4"/>
    <w:rsid w:val="00761399"/>
    <w:rsid w:val="00761A17"/>
    <w:rsid w:val="00761BEF"/>
    <w:rsid w:val="00762076"/>
    <w:rsid w:val="0076212C"/>
    <w:rsid w:val="007622B3"/>
    <w:rsid w:val="00762A17"/>
    <w:rsid w:val="00762BB6"/>
    <w:rsid w:val="00762DC1"/>
    <w:rsid w:val="00763732"/>
    <w:rsid w:val="007637F2"/>
    <w:rsid w:val="00763E4D"/>
    <w:rsid w:val="00763E7B"/>
    <w:rsid w:val="00763F66"/>
    <w:rsid w:val="00764164"/>
    <w:rsid w:val="00764236"/>
    <w:rsid w:val="00764359"/>
    <w:rsid w:val="00764B01"/>
    <w:rsid w:val="0076505B"/>
    <w:rsid w:val="0076507F"/>
    <w:rsid w:val="00765582"/>
    <w:rsid w:val="00765ABD"/>
    <w:rsid w:val="00765B79"/>
    <w:rsid w:val="00766506"/>
    <w:rsid w:val="00766D17"/>
    <w:rsid w:val="007671CC"/>
    <w:rsid w:val="007679D6"/>
    <w:rsid w:val="007707AF"/>
    <w:rsid w:val="00770E2E"/>
    <w:rsid w:val="0077240D"/>
    <w:rsid w:val="00772441"/>
    <w:rsid w:val="00772E43"/>
    <w:rsid w:val="0077335C"/>
    <w:rsid w:val="007733C7"/>
    <w:rsid w:val="00773567"/>
    <w:rsid w:val="007735F7"/>
    <w:rsid w:val="00773B2A"/>
    <w:rsid w:val="00773F1B"/>
    <w:rsid w:val="00774ABD"/>
    <w:rsid w:val="00774C9C"/>
    <w:rsid w:val="00775094"/>
    <w:rsid w:val="0077531D"/>
    <w:rsid w:val="007753BC"/>
    <w:rsid w:val="00775747"/>
    <w:rsid w:val="007759AA"/>
    <w:rsid w:val="00775D46"/>
    <w:rsid w:val="00775DC3"/>
    <w:rsid w:val="0077601B"/>
    <w:rsid w:val="0077673D"/>
    <w:rsid w:val="0077691D"/>
    <w:rsid w:val="00776AF0"/>
    <w:rsid w:val="00776B30"/>
    <w:rsid w:val="0077702A"/>
    <w:rsid w:val="007774EC"/>
    <w:rsid w:val="00777A3C"/>
    <w:rsid w:val="00777CDA"/>
    <w:rsid w:val="00780296"/>
    <w:rsid w:val="007803DF"/>
    <w:rsid w:val="007811C5"/>
    <w:rsid w:val="007819D5"/>
    <w:rsid w:val="00781A74"/>
    <w:rsid w:val="00781C28"/>
    <w:rsid w:val="00781DE2"/>
    <w:rsid w:val="00782327"/>
    <w:rsid w:val="0078279C"/>
    <w:rsid w:val="007829F0"/>
    <w:rsid w:val="0078313F"/>
    <w:rsid w:val="0078376A"/>
    <w:rsid w:val="00783C18"/>
    <w:rsid w:val="00783EE3"/>
    <w:rsid w:val="007848FE"/>
    <w:rsid w:val="00784F80"/>
    <w:rsid w:val="0078529B"/>
    <w:rsid w:val="007858FB"/>
    <w:rsid w:val="00785A2D"/>
    <w:rsid w:val="00785E19"/>
    <w:rsid w:val="00785E62"/>
    <w:rsid w:val="0078614B"/>
    <w:rsid w:val="00786332"/>
    <w:rsid w:val="00786E50"/>
    <w:rsid w:val="00786FD1"/>
    <w:rsid w:val="00787DFF"/>
    <w:rsid w:val="00787EE0"/>
    <w:rsid w:val="00790208"/>
    <w:rsid w:val="00790460"/>
    <w:rsid w:val="00790B96"/>
    <w:rsid w:val="00791494"/>
    <w:rsid w:val="00791691"/>
    <w:rsid w:val="00791DF5"/>
    <w:rsid w:val="007926B0"/>
    <w:rsid w:val="00792E64"/>
    <w:rsid w:val="00793282"/>
    <w:rsid w:val="00794275"/>
    <w:rsid w:val="0079442A"/>
    <w:rsid w:val="00794C0C"/>
    <w:rsid w:val="0079507D"/>
    <w:rsid w:val="00795089"/>
    <w:rsid w:val="007950FE"/>
    <w:rsid w:val="007959B4"/>
    <w:rsid w:val="00795A58"/>
    <w:rsid w:val="00795BE9"/>
    <w:rsid w:val="007963A5"/>
    <w:rsid w:val="00796608"/>
    <w:rsid w:val="00796F3E"/>
    <w:rsid w:val="00797187"/>
    <w:rsid w:val="00797892"/>
    <w:rsid w:val="007A0153"/>
    <w:rsid w:val="007A09DC"/>
    <w:rsid w:val="007A0AFA"/>
    <w:rsid w:val="007A0B35"/>
    <w:rsid w:val="007A0E4A"/>
    <w:rsid w:val="007A0F81"/>
    <w:rsid w:val="007A1051"/>
    <w:rsid w:val="007A11AC"/>
    <w:rsid w:val="007A1375"/>
    <w:rsid w:val="007A1460"/>
    <w:rsid w:val="007A15A7"/>
    <w:rsid w:val="007A2326"/>
    <w:rsid w:val="007A2538"/>
    <w:rsid w:val="007A25CF"/>
    <w:rsid w:val="007A28D4"/>
    <w:rsid w:val="007A2E2F"/>
    <w:rsid w:val="007A30E8"/>
    <w:rsid w:val="007A3A68"/>
    <w:rsid w:val="007A4252"/>
    <w:rsid w:val="007A47AF"/>
    <w:rsid w:val="007A4EBE"/>
    <w:rsid w:val="007A5033"/>
    <w:rsid w:val="007A564F"/>
    <w:rsid w:val="007A6680"/>
    <w:rsid w:val="007A6E63"/>
    <w:rsid w:val="007A6E68"/>
    <w:rsid w:val="007A70B6"/>
    <w:rsid w:val="007A7A26"/>
    <w:rsid w:val="007B0038"/>
    <w:rsid w:val="007B011F"/>
    <w:rsid w:val="007B0C9B"/>
    <w:rsid w:val="007B1078"/>
    <w:rsid w:val="007B1094"/>
    <w:rsid w:val="007B1647"/>
    <w:rsid w:val="007B190E"/>
    <w:rsid w:val="007B1C8D"/>
    <w:rsid w:val="007B2657"/>
    <w:rsid w:val="007B2ADE"/>
    <w:rsid w:val="007B2D8E"/>
    <w:rsid w:val="007B2D99"/>
    <w:rsid w:val="007B2FCE"/>
    <w:rsid w:val="007B3562"/>
    <w:rsid w:val="007B356A"/>
    <w:rsid w:val="007B39DF"/>
    <w:rsid w:val="007B3C0A"/>
    <w:rsid w:val="007B3C76"/>
    <w:rsid w:val="007B4194"/>
    <w:rsid w:val="007B46EB"/>
    <w:rsid w:val="007B48A1"/>
    <w:rsid w:val="007B4A6C"/>
    <w:rsid w:val="007B51AC"/>
    <w:rsid w:val="007B550B"/>
    <w:rsid w:val="007B56C8"/>
    <w:rsid w:val="007B5ACF"/>
    <w:rsid w:val="007B5BEB"/>
    <w:rsid w:val="007B5C64"/>
    <w:rsid w:val="007B5F8D"/>
    <w:rsid w:val="007B5F98"/>
    <w:rsid w:val="007B716E"/>
    <w:rsid w:val="007B767C"/>
    <w:rsid w:val="007B7F82"/>
    <w:rsid w:val="007C0147"/>
    <w:rsid w:val="007C0160"/>
    <w:rsid w:val="007C02D5"/>
    <w:rsid w:val="007C04AF"/>
    <w:rsid w:val="007C082A"/>
    <w:rsid w:val="007C0994"/>
    <w:rsid w:val="007C0A54"/>
    <w:rsid w:val="007C0CEA"/>
    <w:rsid w:val="007C145F"/>
    <w:rsid w:val="007C23EE"/>
    <w:rsid w:val="007C24E4"/>
    <w:rsid w:val="007C260E"/>
    <w:rsid w:val="007C2663"/>
    <w:rsid w:val="007C27D3"/>
    <w:rsid w:val="007C2E29"/>
    <w:rsid w:val="007C3276"/>
    <w:rsid w:val="007C35D9"/>
    <w:rsid w:val="007C3A81"/>
    <w:rsid w:val="007C4159"/>
    <w:rsid w:val="007C432E"/>
    <w:rsid w:val="007C43E4"/>
    <w:rsid w:val="007C45B4"/>
    <w:rsid w:val="007C4BC8"/>
    <w:rsid w:val="007C52DC"/>
    <w:rsid w:val="007C58DD"/>
    <w:rsid w:val="007C5CE7"/>
    <w:rsid w:val="007C6112"/>
    <w:rsid w:val="007C631D"/>
    <w:rsid w:val="007C674C"/>
    <w:rsid w:val="007C6E56"/>
    <w:rsid w:val="007C78DB"/>
    <w:rsid w:val="007C7B85"/>
    <w:rsid w:val="007D0665"/>
    <w:rsid w:val="007D0A26"/>
    <w:rsid w:val="007D0A4A"/>
    <w:rsid w:val="007D0C8D"/>
    <w:rsid w:val="007D10BE"/>
    <w:rsid w:val="007D14A7"/>
    <w:rsid w:val="007D1BB3"/>
    <w:rsid w:val="007D2C62"/>
    <w:rsid w:val="007D3392"/>
    <w:rsid w:val="007D37D8"/>
    <w:rsid w:val="007D37F3"/>
    <w:rsid w:val="007D3AFB"/>
    <w:rsid w:val="007D48F4"/>
    <w:rsid w:val="007D49C9"/>
    <w:rsid w:val="007D4A5D"/>
    <w:rsid w:val="007D4C34"/>
    <w:rsid w:val="007D4CF7"/>
    <w:rsid w:val="007D5399"/>
    <w:rsid w:val="007D57CF"/>
    <w:rsid w:val="007D5ECE"/>
    <w:rsid w:val="007D650B"/>
    <w:rsid w:val="007D660E"/>
    <w:rsid w:val="007D6EDB"/>
    <w:rsid w:val="007D73BE"/>
    <w:rsid w:val="007D762F"/>
    <w:rsid w:val="007D7670"/>
    <w:rsid w:val="007D78D8"/>
    <w:rsid w:val="007D7A09"/>
    <w:rsid w:val="007D7A55"/>
    <w:rsid w:val="007D7A84"/>
    <w:rsid w:val="007D7B05"/>
    <w:rsid w:val="007D7FF7"/>
    <w:rsid w:val="007E0B22"/>
    <w:rsid w:val="007E0E77"/>
    <w:rsid w:val="007E0EEE"/>
    <w:rsid w:val="007E11A7"/>
    <w:rsid w:val="007E1419"/>
    <w:rsid w:val="007E1938"/>
    <w:rsid w:val="007E1D27"/>
    <w:rsid w:val="007E1E7B"/>
    <w:rsid w:val="007E2D7F"/>
    <w:rsid w:val="007E3128"/>
    <w:rsid w:val="007E31E3"/>
    <w:rsid w:val="007E3482"/>
    <w:rsid w:val="007E373B"/>
    <w:rsid w:val="007E3757"/>
    <w:rsid w:val="007E3A30"/>
    <w:rsid w:val="007E41DA"/>
    <w:rsid w:val="007E4D04"/>
    <w:rsid w:val="007E5158"/>
    <w:rsid w:val="007E5466"/>
    <w:rsid w:val="007E58E2"/>
    <w:rsid w:val="007E5A63"/>
    <w:rsid w:val="007E60D1"/>
    <w:rsid w:val="007E622B"/>
    <w:rsid w:val="007E6638"/>
    <w:rsid w:val="007E664D"/>
    <w:rsid w:val="007E67B5"/>
    <w:rsid w:val="007E6D8D"/>
    <w:rsid w:val="007E7447"/>
    <w:rsid w:val="007E7533"/>
    <w:rsid w:val="007E75A6"/>
    <w:rsid w:val="007E776E"/>
    <w:rsid w:val="007E778F"/>
    <w:rsid w:val="007E77EA"/>
    <w:rsid w:val="007E7A48"/>
    <w:rsid w:val="007E7AF3"/>
    <w:rsid w:val="007E7DD8"/>
    <w:rsid w:val="007F03D7"/>
    <w:rsid w:val="007F06D9"/>
    <w:rsid w:val="007F09F2"/>
    <w:rsid w:val="007F2051"/>
    <w:rsid w:val="007F209D"/>
    <w:rsid w:val="007F233F"/>
    <w:rsid w:val="007F3981"/>
    <w:rsid w:val="007F41E8"/>
    <w:rsid w:val="007F4719"/>
    <w:rsid w:val="007F4B22"/>
    <w:rsid w:val="007F4B64"/>
    <w:rsid w:val="007F4BCE"/>
    <w:rsid w:val="007F4C09"/>
    <w:rsid w:val="007F4C61"/>
    <w:rsid w:val="007F577B"/>
    <w:rsid w:val="007F58F8"/>
    <w:rsid w:val="007F5A03"/>
    <w:rsid w:val="007F639F"/>
    <w:rsid w:val="007F6D1B"/>
    <w:rsid w:val="007F75AD"/>
    <w:rsid w:val="007F76F9"/>
    <w:rsid w:val="007F7845"/>
    <w:rsid w:val="007F7EC1"/>
    <w:rsid w:val="00800672"/>
    <w:rsid w:val="00800720"/>
    <w:rsid w:val="00800B73"/>
    <w:rsid w:val="008011FA"/>
    <w:rsid w:val="008015BF"/>
    <w:rsid w:val="00801B20"/>
    <w:rsid w:val="00801BE7"/>
    <w:rsid w:val="00801FD6"/>
    <w:rsid w:val="00802235"/>
    <w:rsid w:val="00803063"/>
    <w:rsid w:val="00803074"/>
    <w:rsid w:val="008034F8"/>
    <w:rsid w:val="00803C55"/>
    <w:rsid w:val="00803DE1"/>
    <w:rsid w:val="00803F17"/>
    <w:rsid w:val="00804143"/>
    <w:rsid w:val="00804185"/>
    <w:rsid w:val="0080430A"/>
    <w:rsid w:val="008044C9"/>
    <w:rsid w:val="00804A0F"/>
    <w:rsid w:val="00804D5C"/>
    <w:rsid w:val="00804E3A"/>
    <w:rsid w:val="00804F02"/>
    <w:rsid w:val="00805098"/>
    <w:rsid w:val="00805214"/>
    <w:rsid w:val="0080557E"/>
    <w:rsid w:val="00805CA4"/>
    <w:rsid w:val="00805CD9"/>
    <w:rsid w:val="00805EC7"/>
    <w:rsid w:val="00805ED0"/>
    <w:rsid w:val="00806350"/>
    <w:rsid w:val="00806A75"/>
    <w:rsid w:val="00807237"/>
    <w:rsid w:val="00807A82"/>
    <w:rsid w:val="00807AF4"/>
    <w:rsid w:val="00810C95"/>
    <w:rsid w:val="00811171"/>
    <w:rsid w:val="008119C4"/>
    <w:rsid w:val="00811D05"/>
    <w:rsid w:val="008120C0"/>
    <w:rsid w:val="00812374"/>
    <w:rsid w:val="00812EB0"/>
    <w:rsid w:val="00812FD9"/>
    <w:rsid w:val="0081443B"/>
    <w:rsid w:val="00814724"/>
    <w:rsid w:val="00814834"/>
    <w:rsid w:val="0081494B"/>
    <w:rsid w:val="00814B57"/>
    <w:rsid w:val="00814C60"/>
    <w:rsid w:val="00815004"/>
    <w:rsid w:val="00815116"/>
    <w:rsid w:val="0081537E"/>
    <w:rsid w:val="0081540F"/>
    <w:rsid w:val="008158D1"/>
    <w:rsid w:val="008160AD"/>
    <w:rsid w:val="008160B8"/>
    <w:rsid w:val="00816214"/>
    <w:rsid w:val="00816E3F"/>
    <w:rsid w:val="00817299"/>
    <w:rsid w:val="00817344"/>
    <w:rsid w:val="00817897"/>
    <w:rsid w:val="008179C3"/>
    <w:rsid w:val="00817D36"/>
    <w:rsid w:val="0082038D"/>
    <w:rsid w:val="008209D4"/>
    <w:rsid w:val="00820CBD"/>
    <w:rsid w:val="00821171"/>
    <w:rsid w:val="0082122D"/>
    <w:rsid w:val="00821308"/>
    <w:rsid w:val="0082145C"/>
    <w:rsid w:val="00821578"/>
    <w:rsid w:val="0082199B"/>
    <w:rsid w:val="0082209B"/>
    <w:rsid w:val="008223BC"/>
    <w:rsid w:val="00822B09"/>
    <w:rsid w:val="00823AE8"/>
    <w:rsid w:val="00823B5D"/>
    <w:rsid w:val="00823E76"/>
    <w:rsid w:val="00824730"/>
    <w:rsid w:val="00824E50"/>
    <w:rsid w:val="00824E6F"/>
    <w:rsid w:val="008257EB"/>
    <w:rsid w:val="00826609"/>
    <w:rsid w:val="00826932"/>
    <w:rsid w:val="008271F0"/>
    <w:rsid w:val="00827354"/>
    <w:rsid w:val="0083050C"/>
    <w:rsid w:val="00830998"/>
    <w:rsid w:val="00830DE8"/>
    <w:rsid w:val="00831130"/>
    <w:rsid w:val="00831811"/>
    <w:rsid w:val="00831B4D"/>
    <w:rsid w:val="00831F10"/>
    <w:rsid w:val="00832301"/>
    <w:rsid w:val="00832610"/>
    <w:rsid w:val="008326BD"/>
    <w:rsid w:val="00832A3C"/>
    <w:rsid w:val="00832BA5"/>
    <w:rsid w:val="00832DB9"/>
    <w:rsid w:val="00832E9D"/>
    <w:rsid w:val="00833F6A"/>
    <w:rsid w:val="00834F5F"/>
    <w:rsid w:val="00835571"/>
    <w:rsid w:val="0083561E"/>
    <w:rsid w:val="00835855"/>
    <w:rsid w:val="008358A5"/>
    <w:rsid w:val="00835B07"/>
    <w:rsid w:val="00835D41"/>
    <w:rsid w:val="008367B6"/>
    <w:rsid w:val="00836A69"/>
    <w:rsid w:val="00836BB4"/>
    <w:rsid w:val="008376E8"/>
    <w:rsid w:val="0083788E"/>
    <w:rsid w:val="008406AC"/>
    <w:rsid w:val="00840709"/>
    <w:rsid w:val="008410ED"/>
    <w:rsid w:val="008411B7"/>
    <w:rsid w:val="008416C4"/>
    <w:rsid w:val="008418E2"/>
    <w:rsid w:val="00841A6C"/>
    <w:rsid w:val="00841B8C"/>
    <w:rsid w:val="00841D3F"/>
    <w:rsid w:val="00841D4F"/>
    <w:rsid w:val="0084225C"/>
    <w:rsid w:val="008425C3"/>
    <w:rsid w:val="0084271A"/>
    <w:rsid w:val="00842DC8"/>
    <w:rsid w:val="008436E3"/>
    <w:rsid w:val="00843C1C"/>
    <w:rsid w:val="00843F49"/>
    <w:rsid w:val="008449B1"/>
    <w:rsid w:val="00844D35"/>
    <w:rsid w:val="00844FC5"/>
    <w:rsid w:val="008454D8"/>
    <w:rsid w:val="00845B13"/>
    <w:rsid w:val="008465CE"/>
    <w:rsid w:val="008465E5"/>
    <w:rsid w:val="00846680"/>
    <w:rsid w:val="00846E31"/>
    <w:rsid w:val="0084743C"/>
    <w:rsid w:val="00847596"/>
    <w:rsid w:val="00847BE9"/>
    <w:rsid w:val="008506DA"/>
    <w:rsid w:val="00850724"/>
    <w:rsid w:val="00850784"/>
    <w:rsid w:val="0085079A"/>
    <w:rsid w:val="00850808"/>
    <w:rsid w:val="0085195B"/>
    <w:rsid w:val="00852191"/>
    <w:rsid w:val="00852363"/>
    <w:rsid w:val="008523FE"/>
    <w:rsid w:val="008526E5"/>
    <w:rsid w:val="0085296D"/>
    <w:rsid w:val="008529E9"/>
    <w:rsid w:val="00852EE9"/>
    <w:rsid w:val="00853749"/>
    <w:rsid w:val="00853BAC"/>
    <w:rsid w:val="0085403F"/>
    <w:rsid w:val="00854267"/>
    <w:rsid w:val="00854692"/>
    <w:rsid w:val="00854857"/>
    <w:rsid w:val="00854F1B"/>
    <w:rsid w:val="0085525C"/>
    <w:rsid w:val="008555C6"/>
    <w:rsid w:val="00855857"/>
    <w:rsid w:val="00855BE1"/>
    <w:rsid w:val="00855EB3"/>
    <w:rsid w:val="008563E6"/>
    <w:rsid w:val="00856489"/>
    <w:rsid w:val="00856BA7"/>
    <w:rsid w:val="00856CD5"/>
    <w:rsid w:val="00856CF1"/>
    <w:rsid w:val="00856D41"/>
    <w:rsid w:val="00857001"/>
    <w:rsid w:val="008575D7"/>
    <w:rsid w:val="0085777F"/>
    <w:rsid w:val="008577D7"/>
    <w:rsid w:val="00860087"/>
    <w:rsid w:val="0086009F"/>
    <w:rsid w:val="0086053F"/>
    <w:rsid w:val="0086090A"/>
    <w:rsid w:val="00860CE7"/>
    <w:rsid w:val="00860EC0"/>
    <w:rsid w:val="00860FFC"/>
    <w:rsid w:val="0086117E"/>
    <w:rsid w:val="0086122A"/>
    <w:rsid w:val="00861889"/>
    <w:rsid w:val="008618E3"/>
    <w:rsid w:val="00861BEF"/>
    <w:rsid w:val="00861E60"/>
    <w:rsid w:val="008626E2"/>
    <w:rsid w:val="00862AB4"/>
    <w:rsid w:val="00862C02"/>
    <w:rsid w:val="0086327C"/>
    <w:rsid w:val="00863B3B"/>
    <w:rsid w:val="008640D6"/>
    <w:rsid w:val="008653F0"/>
    <w:rsid w:val="008654C9"/>
    <w:rsid w:val="00865906"/>
    <w:rsid w:val="00865AC9"/>
    <w:rsid w:val="00866BB0"/>
    <w:rsid w:val="00866E01"/>
    <w:rsid w:val="00866F2B"/>
    <w:rsid w:val="00867175"/>
    <w:rsid w:val="0086723C"/>
    <w:rsid w:val="00867B75"/>
    <w:rsid w:val="00867FC7"/>
    <w:rsid w:val="00870145"/>
    <w:rsid w:val="008703C0"/>
    <w:rsid w:val="00870CAE"/>
    <w:rsid w:val="0087144C"/>
    <w:rsid w:val="0087154A"/>
    <w:rsid w:val="00871DC4"/>
    <w:rsid w:val="00872CC3"/>
    <w:rsid w:val="00872F18"/>
    <w:rsid w:val="00872F9F"/>
    <w:rsid w:val="00872FE7"/>
    <w:rsid w:val="0087322C"/>
    <w:rsid w:val="008735D0"/>
    <w:rsid w:val="00873BFC"/>
    <w:rsid w:val="00874652"/>
    <w:rsid w:val="0087543B"/>
    <w:rsid w:val="008754AF"/>
    <w:rsid w:val="00875945"/>
    <w:rsid w:val="008759C6"/>
    <w:rsid w:val="00875A44"/>
    <w:rsid w:val="00875B05"/>
    <w:rsid w:val="00876815"/>
    <w:rsid w:val="00876A85"/>
    <w:rsid w:val="008770E9"/>
    <w:rsid w:val="0087719C"/>
    <w:rsid w:val="00877471"/>
    <w:rsid w:val="008804E0"/>
    <w:rsid w:val="0088076A"/>
    <w:rsid w:val="00880DED"/>
    <w:rsid w:val="00880FCC"/>
    <w:rsid w:val="00881382"/>
    <w:rsid w:val="008817B8"/>
    <w:rsid w:val="008817F7"/>
    <w:rsid w:val="00881B52"/>
    <w:rsid w:val="00881E10"/>
    <w:rsid w:val="00882CF5"/>
    <w:rsid w:val="00882E60"/>
    <w:rsid w:val="00884051"/>
    <w:rsid w:val="00884A11"/>
    <w:rsid w:val="00884CC4"/>
    <w:rsid w:val="0088518E"/>
    <w:rsid w:val="00885503"/>
    <w:rsid w:val="00885837"/>
    <w:rsid w:val="00885855"/>
    <w:rsid w:val="008859E6"/>
    <w:rsid w:val="00885A4C"/>
    <w:rsid w:val="00885D4F"/>
    <w:rsid w:val="008863EC"/>
    <w:rsid w:val="0088677F"/>
    <w:rsid w:val="0088680E"/>
    <w:rsid w:val="0088725D"/>
    <w:rsid w:val="008873B8"/>
    <w:rsid w:val="0088747D"/>
    <w:rsid w:val="00887CB4"/>
    <w:rsid w:val="00890794"/>
    <w:rsid w:val="0089081D"/>
    <w:rsid w:val="00890FE5"/>
    <w:rsid w:val="008915D1"/>
    <w:rsid w:val="00892018"/>
    <w:rsid w:val="00892476"/>
    <w:rsid w:val="0089262F"/>
    <w:rsid w:val="00892A65"/>
    <w:rsid w:val="008932C0"/>
    <w:rsid w:val="00893940"/>
    <w:rsid w:val="00893E09"/>
    <w:rsid w:val="00893E28"/>
    <w:rsid w:val="00893EB9"/>
    <w:rsid w:val="00894120"/>
    <w:rsid w:val="00894693"/>
    <w:rsid w:val="008952D2"/>
    <w:rsid w:val="00895E34"/>
    <w:rsid w:val="008962E3"/>
    <w:rsid w:val="0089712B"/>
    <w:rsid w:val="0089760B"/>
    <w:rsid w:val="008977F6"/>
    <w:rsid w:val="00897B55"/>
    <w:rsid w:val="00897C49"/>
    <w:rsid w:val="00897EED"/>
    <w:rsid w:val="008A02CA"/>
    <w:rsid w:val="008A058C"/>
    <w:rsid w:val="008A0CC1"/>
    <w:rsid w:val="008A1D41"/>
    <w:rsid w:val="008A20A2"/>
    <w:rsid w:val="008A21EB"/>
    <w:rsid w:val="008A2890"/>
    <w:rsid w:val="008A2897"/>
    <w:rsid w:val="008A2DCB"/>
    <w:rsid w:val="008A32D4"/>
    <w:rsid w:val="008A39DD"/>
    <w:rsid w:val="008A3C73"/>
    <w:rsid w:val="008A3D59"/>
    <w:rsid w:val="008A3D6F"/>
    <w:rsid w:val="008A3F50"/>
    <w:rsid w:val="008A4145"/>
    <w:rsid w:val="008A4731"/>
    <w:rsid w:val="008A47E3"/>
    <w:rsid w:val="008A54C3"/>
    <w:rsid w:val="008A5ED9"/>
    <w:rsid w:val="008A6747"/>
    <w:rsid w:val="008A7036"/>
    <w:rsid w:val="008A71B6"/>
    <w:rsid w:val="008A75AC"/>
    <w:rsid w:val="008A7653"/>
    <w:rsid w:val="008A7941"/>
    <w:rsid w:val="008A7DF6"/>
    <w:rsid w:val="008B0021"/>
    <w:rsid w:val="008B085D"/>
    <w:rsid w:val="008B097E"/>
    <w:rsid w:val="008B0E26"/>
    <w:rsid w:val="008B1093"/>
    <w:rsid w:val="008B1401"/>
    <w:rsid w:val="008B1C41"/>
    <w:rsid w:val="008B1D76"/>
    <w:rsid w:val="008B21D0"/>
    <w:rsid w:val="008B21DF"/>
    <w:rsid w:val="008B249D"/>
    <w:rsid w:val="008B2A62"/>
    <w:rsid w:val="008B2CBA"/>
    <w:rsid w:val="008B303E"/>
    <w:rsid w:val="008B33BC"/>
    <w:rsid w:val="008B3EDC"/>
    <w:rsid w:val="008B4251"/>
    <w:rsid w:val="008B44EA"/>
    <w:rsid w:val="008B4614"/>
    <w:rsid w:val="008B4C70"/>
    <w:rsid w:val="008B503D"/>
    <w:rsid w:val="008B5070"/>
    <w:rsid w:val="008B51EA"/>
    <w:rsid w:val="008B5B65"/>
    <w:rsid w:val="008B5D6E"/>
    <w:rsid w:val="008B5DBD"/>
    <w:rsid w:val="008B614D"/>
    <w:rsid w:val="008B6DFA"/>
    <w:rsid w:val="008B6E7B"/>
    <w:rsid w:val="008B7564"/>
    <w:rsid w:val="008B792D"/>
    <w:rsid w:val="008C0172"/>
    <w:rsid w:val="008C01C6"/>
    <w:rsid w:val="008C01D4"/>
    <w:rsid w:val="008C04A5"/>
    <w:rsid w:val="008C195F"/>
    <w:rsid w:val="008C19C5"/>
    <w:rsid w:val="008C1AB0"/>
    <w:rsid w:val="008C2D85"/>
    <w:rsid w:val="008C30B4"/>
    <w:rsid w:val="008C3A00"/>
    <w:rsid w:val="008C4276"/>
    <w:rsid w:val="008C47EB"/>
    <w:rsid w:val="008C50F4"/>
    <w:rsid w:val="008C52E8"/>
    <w:rsid w:val="008C57F1"/>
    <w:rsid w:val="008C5D07"/>
    <w:rsid w:val="008C6315"/>
    <w:rsid w:val="008C6508"/>
    <w:rsid w:val="008C687D"/>
    <w:rsid w:val="008C6E5E"/>
    <w:rsid w:val="008D0008"/>
    <w:rsid w:val="008D0138"/>
    <w:rsid w:val="008D0458"/>
    <w:rsid w:val="008D0477"/>
    <w:rsid w:val="008D1870"/>
    <w:rsid w:val="008D219B"/>
    <w:rsid w:val="008D21A2"/>
    <w:rsid w:val="008D27D0"/>
    <w:rsid w:val="008D2F0E"/>
    <w:rsid w:val="008D37A5"/>
    <w:rsid w:val="008D3E00"/>
    <w:rsid w:val="008D3FC1"/>
    <w:rsid w:val="008D4FEF"/>
    <w:rsid w:val="008D50B9"/>
    <w:rsid w:val="008D62FB"/>
    <w:rsid w:val="008D644E"/>
    <w:rsid w:val="008D64CA"/>
    <w:rsid w:val="008D66A3"/>
    <w:rsid w:val="008D69A8"/>
    <w:rsid w:val="008D70D9"/>
    <w:rsid w:val="008D7F4D"/>
    <w:rsid w:val="008E01CF"/>
    <w:rsid w:val="008E029B"/>
    <w:rsid w:val="008E046E"/>
    <w:rsid w:val="008E05CE"/>
    <w:rsid w:val="008E0836"/>
    <w:rsid w:val="008E0C13"/>
    <w:rsid w:val="008E0EB0"/>
    <w:rsid w:val="008E11D6"/>
    <w:rsid w:val="008E17C8"/>
    <w:rsid w:val="008E1961"/>
    <w:rsid w:val="008E1988"/>
    <w:rsid w:val="008E1993"/>
    <w:rsid w:val="008E1E0E"/>
    <w:rsid w:val="008E1F5A"/>
    <w:rsid w:val="008E1F9E"/>
    <w:rsid w:val="008E2101"/>
    <w:rsid w:val="008E2523"/>
    <w:rsid w:val="008E278F"/>
    <w:rsid w:val="008E2B4D"/>
    <w:rsid w:val="008E30F7"/>
    <w:rsid w:val="008E31DE"/>
    <w:rsid w:val="008E35B7"/>
    <w:rsid w:val="008E38F8"/>
    <w:rsid w:val="008E3AD4"/>
    <w:rsid w:val="008E3CA5"/>
    <w:rsid w:val="008E4625"/>
    <w:rsid w:val="008E4AF3"/>
    <w:rsid w:val="008E50BA"/>
    <w:rsid w:val="008E50FD"/>
    <w:rsid w:val="008E61C6"/>
    <w:rsid w:val="008E650B"/>
    <w:rsid w:val="008E6703"/>
    <w:rsid w:val="008E6850"/>
    <w:rsid w:val="008E6BAC"/>
    <w:rsid w:val="008E7AD1"/>
    <w:rsid w:val="008F01B8"/>
    <w:rsid w:val="008F0469"/>
    <w:rsid w:val="008F0718"/>
    <w:rsid w:val="008F087D"/>
    <w:rsid w:val="008F0C8E"/>
    <w:rsid w:val="008F167F"/>
    <w:rsid w:val="008F1CF6"/>
    <w:rsid w:val="008F1E71"/>
    <w:rsid w:val="008F215A"/>
    <w:rsid w:val="008F26D4"/>
    <w:rsid w:val="008F355C"/>
    <w:rsid w:val="008F45EA"/>
    <w:rsid w:val="008F4AEF"/>
    <w:rsid w:val="008F4B74"/>
    <w:rsid w:val="008F4BE6"/>
    <w:rsid w:val="008F56C2"/>
    <w:rsid w:val="008F5A20"/>
    <w:rsid w:val="008F5A66"/>
    <w:rsid w:val="008F5B02"/>
    <w:rsid w:val="008F5FFA"/>
    <w:rsid w:val="008F6ABB"/>
    <w:rsid w:val="008F6C88"/>
    <w:rsid w:val="008F6E4B"/>
    <w:rsid w:val="008F70CE"/>
    <w:rsid w:val="008F7518"/>
    <w:rsid w:val="008F7DAD"/>
    <w:rsid w:val="00900110"/>
    <w:rsid w:val="009003FF"/>
    <w:rsid w:val="00900406"/>
    <w:rsid w:val="009004FB"/>
    <w:rsid w:val="00900535"/>
    <w:rsid w:val="0090188F"/>
    <w:rsid w:val="00901969"/>
    <w:rsid w:val="00901DED"/>
    <w:rsid w:val="00901EB2"/>
    <w:rsid w:val="00901F87"/>
    <w:rsid w:val="00901FD8"/>
    <w:rsid w:val="0090255C"/>
    <w:rsid w:val="0090255D"/>
    <w:rsid w:val="009028C2"/>
    <w:rsid w:val="00902B08"/>
    <w:rsid w:val="00902B59"/>
    <w:rsid w:val="00902FFC"/>
    <w:rsid w:val="00903166"/>
    <w:rsid w:val="009036EE"/>
    <w:rsid w:val="00903849"/>
    <w:rsid w:val="009039A7"/>
    <w:rsid w:val="00903E5A"/>
    <w:rsid w:val="009046DF"/>
    <w:rsid w:val="0090568E"/>
    <w:rsid w:val="0090595E"/>
    <w:rsid w:val="00906230"/>
    <w:rsid w:val="0090696A"/>
    <w:rsid w:val="0090698C"/>
    <w:rsid w:val="00906D2C"/>
    <w:rsid w:val="00906D31"/>
    <w:rsid w:val="00906E39"/>
    <w:rsid w:val="0090752C"/>
    <w:rsid w:val="0090764F"/>
    <w:rsid w:val="00907787"/>
    <w:rsid w:val="009077E2"/>
    <w:rsid w:val="00907883"/>
    <w:rsid w:val="00907BA7"/>
    <w:rsid w:val="009104A8"/>
    <w:rsid w:val="00910594"/>
    <w:rsid w:val="009106A5"/>
    <w:rsid w:val="00910AC5"/>
    <w:rsid w:val="0091192B"/>
    <w:rsid w:val="00911A6C"/>
    <w:rsid w:val="00911C58"/>
    <w:rsid w:val="00911FCB"/>
    <w:rsid w:val="00912318"/>
    <w:rsid w:val="00912AB6"/>
    <w:rsid w:val="00912AE0"/>
    <w:rsid w:val="0091332A"/>
    <w:rsid w:val="00913AF1"/>
    <w:rsid w:val="00913C2D"/>
    <w:rsid w:val="009154DE"/>
    <w:rsid w:val="00915996"/>
    <w:rsid w:val="00915ADB"/>
    <w:rsid w:val="00915BFC"/>
    <w:rsid w:val="00915D1D"/>
    <w:rsid w:val="00915EDF"/>
    <w:rsid w:val="009169F6"/>
    <w:rsid w:val="00916B36"/>
    <w:rsid w:val="00916E98"/>
    <w:rsid w:val="00920435"/>
    <w:rsid w:val="009207E0"/>
    <w:rsid w:val="00920919"/>
    <w:rsid w:val="00921118"/>
    <w:rsid w:val="00921368"/>
    <w:rsid w:val="009218B7"/>
    <w:rsid w:val="00921BD7"/>
    <w:rsid w:val="00922064"/>
    <w:rsid w:val="0092246F"/>
    <w:rsid w:val="009225C5"/>
    <w:rsid w:val="00922841"/>
    <w:rsid w:val="0092320C"/>
    <w:rsid w:val="009235E0"/>
    <w:rsid w:val="00924077"/>
    <w:rsid w:val="0092468F"/>
    <w:rsid w:val="00924A8F"/>
    <w:rsid w:val="009258BD"/>
    <w:rsid w:val="00925CA9"/>
    <w:rsid w:val="00925DAD"/>
    <w:rsid w:val="00925EB2"/>
    <w:rsid w:val="00926912"/>
    <w:rsid w:val="00926AA7"/>
    <w:rsid w:val="00926E2E"/>
    <w:rsid w:val="00927580"/>
    <w:rsid w:val="0093120C"/>
    <w:rsid w:val="00931526"/>
    <w:rsid w:val="00931CBD"/>
    <w:rsid w:val="00931DD6"/>
    <w:rsid w:val="00931F9E"/>
    <w:rsid w:val="00932061"/>
    <w:rsid w:val="009321F9"/>
    <w:rsid w:val="00932525"/>
    <w:rsid w:val="0093297B"/>
    <w:rsid w:val="00933069"/>
    <w:rsid w:val="009333C2"/>
    <w:rsid w:val="0093356A"/>
    <w:rsid w:val="00935898"/>
    <w:rsid w:val="00935DE6"/>
    <w:rsid w:val="00935E51"/>
    <w:rsid w:val="00936426"/>
    <w:rsid w:val="0093707B"/>
    <w:rsid w:val="00937147"/>
    <w:rsid w:val="00937461"/>
    <w:rsid w:val="0093767D"/>
    <w:rsid w:val="009379F0"/>
    <w:rsid w:val="009402A2"/>
    <w:rsid w:val="0094052B"/>
    <w:rsid w:val="009406E1"/>
    <w:rsid w:val="00940B22"/>
    <w:rsid w:val="00940F13"/>
    <w:rsid w:val="009416AF"/>
    <w:rsid w:val="00941906"/>
    <w:rsid w:val="00941A8D"/>
    <w:rsid w:val="00942418"/>
    <w:rsid w:val="009426A3"/>
    <w:rsid w:val="009429FE"/>
    <w:rsid w:val="00943761"/>
    <w:rsid w:val="00944813"/>
    <w:rsid w:val="0094488A"/>
    <w:rsid w:val="00944A3E"/>
    <w:rsid w:val="009455DB"/>
    <w:rsid w:val="00945D28"/>
    <w:rsid w:val="00945E8E"/>
    <w:rsid w:val="00945ECC"/>
    <w:rsid w:val="00945ED7"/>
    <w:rsid w:val="009463F0"/>
    <w:rsid w:val="00946483"/>
    <w:rsid w:val="00946484"/>
    <w:rsid w:val="00946712"/>
    <w:rsid w:val="00946D7E"/>
    <w:rsid w:val="009474A4"/>
    <w:rsid w:val="009475A7"/>
    <w:rsid w:val="009477C9"/>
    <w:rsid w:val="00950173"/>
    <w:rsid w:val="00950188"/>
    <w:rsid w:val="009501C6"/>
    <w:rsid w:val="009511E2"/>
    <w:rsid w:val="009519F5"/>
    <w:rsid w:val="00951A0D"/>
    <w:rsid w:val="00951B0C"/>
    <w:rsid w:val="00951D1F"/>
    <w:rsid w:val="0095234A"/>
    <w:rsid w:val="00952618"/>
    <w:rsid w:val="00952944"/>
    <w:rsid w:val="009529C6"/>
    <w:rsid w:val="00952B52"/>
    <w:rsid w:val="00952E08"/>
    <w:rsid w:val="00953127"/>
    <w:rsid w:val="00953BA3"/>
    <w:rsid w:val="0095406A"/>
    <w:rsid w:val="009548A0"/>
    <w:rsid w:val="0095494B"/>
    <w:rsid w:val="0095524B"/>
    <w:rsid w:val="00955499"/>
    <w:rsid w:val="00955AA4"/>
    <w:rsid w:val="00955BC1"/>
    <w:rsid w:val="00955D29"/>
    <w:rsid w:val="00955E1C"/>
    <w:rsid w:val="00956187"/>
    <w:rsid w:val="00956721"/>
    <w:rsid w:val="00956BD2"/>
    <w:rsid w:val="00956F2B"/>
    <w:rsid w:val="009570BA"/>
    <w:rsid w:val="0095736A"/>
    <w:rsid w:val="009573C8"/>
    <w:rsid w:val="009578BF"/>
    <w:rsid w:val="00957945"/>
    <w:rsid w:val="00957C01"/>
    <w:rsid w:val="0096076D"/>
    <w:rsid w:val="00961272"/>
    <w:rsid w:val="009615B6"/>
    <w:rsid w:val="009615F2"/>
    <w:rsid w:val="00961A5D"/>
    <w:rsid w:val="00962325"/>
    <w:rsid w:val="00962625"/>
    <w:rsid w:val="00962A73"/>
    <w:rsid w:val="00962B73"/>
    <w:rsid w:val="00963307"/>
    <w:rsid w:val="009635C4"/>
    <w:rsid w:val="009635EC"/>
    <w:rsid w:val="0096366C"/>
    <w:rsid w:val="009637B9"/>
    <w:rsid w:val="009638A0"/>
    <w:rsid w:val="00964098"/>
    <w:rsid w:val="0096421A"/>
    <w:rsid w:val="0096424C"/>
    <w:rsid w:val="00964361"/>
    <w:rsid w:val="00964617"/>
    <w:rsid w:val="00965307"/>
    <w:rsid w:val="009653CD"/>
    <w:rsid w:val="009658B4"/>
    <w:rsid w:val="00965931"/>
    <w:rsid w:val="0096674E"/>
    <w:rsid w:val="009668BD"/>
    <w:rsid w:val="00966A27"/>
    <w:rsid w:val="00966A60"/>
    <w:rsid w:val="00967961"/>
    <w:rsid w:val="00967D35"/>
    <w:rsid w:val="00967D91"/>
    <w:rsid w:val="00967E9B"/>
    <w:rsid w:val="009702BD"/>
    <w:rsid w:val="009704F8"/>
    <w:rsid w:val="009708AE"/>
    <w:rsid w:val="00970C58"/>
    <w:rsid w:val="009714E3"/>
    <w:rsid w:val="009716E4"/>
    <w:rsid w:val="009717E5"/>
    <w:rsid w:val="00972567"/>
    <w:rsid w:val="00972C51"/>
    <w:rsid w:val="009730F1"/>
    <w:rsid w:val="0097313C"/>
    <w:rsid w:val="00973224"/>
    <w:rsid w:val="00973756"/>
    <w:rsid w:val="00973DC8"/>
    <w:rsid w:val="00973F1F"/>
    <w:rsid w:val="00973FBE"/>
    <w:rsid w:val="00974028"/>
    <w:rsid w:val="009747F5"/>
    <w:rsid w:val="00974EAF"/>
    <w:rsid w:val="00976508"/>
    <w:rsid w:val="009767A7"/>
    <w:rsid w:val="00976874"/>
    <w:rsid w:val="009768C9"/>
    <w:rsid w:val="009769D1"/>
    <w:rsid w:val="00976AAF"/>
    <w:rsid w:val="00976BA1"/>
    <w:rsid w:val="00976BF7"/>
    <w:rsid w:val="00976EF0"/>
    <w:rsid w:val="00977173"/>
    <w:rsid w:val="009774A7"/>
    <w:rsid w:val="00980773"/>
    <w:rsid w:val="009809AA"/>
    <w:rsid w:val="00980B42"/>
    <w:rsid w:val="00980EDE"/>
    <w:rsid w:val="0098126A"/>
    <w:rsid w:val="009812C0"/>
    <w:rsid w:val="00981462"/>
    <w:rsid w:val="00981D54"/>
    <w:rsid w:val="009820A6"/>
    <w:rsid w:val="00982D07"/>
    <w:rsid w:val="009838C8"/>
    <w:rsid w:val="00983978"/>
    <w:rsid w:val="00983DC8"/>
    <w:rsid w:val="00984109"/>
    <w:rsid w:val="00984198"/>
    <w:rsid w:val="0098450F"/>
    <w:rsid w:val="009845BC"/>
    <w:rsid w:val="00984757"/>
    <w:rsid w:val="009847AC"/>
    <w:rsid w:val="009849F2"/>
    <w:rsid w:val="00984ACA"/>
    <w:rsid w:val="00984D04"/>
    <w:rsid w:val="009850F0"/>
    <w:rsid w:val="00985429"/>
    <w:rsid w:val="00985454"/>
    <w:rsid w:val="00985ADF"/>
    <w:rsid w:val="0098609A"/>
    <w:rsid w:val="00986BFB"/>
    <w:rsid w:val="0098706E"/>
    <w:rsid w:val="009873AE"/>
    <w:rsid w:val="00987764"/>
    <w:rsid w:val="0098781B"/>
    <w:rsid w:val="00987943"/>
    <w:rsid w:val="00987A8C"/>
    <w:rsid w:val="00987B45"/>
    <w:rsid w:val="00987EA0"/>
    <w:rsid w:val="009907B0"/>
    <w:rsid w:val="00990C54"/>
    <w:rsid w:val="00990DD9"/>
    <w:rsid w:val="009912B0"/>
    <w:rsid w:val="009914F7"/>
    <w:rsid w:val="00991D6F"/>
    <w:rsid w:val="009924F3"/>
    <w:rsid w:val="009927E7"/>
    <w:rsid w:val="00992DA4"/>
    <w:rsid w:val="009934D8"/>
    <w:rsid w:val="00993547"/>
    <w:rsid w:val="009948AF"/>
    <w:rsid w:val="00994D0D"/>
    <w:rsid w:val="009953FC"/>
    <w:rsid w:val="009958E9"/>
    <w:rsid w:val="00995906"/>
    <w:rsid w:val="00995A72"/>
    <w:rsid w:val="00995BF4"/>
    <w:rsid w:val="0099630B"/>
    <w:rsid w:val="009964BC"/>
    <w:rsid w:val="00996AAA"/>
    <w:rsid w:val="00997055"/>
    <w:rsid w:val="0099710B"/>
    <w:rsid w:val="00997367"/>
    <w:rsid w:val="009977F3"/>
    <w:rsid w:val="00997B16"/>
    <w:rsid w:val="009A0748"/>
    <w:rsid w:val="009A088A"/>
    <w:rsid w:val="009A13CC"/>
    <w:rsid w:val="009A1714"/>
    <w:rsid w:val="009A1938"/>
    <w:rsid w:val="009A1FC0"/>
    <w:rsid w:val="009A2327"/>
    <w:rsid w:val="009A2373"/>
    <w:rsid w:val="009A2A85"/>
    <w:rsid w:val="009A2E0E"/>
    <w:rsid w:val="009A2F50"/>
    <w:rsid w:val="009A36B2"/>
    <w:rsid w:val="009A3C41"/>
    <w:rsid w:val="009A3E4F"/>
    <w:rsid w:val="009A4005"/>
    <w:rsid w:val="009A4F31"/>
    <w:rsid w:val="009A4FDA"/>
    <w:rsid w:val="009A5193"/>
    <w:rsid w:val="009A51A0"/>
    <w:rsid w:val="009A585F"/>
    <w:rsid w:val="009A5D42"/>
    <w:rsid w:val="009A62FF"/>
    <w:rsid w:val="009A632F"/>
    <w:rsid w:val="009A63B1"/>
    <w:rsid w:val="009A64A8"/>
    <w:rsid w:val="009A6559"/>
    <w:rsid w:val="009A689D"/>
    <w:rsid w:val="009A7024"/>
    <w:rsid w:val="009A7029"/>
    <w:rsid w:val="009A7078"/>
    <w:rsid w:val="009A7357"/>
    <w:rsid w:val="009A742C"/>
    <w:rsid w:val="009A77F0"/>
    <w:rsid w:val="009A7FE6"/>
    <w:rsid w:val="009B0AB8"/>
    <w:rsid w:val="009B0ACA"/>
    <w:rsid w:val="009B1026"/>
    <w:rsid w:val="009B1286"/>
    <w:rsid w:val="009B13D8"/>
    <w:rsid w:val="009B14BB"/>
    <w:rsid w:val="009B14F2"/>
    <w:rsid w:val="009B174A"/>
    <w:rsid w:val="009B1E2C"/>
    <w:rsid w:val="009B2171"/>
    <w:rsid w:val="009B232A"/>
    <w:rsid w:val="009B24EE"/>
    <w:rsid w:val="009B2FC1"/>
    <w:rsid w:val="009B3121"/>
    <w:rsid w:val="009B31D5"/>
    <w:rsid w:val="009B34FD"/>
    <w:rsid w:val="009B380E"/>
    <w:rsid w:val="009B385F"/>
    <w:rsid w:val="009B3A35"/>
    <w:rsid w:val="009B4338"/>
    <w:rsid w:val="009B4841"/>
    <w:rsid w:val="009B4A30"/>
    <w:rsid w:val="009B4A8E"/>
    <w:rsid w:val="009B4ACD"/>
    <w:rsid w:val="009B4C80"/>
    <w:rsid w:val="009B5684"/>
    <w:rsid w:val="009B5B42"/>
    <w:rsid w:val="009B6A1B"/>
    <w:rsid w:val="009B6BDC"/>
    <w:rsid w:val="009B6E4D"/>
    <w:rsid w:val="009B71B3"/>
    <w:rsid w:val="009B74FE"/>
    <w:rsid w:val="009B762C"/>
    <w:rsid w:val="009C00E8"/>
    <w:rsid w:val="009C0690"/>
    <w:rsid w:val="009C0D59"/>
    <w:rsid w:val="009C117A"/>
    <w:rsid w:val="009C11E0"/>
    <w:rsid w:val="009C153B"/>
    <w:rsid w:val="009C1A55"/>
    <w:rsid w:val="009C1F36"/>
    <w:rsid w:val="009C2B93"/>
    <w:rsid w:val="009C32DE"/>
    <w:rsid w:val="009C3400"/>
    <w:rsid w:val="009C359B"/>
    <w:rsid w:val="009C389F"/>
    <w:rsid w:val="009C3A52"/>
    <w:rsid w:val="009C3B46"/>
    <w:rsid w:val="009C423E"/>
    <w:rsid w:val="009C5401"/>
    <w:rsid w:val="009C55B4"/>
    <w:rsid w:val="009C55BA"/>
    <w:rsid w:val="009C5822"/>
    <w:rsid w:val="009C5A83"/>
    <w:rsid w:val="009C616A"/>
    <w:rsid w:val="009C6299"/>
    <w:rsid w:val="009C6644"/>
    <w:rsid w:val="009C74B6"/>
    <w:rsid w:val="009D0A24"/>
    <w:rsid w:val="009D0BC6"/>
    <w:rsid w:val="009D0EC8"/>
    <w:rsid w:val="009D1134"/>
    <w:rsid w:val="009D11D3"/>
    <w:rsid w:val="009D1300"/>
    <w:rsid w:val="009D1C5D"/>
    <w:rsid w:val="009D225F"/>
    <w:rsid w:val="009D24C9"/>
    <w:rsid w:val="009D2947"/>
    <w:rsid w:val="009D2997"/>
    <w:rsid w:val="009D2FCB"/>
    <w:rsid w:val="009D3838"/>
    <w:rsid w:val="009D39C6"/>
    <w:rsid w:val="009D3F5D"/>
    <w:rsid w:val="009D3FA5"/>
    <w:rsid w:val="009D411A"/>
    <w:rsid w:val="009D43C9"/>
    <w:rsid w:val="009D4975"/>
    <w:rsid w:val="009D55F3"/>
    <w:rsid w:val="009D5ECE"/>
    <w:rsid w:val="009D5F3F"/>
    <w:rsid w:val="009D64F4"/>
    <w:rsid w:val="009D71A0"/>
    <w:rsid w:val="009D721C"/>
    <w:rsid w:val="009D74A3"/>
    <w:rsid w:val="009D7864"/>
    <w:rsid w:val="009D7E6B"/>
    <w:rsid w:val="009E050A"/>
    <w:rsid w:val="009E08A6"/>
    <w:rsid w:val="009E0927"/>
    <w:rsid w:val="009E1193"/>
    <w:rsid w:val="009E17F9"/>
    <w:rsid w:val="009E183A"/>
    <w:rsid w:val="009E1E8C"/>
    <w:rsid w:val="009E213C"/>
    <w:rsid w:val="009E26A2"/>
    <w:rsid w:val="009E2D6A"/>
    <w:rsid w:val="009E2ED8"/>
    <w:rsid w:val="009E333A"/>
    <w:rsid w:val="009E365B"/>
    <w:rsid w:val="009E36AA"/>
    <w:rsid w:val="009E37D7"/>
    <w:rsid w:val="009E3977"/>
    <w:rsid w:val="009E3CAF"/>
    <w:rsid w:val="009E3EB4"/>
    <w:rsid w:val="009E4AB1"/>
    <w:rsid w:val="009E4C4B"/>
    <w:rsid w:val="009E5333"/>
    <w:rsid w:val="009E53C7"/>
    <w:rsid w:val="009E617F"/>
    <w:rsid w:val="009E6548"/>
    <w:rsid w:val="009E6868"/>
    <w:rsid w:val="009E68D6"/>
    <w:rsid w:val="009E6E68"/>
    <w:rsid w:val="009E6F14"/>
    <w:rsid w:val="009E783C"/>
    <w:rsid w:val="009E790B"/>
    <w:rsid w:val="009E7C44"/>
    <w:rsid w:val="009E7FE7"/>
    <w:rsid w:val="009F0029"/>
    <w:rsid w:val="009F0310"/>
    <w:rsid w:val="009F0C93"/>
    <w:rsid w:val="009F0D49"/>
    <w:rsid w:val="009F0F05"/>
    <w:rsid w:val="009F1502"/>
    <w:rsid w:val="009F15E2"/>
    <w:rsid w:val="009F1713"/>
    <w:rsid w:val="009F1E0B"/>
    <w:rsid w:val="009F1F1B"/>
    <w:rsid w:val="009F249D"/>
    <w:rsid w:val="009F26B2"/>
    <w:rsid w:val="009F2825"/>
    <w:rsid w:val="009F3910"/>
    <w:rsid w:val="009F39D6"/>
    <w:rsid w:val="009F3F3F"/>
    <w:rsid w:val="009F450F"/>
    <w:rsid w:val="009F45B7"/>
    <w:rsid w:val="009F4842"/>
    <w:rsid w:val="009F4EC8"/>
    <w:rsid w:val="009F5013"/>
    <w:rsid w:val="009F58F3"/>
    <w:rsid w:val="009F6CCA"/>
    <w:rsid w:val="009F7A4F"/>
    <w:rsid w:val="009F7C4F"/>
    <w:rsid w:val="009F7F09"/>
    <w:rsid w:val="00A00424"/>
    <w:rsid w:val="00A00AAD"/>
    <w:rsid w:val="00A00CBF"/>
    <w:rsid w:val="00A0147C"/>
    <w:rsid w:val="00A01CA7"/>
    <w:rsid w:val="00A02115"/>
    <w:rsid w:val="00A02D7D"/>
    <w:rsid w:val="00A02E99"/>
    <w:rsid w:val="00A040E9"/>
    <w:rsid w:val="00A04343"/>
    <w:rsid w:val="00A04D75"/>
    <w:rsid w:val="00A04DBE"/>
    <w:rsid w:val="00A05257"/>
    <w:rsid w:val="00A054EE"/>
    <w:rsid w:val="00A059C2"/>
    <w:rsid w:val="00A06339"/>
    <w:rsid w:val="00A068AB"/>
    <w:rsid w:val="00A06AC4"/>
    <w:rsid w:val="00A06B4A"/>
    <w:rsid w:val="00A06E07"/>
    <w:rsid w:val="00A0775C"/>
    <w:rsid w:val="00A07901"/>
    <w:rsid w:val="00A07A6C"/>
    <w:rsid w:val="00A07B99"/>
    <w:rsid w:val="00A07CA1"/>
    <w:rsid w:val="00A07FEE"/>
    <w:rsid w:val="00A10C9B"/>
    <w:rsid w:val="00A112B2"/>
    <w:rsid w:val="00A11956"/>
    <w:rsid w:val="00A12804"/>
    <w:rsid w:val="00A12890"/>
    <w:rsid w:val="00A12B4B"/>
    <w:rsid w:val="00A13338"/>
    <w:rsid w:val="00A13378"/>
    <w:rsid w:val="00A134A1"/>
    <w:rsid w:val="00A1360C"/>
    <w:rsid w:val="00A136E0"/>
    <w:rsid w:val="00A139FC"/>
    <w:rsid w:val="00A140D8"/>
    <w:rsid w:val="00A14527"/>
    <w:rsid w:val="00A15077"/>
    <w:rsid w:val="00A15267"/>
    <w:rsid w:val="00A15A40"/>
    <w:rsid w:val="00A15A9A"/>
    <w:rsid w:val="00A15AB1"/>
    <w:rsid w:val="00A169A0"/>
    <w:rsid w:val="00A16B3D"/>
    <w:rsid w:val="00A17728"/>
    <w:rsid w:val="00A17937"/>
    <w:rsid w:val="00A17B04"/>
    <w:rsid w:val="00A17E3F"/>
    <w:rsid w:val="00A20995"/>
    <w:rsid w:val="00A20A15"/>
    <w:rsid w:val="00A20C87"/>
    <w:rsid w:val="00A20CAE"/>
    <w:rsid w:val="00A20CD6"/>
    <w:rsid w:val="00A2122E"/>
    <w:rsid w:val="00A2170C"/>
    <w:rsid w:val="00A21A7D"/>
    <w:rsid w:val="00A21C99"/>
    <w:rsid w:val="00A21F4E"/>
    <w:rsid w:val="00A224EA"/>
    <w:rsid w:val="00A22AD1"/>
    <w:rsid w:val="00A230C6"/>
    <w:rsid w:val="00A23286"/>
    <w:rsid w:val="00A23796"/>
    <w:rsid w:val="00A2384C"/>
    <w:rsid w:val="00A243DA"/>
    <w:rsid w:val="00A2461B"/>
    <w:rsid w:val="00A24863"/>
    <w:rsid w:val="00A248EB"/>
    <w:rsid w:val="00A250F3"/>
    <w:rsid w:val="00A252A6"/>
    <w:rsid w:val="00A25782"/>
    <w:rsid w:val="00A25A8E"/>
    <w:rsid w:val="00A264F9"/>
    <w:rsid w:val="00A265B1"/>
    <w:rsid w:val="00A2675F"/>
    <w:rsid w:val="00A2702C"/>
    <w:rsid w:val="00A274D9"/>
    <w:rsid w:val="00A27708"/>
    <w:rsid w:val="00A27E11"/>
    <w:rsid w:val="00A3022A"/>
    <w:rsid w:val="00A30556"/>
    <w:rsid w:val="00A30B12"/>
    <w:rsid w:val="00A31B24"/>
    <w:rsid w:val="00A3220B"/>
    <w:rsid w:val="00A32361"/>
    <w:rsid w:val="00A32464"/>
    <w:rsid w:val="00A334E7"/>
    <w:rsid w:val="00A3384F"/>
    <w:rsid w:val="00A33942"/>
    <w:rsid w:val="00A33B3C"/>
    <w:rsid w:val="00A34442"/>
    <w:rsid w:val="00A34618"/>
    <w:rsid w:val="00A34BA4"/>
    <w:rsid w:val="00A34C93"/>
    <w:rsid w:val="00A34DFF"/>
    <w:rsid w:val="00A34E8C"/>
    <w:rsid w:val="00A34F6B"/>
    <w:rsid w:val="00A353BB"/>
    <w:rsid w:val="00A353D6"/>
    <w:rsid w:val="00A3573B"/>
    <w:rsid w:val="00A36E97"/>
    <w:rsid w:val="00A377BC"/>
    <w:rsid w:val="00A3782A"/>
    <w:rsid w:val="00A37A7E"/>
    <w:rsid w:val="00A37C01"/>
    <w:rsid w:val="00A37C5C"/>
    <w:rsid w:val="00A37C81"/>
    <w:rsid w:val="00A37E63"/>
    <w:rsid w:val="00A40828"/>
    <w:rsid w:val="00A408D8"/>
    <w:rsid w:val="00A40931"/>
    <w:rsid w:val="00A40E67"/>
    <w:rsid w:val="00A4103A"/>
    <w:rsid w:val="00A41623"/>
    <w:rsid w:val="00A41BA0"/>
    <w:rsid w:val="00A4245B"/>
    <w:rsid w:val="00A4266F"/>
    <w:rsid w:val="00A428FE"/>
    <w:rsid w:val="00A4347B"/>
    <w:rsid w:val="00A43659"/>
    <w:rsid w:val="00A43A02"/>
    <w:rsid w:val="00A441AC"/>
    <w:rsid w:val="00A44408"/>
    <w:rsid w:val="00A447DD"/>
    <w:rsid w:val="00A449BC"/>
    <w:rsid w:val="00A44E27"/>
    <w:rsid w:val="00A4581A"/>
    <w:rsid w:val="00A45867"/>
    <w:rsid w:val="00A45A60"/>
    <w:rsid w:val="00A45DE2"/>
    <w:rsid w:val="00A45F3F"/>
    <w:rsid w:val="00A46344"/>
    <w:rsid w:val="00A464B8"/>
    <w:rsid w:val="00A5041A"/>
    <w:rsid w:val="00A5057E"/>
    <w:rsid w:val="00A506DC"/>
    <w:rsid w:val="00A50EEF"/>
    <w:rsid w:val="00A50F05"/>
    <w:rsid w:val="00A50F56"/>
    <w:rsid w:val="00A51F53"/>
    <w:rsid w:val="00A520F9"/>
    <w:rsid w:val="00A521EB"/>
    <w:rsid w:val="00A52B71"/>
    <w:rsid w:val="00A531C2"/>
    <w:rsid w:val="00A53DD2"/>
    <w:rsid w:val="00A53DE2"/>
    <w:rsid w:val="00A54044"/>
    <w:rsid w:val="00A54A27"/>
    <w:rsid w:val="00A54C7F"/>
    <w:rsid w:val="00A54F22"/>
    <w:rsid w:val="00A55166"/>
    <w:rsid w:val="00A55181"/>
    <w:rsid w:val="00A55DAF"/>
    <w:rsid w:val="00A5668C"/>
    <w:rsid w:val="00A566B7"/>
    <w:rsid w:val="00A56736"/>
    <w:rsid w:val="00A5691A"/>
    <w:rsid w:val="00A56BF5"/>
    <w:rsid w:val="00A56E34"/>
    <w:rsid w:val="00A56E84"/>
    <w:rsid w:val="00A57DD7"/>
    <w:rsid w:val="00A57E80"/>
    <w:rsid w:val="00A57F5A"/>
    <w:rsid w:val="00A605D4"/>
    <w:rsid w:val="00A607C2"/>
    <w:rsid w:val="00A60C37"/>
    <w:rsid w:val="00A61577"/>
    <w:rsid w:val="00A6199B"/>
    <w:rsid w:val="00A61A37"/>
    <w:rsid w:val="00A61AE4"/>
    <w:rsid w:val="00A61E34"/>
    <w:rsid w:val="00A61E4A"/>
    <w:rsid w:val="00A6210C"/>
    <w:rsid w:val="00A62A18"/>
    <w:rsid w:val="00A62D04"/>
    <w:rsid w:val="00A62F9C"/>
    <w:rsid w:val="00A6381C"/>
    <w:rsid w:val="00A640F1"/>
    <w:rsid w:val="00A644B0"/>
    <w:rsid w:val="00A644D1"/>
    <w:rsid w:val="00A64560"/>
    <w:rsid w:val="00A64CAB"/>
    <w:rsid w:val="00A6512F"/>
    <w:rsid w:val="00A6564E"/>
    <w:rsid w:val="00A659DE"/>
    <w:rsid w:val="00A65ED3"/>
    <w:rsid w:val="00A6642E"/>
    <w:rsid w:val="00A6652D"/>
    <w:rsid w:val="00A66CC4"/>
    <w:rsid w:val="00A66EF3"/>
    <w:rsid w:val="00A671EE"/>
    <w:rsid w:val="00A6761B"/>
    <w:rsid w:val="00A67E6C"/>
    <w:rsid w:val="00A67EFE"/>
    <w:rsid w:val="00A70149"/>
    <w:rsid w:val="00A707C8"/>
    <w:rsid w:val="00A70892"/>
    <w:rsid w:val="00A71011"/>
    <w:rsid w:val="00A71FDC"/>
    <w:rsid w:val="00A7292E"/>
    <w:rsid w:val="00A72CCF"/>
    <w:rsid w:val="00A73159"/>
    <w:rsid w:val="00A735B1"/>
    <w:rsid w:val="00A74A8D"/>
    <w:rsid w:val="00A74C8C"/>
    <w:rsid w:val="00A75383"/>
    <w:rsid w:val="00A75405"/>
    <w:rsid w:val="00A7547B"/>
    <w:rsid w:val="00A754E0"/>
    <w:rsid w:val="00A759C4"/>
    <w:rsid w:val="00A767B0"/>
    <w:rsid w:val="00A76919"/>
    <w:rsid w:val="00A76F6F"/>
    <w:rsid w:val="00A77128"/>
    <w:rsid w:val="00A77777"/>
    <w:rsid w:val="00A8027A"/>
    <w:rsid w:val="00A80D5D"/>
    <w:rsid w:val="00A8111A"/>
    <w:rsid w:val="00A81A87"/>
    <w:rsid w:val="00A8226C"/>
    <w:rsid w:val="00A8285A"/>
    <w:rsid w:val="00A8315E"/>
    <w:rsid w:val="00A832EA"/>
    <w:rsid w:val="00A83946"/>
    <w:rsid w:val="00A83C82"/>
    <w:rsid w:val="00A846A8"/>
    <w:rsid w:val="00A846E6"/>
    <w:rsid w:val="00A848D8"/>
    <w:rsid w:val="00A84A9B"/>
    <w:rsid w:val="00A84C85"/>
    <w:rsid w:val="00A84D7D"/>
    <w:rsid w:val="00A850C4"/>
    <w:rsid w:val="00A85362"/>
    <w:rsid w:val="00A854E2"/>
    <w:rsid w:val="00A85678"/>
    <w:rsid w:val="00A85708"/>
    <w:rsid w:val="00A85845"/>
    <w:rsid w:val="00A85ADD"/>
    <w:rsid w:val="00A86180"/>
    <w:rsid w:val="00A861EB"/>
    <w:rsid w:val="00A86A32"/>
    <w:rsid w:val="00A87A12"/>
    <w:rsid w:val="00A90FA6"/>
    <w:rsid w:val="00A913BB"/>
    <w:rsid w:val="00A91ABA"/>
    <w:rsid w:val="00A920F8"/>
    <w:rsid w:val="00A92526"/>
    <w:rsid w:val="00A929A1"/>
    <w:rsid w:val="00A92A1F"/>
    <w:rsid w:val="00A92CC5"/>
    <w:rsid w:val="00A9365A"/>
    <w:rsid w:val="00A93AF1"/>
    <w:rsid w:val="00A9585A"/>
    <w:rsid w:val="00A9595E"/>
    <w:rsid w:val="00A95A02"/>
    <w:rsid w:val="00A9671D"/>
    <w:rsid w:val="00A969F3"/>
    <w:rsid w:val="00A96B1E"/>
    <w:rsid w:val="00A9789D"/>
    <w:rsid w:val="00A97ECC"/>
    <w:rsid w:val="00AA06BB"/>
    <w:rsid w:val="00AA0DDA"/>
    <w:rsid w:val="00AA0E6A"/>
    <w:rsid w:val="00AA1210"/>
    <w:rsid w:val="00AA166A"/>
    <w:rsid w:val="00AA1708"/>
    <w:rsid w:val="00AA17FC"/>
    <w:rsid w:val="00AA2004"/>
    <w:rsid w:val="00AA2099"/>
    <w:rsid w:val="00AA2145"/>
    <w:rsid w:val="00AA235E"/>
    <w:rsid w:val="00AA2B33"/>
    <w:rsid w:val="00AA2F85"/>
    <w:rsid w:val="00AA316F"/>
    <w:rsid w:val="00AA32F7"/>
    <w:rsid w:val="00AA44A3"/>
    <w:rsid w:val="00AA4C5D"/>
    <w:rsid w:val="00AA561D"/>
    <w:rsid w:val="00AA5834"/>
    <w:rsid w:val="00AA5D8B"/>
    <w:rsid w:val="00AA601A"/>
    <w:rsid w:val="00AA64AC"/>
    <w:rsid w:val="00AA692E"/>
    <w:rsid w:val="00AA6A39"/>
    <w:rsid w:val="00AA6BA7"/>
    <w:rsid w:val="00AA6D02"/>
    <w:rsid w:val="00AA71B3"/>
    <w:rsid w:val="00AA7244"/>
    <w:rsid w:val="00AA731C"/>
    <w:rsid w:val="00AA7369"/>
    <w:rsid w:val="00AA7685"/>
    <w:rsid w:val="00AA7F9B"/>
    <w:rsid w:val="00AB011A"/>
    <w:rsid w:val="00AB01D2"/>
    <w:rsid w:val="00AB02C3"/>
    <w:rsid w:val="00AB02CA"/>
    <w:rsid w:val="00AB09DC"/>
    <w:rsid w:val="00AB0D4C"/>
    <w:rsid w:val="00AB1203"/>
    <w:rsid w:val="00AB13FD"/>
    <w:rsid w:val="00AB15A5"/>
    <w:rsid w:val="00AB175F"/>
    <w:rsid w:val="00AB1C84"/>
    <w:rsid w:val="00AB2152"/>
    <w:rsid w:val="00AB218E"/>
    <w:rsid w:val="00AB21DB"/>
    <w:rsid w:val="00AB25F9"/>
    <w:rsid w:val="00AB2644"/>
    <w:rsid w:val="00AB277A"/>
    <w:rsid w:val="00AB343B"/>
    <w:rsid w:val="00AB3955"/>
    <w:rsid w:val="00AB3C37"/>
    <w:rsid w:val="00AB40E0"/>
    <w:rsid w:val="00AB40F6"/>
    <w:rsid w:val="00AB444D"/>
    <w:rsid w:val="00AB44CC"/>
    <w:rsid w:val="00AB45FF"/>
    <w:rsid w:val="00AB4916"/>
    <w:rsid w:val="00AB5208"/>
    <w:rsid w:val="00AB5369"/>
    <w:rsid w:val="00AB5576"/>
    <w:rsid w:val="00AB5E57"/>
    <w:rsid w:val="00AB5E76"/>
    <w:rsid w:val="00AB67BE"/>
    <w:rsid w:val="00AB6B58"/>
    <w:rsid w:val="00AB71B4"/>
    <w:rsid w:val="00AB76B8"/>
    <w:rsid w:val="00AB7915"/>
    <w:rsid w:val="00AB7A0F"/>
    <w:rsid w:val="00AB7BAF"/>
    <w:rsid w:val="00AB7D41"/>
    <w:rsid w:val="00AC071F"/>
    <w:rsid w:val="00AC111E"/>
    <w:rsid w:val="00AC2238"/>
    <w:rsid w:val="00AC23E9"/>
    <w:rsid w:val="00AC246C"/>
    <w:rsid w:val="00AC2573"/>
    <w:rsid w:val="00AC28B7"/>
    <w:rsid w:val="00AC2D8D"/>
    <w:rsid w:val="00AC2E48"/>
    <w:rsid w:val="00AC2F25"/>
    <w:rsid w:val="00AC2F74"/>
    <w:rsid w:val="00AC33BA"/>
    <w:rsid w:val="00AC3877"/>
    <w:rsid w:val="00AC3C90"/>
    <w:rsid w:val="00AC3CA6"/>
    <w:rsid w:val="00AC42B4"/>
    <w:rsid w:val="00AC4941"/>
    <w:rsid w:val="00AC4A78"/>
    <w:rsid w:val="00AC4F6A"/>
    <w:rsid w:val="00AC56F9"/>
    <w:rsid w:val="00AC5981"/>
    <w:rsid w:val="00AC630B"/>
    <w:rsid w:val="00AC64FE"/>
    <w:rsid w:val="00AC66F6"/>
    <w:rsid w:val="00AC6D18"/>
    <w:rsid w:val="00AC6FBA"/>
    <w:rsid w:val="00AC731E"/>
    <w:rsid w:val="00AC768E"/>
    <w:rsid w:val="00AC7D0F"/>
    <w:rsid w:val="00AD0224"/>
    <w:rsid w:val="00AD03EB"/>
    <w:rsid w:val="00AD0484"/>
    <w:rsid w:val="00AD04C5"/>
    <w:rsid w:val="00AD053E"/>
    <w:rsid w:val="00AD0969"/>
    <w:rsid w:val="00AD0AA9"/>
    <w:rsid w:val="00AD0F7F"/>
    <w:rsid w:val="00AD1137"/>
    <w:rsid w:val="00AD1282"/>
    <w:rsid w:val="00AD1817"/>
    <w:rsid w:val="00AD1A81"/>
    <w:rsid w:val="00AD1B32"/>
    <w:rsid w:val="00AD1E01"/>
    <w:rsid w:val="00AD1E27"/>
    <w:rsid w:val="00AD1EBE"/>
    <w:rsid w:val="00AD1F05"/>
    <w:rsid w:val="00AD1FDF"/>
    <w:rsid w:val="00AD23FB"/>
    <w:rsid w:val="00AD284E"/>
    <w:rsid w:val="00AD3082"/>
    <w:rsid w:val="00AD30E6"/>
    <w:rsid w:val="00AD3CA7"/>
    <w:rsid w:val="00AD3E72"/>
    <w:rsid w:val="00AD4355"/>
    <w:rsid w:val="00AD4360"/>
    <w:rsid w:val="00AD4D8A"/>
    <w:rsid w:val="00AD512A"/>
    <w:rsid w:val="00AD587E"/>
    <w:rsid w:val="00AD597D"/>
    <w:rsid w:val="00AD59F1"/>
    <w:rsid w:val="00AD5B62"/>
    <w:rsid w:val="00AD6669"/>
    <w:rsid w:val="00AD66DD"/>
    <w:rsid w:val="00AD6BE1"/>
    <w:rsid w:val="00AD6F9C"/>
    <w:rsid w:val="00AD7402"/>
    <w:rsid w:val="00AD76DE"/>
    <w:rsid w:val="00AE0201"/>
    <w:rsid w:val="00AE1105"/>
    <w:rsid w:val="00AE13DF"/>
    <w:rsid w:val="00AE148B"/>
    <w:rsid w:val="00AE1777"/>
    <w:rsid w:val="00AE215F"/>
    <w:rsid w:val="00AE2E1C"/>
    <w:rsid w:val="00AE3112"/>
    <w:rsid w:val="00AE3285"/>
    <w:rsid w:val="00AE3764"/>
    <w:rsid w:val="00AE39E2"/>
    <w:rsid w:val="00AE3B33"/>
    <w:rsid w:val="00AE3C32"/>
    <w:rsid w:val="00AE400B"/>
    <w:rsid w:val="00AE4253"/>
    <w:rsid w:val="00AE49F4"/>
    <w:rsid w:val="00AE5E09"/>
    <w:rsid w:val="00AE5EF7"/>
    <w:rsid w:val="00AE6152"/>
    <w:rsid w:val="00AE64BD"/>
    <w:rsid w:val="00AE7047"/>
    <w:rsid w:val="00AE7428"/>
    <w:rsid w:val="00AE778A"/>
    <w:rsid w:val="00AE7B65"/>
    <w:rsid w:val="00AE7D74"/>
    <w:rsid w:val="00AF00FF"/>
    <w:rsid w:val="00AF0B3B"/>
    <w:rsid w:val="00AF0E45"/>
    <w:rsid w:val="00AF1012"/>
    <w:rsid w:val="00AF2294"/>
    <w:rsid w:val="00AF278A"/>
    <w:rsid w:val="00AF3670"/>
    <w:rsid w:val="00AF44FB"/>
    <w:rsid w:val="00AF45A9"/>
    <w:rsid w:val="00AF47C9"/>
    <w:rsid w:val="00AF4F3A"/>
    <w:rsid w:val="00AF5245"/>
    <w:rsid w:val="00AF5708"/>
    <w:rsid w:val="00AF5860"/>
    <w:rsid w:val="00AF5AFA"/>
    <w:rsid w:val="00AF5BC6"/>
    <w:rsid w:val="00AF6142"/>
    <w:rsid w:val="00AF62F0"/>
    <w:rsid w:val="00AF65F5"/>
    <w:rsid w:val="00AF6AD9"/>
    <w:rsid w:val="00AF6CCA"/>
    <w:rsid w:val="00AF729C"/>
    <w:rsid w:val="00AF72EA"/>
    <w:rsid w:val="00AF731A"/>
    <w:rsid w:val="00AF744C"/>
    <w:rsid w:val="00AF746D"/>
    <w:rsid w:val="00AF77E2"/>
    <w:rsid w:val="00AF79A0"/>
    <w:rsid w:val="00AF7E97"/>
    <w:rsid w:val="00B00132"/>
    <w:rsid w:val="00B0066B"/>
    <w:rsid w:val="00B00761"/>
    <w:rsid w:val="00B010A6"/>
    <w:rsid w:val="00B01CBD"/>
    <w:rsid w:val="00B02264"/>
    <w:rsid w:val="00B02976"/>
    <w:rsid w:val="00B02BDB"/>
    <w:rsid w:val="00B034C5"/>
    <w:rsid w:val="00B041B3"/>
    <w:rsid w:val="00B04D81"/>
    <w:rsid w:val="00B04D9C"/>
    <w:rsid w:val="00B04FD3"/>
    <w:rsid w:val="00B05054"/>
    <w:rsid w:val="00B056F1"/>
    <w:rsid w:val="00B0644F"/>
    <w:rsid w:val="00B06788"/>
    <w:rsid w:val="00B06C59"/>
    <w:rsid w:val="00B06EA2"/>
    <w:rsid w:val="00B077A9"/>
    <w:rsid w:val="00B078FD"/>
    <w:rsid w:val="00B07AE0"/>
    <w:rsid w:val="00B07EF7"/>
    <w:rsid w:val="00B1007E"/>
    <w:rsid w:val="00B100A6"/>
    <w:rsid w:val="00B104C6"/>
    <w:rsid w:val="00B10D30"/>
    <w:rsid w:val="00B1144D"/>
    <w:rsid w:val="00B11847"/>
    <w:rsid w:val="00B11904"/>
    <w:rsid w:val="00B120E6"/>
    <w:rsid w:val="00B12817"/>
    <w:rsid w:val="00B12868"/>
    <w:rsid w:val="00B12BE2"/>
    <w:rsid w:val="00B12D86"/>
    <w:rsid w:val="00B12F3A"/>
    <w:rsid w:val="00B1306E"/>
    <w:rsid w:val="00B13262"/>
    <w:rsid w:val="00B13488"/>
    <w:rsid w:val="00B1364C"/>
    <w:rsid w:val="00B137F9"/>
    <w:rsid w:val="00B13C1C"/>
    <w:rsid w:val="00B13CCC"/>
    <w:rsid w:val="00B14C05"/>
    <w:rsid w:val="00B14E59"/>
    <w:rsid w:val="00B14F13"/>
    <w:rsid w:val="00B156C7"/>
    <w:rsid w:val="00B15BF5"/>
    <w:rsid w:val="00B15F60"/>
    <w:rsid w:val="00B16F20"/>
    <w:rsid w:val="00B17A23"/>
    <w:rsid w:val="00B17B6E"/>
    <w:rsid w:val="00B201F5"/>
    <w:rsid w:val="00B209AA"/>
    <w:rsid w:val="00B20A51"/>
    <w:rsid w:val="00B20D03"/>
    <w:rsid w:val="00B215C3"/>
    <w:rsid w:val="00B21623"/>
    <w:rsid w:val="00B21685"/>
    <w:rsid w:val="00B21D4E"/>
    <w:rsid w:val="00B21D63"/>
    <w:rsid w:val="00B2236C"/>
    <w:rsid w:val="00B223AA"/>
    <w:rsid w:val="00B22D8F"/>
    <w:rsid w:val="00B22FE5"/>
    <w:rsid w:val="00B230CA"/>
    <w:rsid w:val="00B231BB"/>
    <w:rsid w:val="00B23AB6"/>
    <w:rsid w:val="00B2414B"/>
    <w:rsid w:val="00B246BB"/>
    <w:rsid w:val="00B2488F"/>
    <w:rsid w:val="00B24963"/>
    <w:rsid w:val="00B24EC9"/>
    <w:rsid w:val="00B24FDB"/>
    <w:rsid w:val="00B25132"/>
    <w:rsid w:val="00B251E0"/>
    <w:rsid w:val="00B255AA"/>
    <w:rsid w:val="00B257B1"/>
    <w:rsid w:val="00B259EC"/>
    <w:rsid w:val="00B25C33"/>
    <w:rsid w:val="00B26731"/>
    <w:rsid w:val="00B2709E"/>
    <w:rsid w:val="00B27EE3"/>
    <w:rsid w:val="00B30128"/>
    <w:rsid w:val="00B30129"/>
    <w:rsid w:val="00B305D4"/>
    <w:rsid w:val="00B310F0"/>
    <w:rsid w:val="00B312C9"/>
    <w:rsid w:val="00B315ED"/>
    <w:rsid w:val="00B327C3"/>
    <w:rsid w:val="00B32D1C"/>
    <w:rsid w:val="00B32FE6"/>
    <w:rsid w:val="00B330E6"/>
    <w:rsid w:val="00B331A3"/>
    <w:rsid w:val="00B33493"/>
    <w:rsid w:val="00B336AC"/>
    <w:rsid w:val="00B336C8"/>
    <w:rsid w:val="00B33A0E"/>
    <w:rsid w:val="00B33A58"/>
    <w:rsid w:val="00B33BF6"/>
    <w:rsid w:val="00B33EC7"/>
    <w:rsid w:val="00B34085"/>
    <w:rsid w:val="00B34654"/>
    <w:rsid w:val="00B34FCB"/>
    <w:rsid w:val="00B35396"/>
    <w:rsid w:val="00B356E9"/>
    <w:rsid w:val="00B357A1"/>
    <w:rsid w:val="00B35AC8"/>
    <w:rsid w:val="00B35D1C"/>
    <w:rsid w:val="00B360A9"/>
    <w:rsid w:val="00B36FB6"/>
    <w:rsid w:val="00B3710F"/>
    <w:rsid w:val="00B373BB"/>
    <w:rsid w:val="00B374C9"/>
    <w:rsid w:val="00B37704"/>
    <w:rsid w:val="00B37C97"/>
    <w:rsid w:val="00B37CCF"/>
    <w:rsid w:val="00B4021B"/>
    <w:rsid w:val="00B40581"/>
    <w:rsid w:val="00B40D8F"/>
    <w:rsid w:val="00B40FAA"/>
    <w:rsid w:val="00B4176D"/>
    <w:rsid w:val="00B417BB"/>
    <w:rsid w:val="00B419AA"/>
    <w:rsid w:val="00B41D47"/>
    <w:rsid w:val="00B41DC1"/>
    <w:rsid w:val="00B42375"/>
    <w:rsid w:val="00B4274F"/>
    <w:rsid w:val="00B42826"/>
    <w:rsid w:val="00B429A8"/>
    <w:rsid w:val="00B42C05"/>
    <w:rsid w:val="00B43C96"/>
    <w:rsid w:val="00B43E32"/>
    <w:rsid w:val="00B43FCC"/>
    <w:rsid w:val="00B44109"/>
    <w:rsid w:val="00B442AF"/>
    <w:rsid w:val="00B44D23"/>
    <w:rsid w:val="00B450F9"/>
    <w:rsid w:val="00B451A9"/>
    <w:rsid w:val="00B45266"/>
    <w:rsid w:val="00B45FEF"/>
    <w:rsid w:val="00B4682E"/>
    <w:rsid w:val="00B46926"/>
    <w:rsid w:val="00B469D0"/>
    <w:rsid w:val="00B46EA0"/>
    <w:rsid w:val="00B471BB"/>
    <w:rsid w:val="00B47D1A"/>
    <w:rsid w:val="00B47D63"/>
    <w:rsid w:val="00B47F1A"/>
    <w:rsid w:val="00B50A75"/>
    <w:rsid w:val="00B50C8D"/>
    <w:rsid w:val="00B50E86"/>
    <w:rsid w:val="00B51803"/>
    <w:rsid w:val="00B5198A"/>
    <w:rsid w:val="00B51A94"/>
    <w:rsid w:val="00B51EAF"/>
    <w:rsid w:val="00B51FE6"/>
    <w:rsid w:val="00B52293"/>
    <w:rsid w:val="00B52328"/>
    <w:rsid w:val="00B5272A"/>
    <w:rsid w:val="00B527C7"/>
    <w:rsid w:val="00B5290B"/>
    <w:rsid w:val="00B529CB"/>
    <w:rsid w:val="00B52AC0"/>
    <w:rsid w:val="00B52FBF"/>
    <w:rsid w:val="00B52FDD"/>
    <w:rsid w:val="00B53316"/>
    <w:rsid w:val="00B5343E"/>
    <w:rsid w:val="00B53A73"/>
    <w:rsid w:val="00B53B71"/>
    <w:rsid w:val="00B5431F"/>
    <w:rsid w:val="00B54984"/>
    <w:rsid w:val="00B54CC0"/>
    <w:rsid w:val="00B54DE6"/>
    <w:rsid w:val="00B54FB3"/>
    <w:rsid w:val="00B551CB"/>
    <w:rsid w:val="00B5539E"/>
    <w:rsid w:val="00B55ABC"/>
    <w:rsid w:val="00B55CED"/>
    <w:rsid w:val="00B56102"/>
    <w:rsid w:val="00B5734B"/>
    <w:rsid w:val="00B57673"/>
    <w:rsid w:val="00B6063C"/>
    <w:rsid w:val="00B60DAA"/>
    <w:rsid w:val="00B61255"/>
    <w:rsid w:val="00B612F5"/>
    <w:rsid w:val="00B61398"/>
    <w:rsid w:val="00B61797"/>
    <w:rsid w:val="00B62858"/>
    <w:rsid w:val="00B628BC"/>
    <w:rsid w:val="00B6290D"/>
    <w:rsid w:val="00B62BD0"/>
    <w:rsid w:val="00B62F43"/>
    <w:rsid w:val="00B63171"/>
    <w:rsid w:val="00B631DA"/>
    <w:rsid w:val="00B63207"/>
    <w:rsid w:val="00B63285"/>
    <w:rsid w:val="00B6421D"/>
    <w:rsid w:val="00B6466F"/>
    <w:rsid w:val="00B6494D"/>
    <w:rsid w:val="00B64B1D"/>
    <w:rsid w:val="00B6557D"/>
    <w:rsid w:val="00B655F2"/>
    <w:rsid w:val="00B6572C"/>
    <w:rsid w:val="00B65801"/>
    <w:rsid w:val="00B65AAE"/>
    <w:rsid w:val="00B65FB9"/>
    <w:rsid w:val="00B6666B"/>
    <w:rsid w:val="00B666D6"/>
    <w:rsid w:val="00B66AA8"/>
    <w:rsid w:val="00B671C9"/>
    <w:rsid w:val="00B67604"/>
    <w:rsid w:val="00B6796C"/>
    <w:rsid w:val="00B67DD2"/>
    <w:rsid w:val="00B70459"/>
    <w:rsid w:val="00B706FE"/>
    <w:rsid w:val="00B7071B"/>
    <w:rsid w:val="00B70CED"/>
    <w:rsid w:val="00B70E4D"/>
    <w:rsid w:val="00B7116E"/>
    <w:rsid w:val="00B71184"/>
    <w:rsid w:val="00B7128D"/>
    <w:rsid w:val="00B714E1"/>
    <w:rsid w:val="00B714E9"/>
    <w:rsid w:val="00B7152A"/>
    <w:rsid w:val="00B71C3E"/>
    <w:rsid w:val="00B71F60"/>
    <w:rsid w:val="00B72157"/>
    <w:rsid w:val="00B724E4"/>
    <w:rsid w:val="00B726A1"/>
    <w:rsid w:val="00B72CCE"/>
    <w:rsid w:val="00B72CF4"/>
    <w:rsid w:val="00B7333D"/>
    <w:rsid w:val="00B735C4"/>
    <w:rsid w:val="00B73629"/>
    <w:rsid w:val="00B746BA"/>
    <w:rsid w:val="00B74A3D"/>
    <w:rsid w:val="00B74B81"/>
    <w:rsid w:val="00B7516B"/>
    <w:rsid w:val="00B754CD"/>
    <w:rsid w:val="00B7551E"/>
    <w:rsid w:val="00B75B17"/>
    <w:rsid w:val="00B75D38"/>
    <w:rsid w:val="00B76336"/>
    <w:rsid w:val="00B76519"/>
    <w:rsid w:val="00B76B21"/>
    <w:rsid w:val="00B76B3B"/>
    <w:rsid w:val="00B772CB"/>
    <w:rsid w:val="00B77401"/>
    <w:rsid w:val="00B77B02"/>
    <w:rsid w:val="00B77B84"/>
    <w:rsid w:val="00B77D05"/>
    <w:rsid w:val="00B77D80"/>
    <w:rsid w:val="00B77EC9"/>
    <w:rsid w:val="00B80189"/>
    <w:rsid w:val="00B8078E"/>
    <w:rsid w:val="00B80C68"/>
    <w:rsid w:val="00B811F1"/>
    <w:rsid w:val="00B812E5"/>
    <w:rsid w:val="00B816EB"/>
    <w:rsid w:val="00B8176C"/>
    <w:rsid w:val="00B8198F"/>
    <w:rsid w:val="00B81D3E"/>
    <w:rsid w:val="00B81D5F"/>
    <w:rsid w:val="00B82488"/>
    <w:rsid w:val="00B824DD"/>
    <w:rsid w:val="00B8281B"/>
    <w:rsid w:val="00B836B1"/>
    <w:rsid w:val="00B838A4"/>
    <w:rsid w:val="00B839A0"/>
    <w:rsid w:val="00B84033"/>
    <w:rsid w:val="00B84CB8"/>
    <w:rsid w:val="00B84DDE"/>
    <w:rsid w:val="00B8524A"/>
    <w:rsid w:val="00B85339"/>
    <w:rsid w:val="00B85383"/>
    <w:rsid w:val="00B8566B"/>
    <w:rsid w:val="00B856FC"/>
    <w:rsid w:val="00B85CF5"/>
    <w:rsid w:val="00B85FC2"/>
    <w:rsid w:val="00B85FE2"/>
    <w:rsid w:val="00B8610B"/>
    <w:rsid w:val="00B864C1"/>
    <w:rsid w:val="00B8674C"/>
    <w:rsid w:val="00B8676F"/>
    <w:rsid w:val="00B86DBB"/>
    <w:rsid w:val="00B8723C"/>
    <w:rsid w:val="00B87430"/>
    <w:rsid w:val="00B87742"/>
    <w:rsid w:val="00B905E0"/>
    <w:rsid w:val="00B90DD7"/>
    <w:rsid w:val="00B90F11"/>
    <w:rsid w:val="00B9147B"/>
    <w:rsid w:val="00B914D7"/>
    <w:rsid w:val="00B91728"/>
    <w:rsid w:val="00B91B86"/>
    <w:rsid w:val="00B91CE8"/>
    <w:rsid w:val="00B91DF9"/>
    <w:rsid w:val="00B920A9"/>
    <w:rsid w:val="00B921D4"/>
    <w:rsid w:val="00B922F7"/>
    <w:rsid w:val="00B92345"/>
    <w:rsid w:val="00B9246F"/>
    <w:rsid w:val="00B924E3"/>
    <w:rsid w:val="00B9282D"/>
    <w:rsid w:val="00B929F2"/>
    <w:rsid w:val="00B92AFC"/>
    <w:rsid w:val="00B92E33"/>
    <w:rsid w:val="00B93255"/>
    <w:rsid w:val="00B939B6"/>
    <w:rsid w:val="00B94032"/>
    <w:rsid w:val="00B94078"/>
    <w:rsid w:val="00B94240"/>
    <w:rsid w:val="00B94540"/>
    <w:rsid w:val="00B94846"/>
    <w:rsid w:val="00B94AFE"/>
    <w:rsid w:val="00B952E5"/>
    <w:rsid w:val="00B95762"/>
    <w:rsid w:val="00B95B7C"/>
    <w:rsid w:val="00B95EEB"/>
    <w:rsid w:val="00B96244"/>
    <w:rsid w:val="00B96256"/>
    <w:rsid w:val="00B96423"/>
    <w:rsid w:val="00B966CA"/>
    <w:rsid w:val="00B96784"/>
    <w:rsid w:val="00B96E4F"/>
    <w:rsid w:val="00B97418"/>
    <w:rsid w:val="00B978B3"/>
    <w:rsid w:val="00B97A4C"/>
    <w:rsid w:val="00B97DBE"/>
    <w:rsid w:val="00B97E06"/>
    <w:rsid w:val="00BA036E"/>
    <w:rsid w:val="00BA0D88"/>
    <w:rsid w:val="00BA1C53"/>
    <w:rsid w:val="00BA2453"/>
    <w:rsid w:val="00BA310C"/>
    <w:rsid w:val="00BA3465"/>
    <w:rsid w:val="00BA362B"/>
    <w:rsid w:val="00BA3685"/>
    <w:rsid w:val="00BA375A"/>
    <w:rsid w:val="00BA3AB9"/>
    <w:rsid w:val="00BA3C78"/>
    <w:rsid w:val="00BA3F52"/>
    <w:rsid w:val="00BA437A"/>
    <w:rsid w:val="00BA4C0E"/>
    <w:rsid w:val="00BA4E97"/>
    <w:rsid w:val="00BA54C8"/>
    <w:rsid w:val="00BA5D28"/>
    <w:rsid w:val="00BA5FD5"/>
    <w:rsid w:val="00BA609F"/>
    <w:rsid w:val="00BA6212"/>
    <w:rsid w:val="00BA786B"/>
    <w:rsid w:val="00BB01C9"/>
    <w:rsid w:val="00BB0313"/>
    <w:rsid w:val="00BB04C6"/>
    <w:rsid w:val="00BB0569"/>
    <w:rsid w:val="00BB0A3D"/>
    <w:rsid w:val="00BB1A65"/>
    <w:rsid w:val="00BB1F27"/>
    <w:rsid w:val="00BB2158"/>
    <w:rsid w:val="00BB21B2"/>
    <w:rsid w:val="00BB2899"/>
    <w:rsid w:val="00BB30AB"/>
    <w:rsid w:val="00BB36D8"/>
    <w:rsid w:val="00BB3741"/>
    <w:rsid w:val="00BB3AFD"/>
    <w:rsid w:val="00BB3F31"/>
    <w:rsid w:val="00BB45D9"/>
    <w:rsid w:val="00BB497E"/>
    <w:rsid w:val="00BB5587"/>
    <w:rsid w:val="00BB56A4"/>
    <w:rsid w:val="00BB5BD4"/>
    <w:rsid w:val="00BB5EC5"/>
    <w:rsid w:val="00BB6166"/>
    <w:rsid w:val="00BB6F31"/>
    <w:rsid w:val="00BB6FCE"/>
    <w:rsid w:val="00BB7037"/>
    <w:rsid w:val="00BB72DA"/>
    <w:rsid w:val="00BB76CE"/>
    <w:rsid w:val="00BB7741"/>
    <w:rsid w:val="00BC0211"/>
    <w:rsid w:val="00BC03ED"/>
    <w:rsid w:val="00BC081F"/>
    <w:rsid w:val="00BC0957"/>
    <w:rsid w:val="00BC0F52"/>
    <w:rsid w:val="00BC14F8"/>
    <w:rsid w:val="00BC19BF"/>
    <w:rsid w:val="00BC22B3"/>
    <w:rsid w:val="00BC277A"/>
    <w:rsid w:val="00BC2E3D"/>
    <w:rsid w:val="00BC3203"/>
    <w:rsid w:val="00BC342B"/>
    <w:rsid w:val="00BC3F73"/>
    <w:rsid w:val="00BC401C"/>
    <w:rsid w:val="00BC42E0"/>
    <w:rsid w:val="00BC43CA"/>
    <w:rsid w:val="00BC47A1"/>
    <w:rsid w:val="00BC4848"/>
    <w:rsid w:val="00BC4B16"/>
    <w:rsid w:val="00BC4BDE"/>
    <w:rsid w:val="00BC4DEB"/>
    <w:rsid w:val="00BC5000"/>
    <w:rsid w:val="00BC57E0"/>
    <w:rsid w:val="00BC5B66"/>
    <w:rsid w:val="00BC5F3E"/>
    <w:rsid w:val="00BC6A55"/>
    <w:rsid w:val="00BC6FC3"/>
    <w:rsid w:val="00BC74A0"/>
    <w:rsid w:val="00BC7F70"/>
    <w:rsid w:val="00BD0153"/>
    <w:rsid w:val="00BD0837"/>
    <w:rsid w:val="00BD0DBB"/>
    <w:rsid w:val="00BD1812"/>
    <w:rsid w:val="00BD1A44"/>
    <w:rsid w:val="00BD1CA2"/>
    <w:rsid w:val="00BD1FC1"/>
    <w:rsid w:val="00BD2010"/>
    <w:rsid w:val="00BD2572"/>
    <w:rsid w:val="00BD29CD"/>
    <w:rsid w:val="00BD2F08"/>
    <w:rsid w:val="00BD31D2"/>
    <w:rsid w:val="00BD3D08"/>
    <w:rsid w:val="00BD3F99"/>
    <w:rsid w:val="00BD42E8"/>
    <w:rsid w:val="00BD4856"/>
    <w:rsid w:val="00BD513F"/>
    <w:rsid w:val="00BD5A65"/>
    <w:rsid w:val="00BD5E15"/>
    <w:rsid w:val="00BD5EC4"/>
    <w:rsid w:val="00BD6603"/>
    <w:rsid w:val="00BD6780"/>
    <w:rsid w:val="00BD6B1F"/>
    <w:rsid w:val="00BD7201"/>
    <w:rsid w:val="00BD72A9"/>
    <w:rsid w:val="00BD7655"/>
    <w:rsid w:val="00BE00F6"/>
    <w:rsid w:val="00BE0103"/>
    <w:rsid w:val="00BE0152"/>
    <w:rsid w:val="00BE08D8"/>
    <w:rsid w:val="00BE0E3D"/>
    <w:rsid w:val="00BE122A"/>
    <w:rsid w:val="00BE19C1"/>
    <w:rsid w:val="00BE1A29"/>
    <w:rsid w:val="00BE1C6F"/>
    <w:rsid w:val="00BE1DCD"/>
    <w:rsid w:val="00BE1F2A"/>
    <w:rsid w:val="00BE2943"/>
    <w:rsid w:val="00BE2B29"/>
    <w:rsid w:val="00BE2CDA"/>
    <w:rsid w:val="00BE2DF6"/>
    <w:rsid w:val="00BE350A"/>
    <w:rsid w:val="00BE37C5"/>
    <w:rsid w:val="00BE3B2D"/>
    <w:rsid w:val="00BE535C"/>
    <w:rsid w:val="00BE53AA"/>
    <w:rsid w:val="00BE552E"/>
    <w:rsid w:val="00BE6092"/>
    <w:rsid w:val="00BE6B67"/>
    <w:rsid w:val="00BE6D84"/>
    <w:rsid w:val="00BE6DFD"/>
    <w:rsid w:val="00BE7162"/>
    <w:rsid w:val="00BE787A"/>
    <w:rsid w:val="00BE7C1C"/>
    <w:rsid w:val="00BF0327"/>
    <w:rsid w:val="00BF03F8"/>
    <w:rsid w:val="00BF0939"/>
    <w:rsid w:val="00BF0990"/>
    <w:rsid w:val="00BF0CBD"/>
    <w:rsid w:val="00BF1250"/>
    <w:rsid w:val="00BF1D37"/>
    <w:rsid w:val="00BF2130"/>
    <w:rsid w:val="00BF258E"/>
    <w:rsid w:val="00BF289F"/>
    <w:rsid w:val="00BF29F4"/>
    <w:rsid w:val="00BF2EC4"/>
    <w:rsid w:val="00BF3095"/>
    <w:rsid w:val="00BF3445"/>
    <w:rsid w:val="00BF3561"/>
    <w:rsid w:val="00BF361B"/>
    <w:rsid w:val="00BF394B"/>
    <w:rsid w:val="00BF3A87"/>
    <w:rsid w:val="00BF4426"/>
    <w:rsid w:val="00BF4718"/>
    <w:rsid w:val="00BF4975"/>
    <w:rsid w:val="00BF4A37"/>
    <w:rsid w:val="00BF6531"/>
    <w:rsid w:val="00BF6757"/>
    <w:rsid w:val="00BF6B8E"/>
    <w:rsid w:val="00BF6D91"/>
    <w:rsid w:val="00BF7134"/>
    <w:rsid w:val="00BF74EE"/>
    <w:rsid w:val="00BF784A"/>
    <w:rsid w:val="00BF7901"/>
    <w:rsid w:val="00C00469"/>
    <w:rsid w:val="00C0051F"/>
    <w:rsid w:val="00C009C2"/>
    <w:rsid w:val="00C01282"/>
    <w:rsid w:val="00C0136D"/>
    <w:rsid w:val="00C01EBE"/>
    <w:rsid w:val="00C022F6"/>
    <w:rsid w:val="00C027D3"/>
    <w:rsid w:val="00C02C48"/>
    <w:rsid w:val="00C0356A"/>
    <w:rsid w:val="00C038F5"/>
    <w:rsid w:val="00C0418A"/>
    <w:rsid w:val="00C04521"/>
    <w:rsid w:val="00C046A5"/>
    <w:rsid w:val="00C04AC4"/>
    <w:rsid w:val="00C050D6"/>
    <w:rsid w:val="00C05360"/>
    <w:rsid w:val="00C057FE"/>
    <w:rsid w:val="00C0588C"/>
    <w:rsid w:val="00C058E6"/>
    <w:rsid w:val="00C05A6E"/>
    <w:rsid w:val="00C06049"/>
    <w:rsid w:val="00C065DA"/>
    <w:rsid w:val="00C066FC"/>
    <w:rsid w:val="00C06B63"/>
    <w:rsid w:val="00C06C85"/>
    <w:rsid w:val="00C076D0"/>
    <w:rsid w:val="00C07DD0"/>
    <w:rsid w:val="00C106DF"/>
    <w:rsid w:val="00C1081E"/>
    <w:rsid w:val="00C10BE5"/>
    <w:rsid w:val="00C114B6"/>
    <w:rsid w:val="00C12060"/>
    <w:rsid w:val="00C12A73"/>
    <w:rsid w:val="00C12C1F"/>
    <w:rsid w:val="00C12F05"/>
    <w:rsid w:val="00C134C9"/>
    <w:rsid w:val="00C13747"/>
    <w:rsid w:val="00C13D5B"/>
    <w:rsid w:val="00C14288"/>
    <w:rsid w:val="00C1433A"/>
    <w:rsid w:val="00C1435B"/>
    <w:rsid w:val="00C14507"/>
    <w:rsid w:val="00C14CB0"/>
    <w:rsid w:val="00C14E61"/>
    <w:rsid w:val="00C152BE"/>
    <w:rsid w:val="00C15425"/>
    <w:rsid w:val="00C15687"/>
    <w:rsid w:val="00C158B4"/>
    <w:rsid w:val="00C1644D"/>
    <w:rsid w:val="00C16536"/>
    <w:rsid w:val="00C1658A"/>
    <w:rsid w:val="00C16EBB"/>
    <w:rsid w:val="00C16F5B"/>
    <w:rsid w:val="00C17122"/>
    <w:rsid w:val="00C17A0A"/>
    <w:rsid w:val="00C17A56"/>
    <w:rsid w:val="00C17B30"/>
    <w:rsid w:val="00C17C73"/>
    <w:rsid w:val="00C20C50"/>
    <w:rsid w:val="00C214FE"/>
    <w:rsid w:val="00C217E2"/>
    <w:rsid w:val="00C21B4B"/>
    <w:rsid w:val="00C21B81"/>
    <w:rsid w:val="00C22435"/>
    <w:rsid w:val="00C229B4"/>
    <w:rsid w:val="00C22DCD"/>
    <w:rsid w:val="00C231F8"/>
    <w:rsid w:val="00C232BE"/>
    <w:rsid w:val="00C2402D"/>
    <w:rsid w:val="00C24358"/>
    <w:rsid w:val="00C243CC"/>
    <w:rsid w:val="00C245B5"/>
    <w:rsid w:val="00C24721"/>
    <w:rsid w:val="00C2478D"/>
    <w:rsid w:val="00C24A01"/>
    <w:rsid w:val="00C2502C"/>
    <w:rsid w:val="00C25535"/>
    <w:rsid w:val="00C25871"/>
    <w:rsid w:val="00C263DD"/>
    <w:rsid w:val="00C263E2"/>
    <w:rsid w:val="00C26808"/>
    <w:rsid w:val="00C269BC"/>
    <w:rsid w:val="00C26AC3"/>
    <w:rsid w:val="00C26FBA"/>
    <w:rsid w:val="00C2730D"/>
    <w:rsid w:val="00C277F5"/>
    <w:rsid w:val="00C27802"/>
    <w:rsid w:val="00C27D59"/>
    <w:rsid w:val="00C27F71"/>
    <w:rsid w:val="00C301B0"/>
    <w:rsid w:val="00C309C0"/>
    <w:rsid w:val="00C30A00"/>
    <w:rsid w:val="00C30E44"/>
    <w:rsid w:val="00C316EC"/>
    <w:rsid w:val="00C31AE0"/>
    <w:rsid w:val="00C31FD0"/>
    <w:rsid w:val="00C324EB"/>
    <w:rsid w:val="00C32BA6"/>
    <w:rsid w:val="00C32C2C"/>
    <w:rsid w:val="00C33211"/>
    <w:rsid w:val="00C34575"/>
    <w:rsid w:val="00C34BC9"/>
    <w:rsid w:val="00C35D35"/>
    <w:rsid w:val="00C36453"/>
    <w:rsid w:val="00C366D4"/>
    <w:rsid w:val="00C368B6"/>
    <w:rsid w:val="00C375C1"/>
    <w:rsid w:val="00C37799"/>
    <w:rsid w:val="00C37BAB"/>
    <w:rsid w:val="00C37C1E"/>
    <w:rsid w:val="00C37F4A"/>
    <w:rsid w:val="00C4023E"/>
    <w:rsid w:val="00C40325"/>
    <w:rsid w:val="00C41B57"/>
    <w:rsid w:val="00C41E6F"/>
    <w:rsid w:val="00C42793"/>
    <w:rsid w:val="00C42DC3"/>
    <w:rsid w:val="00C42F93"/>
    <w:rsid w:val="00C42FBF"/>
    <w:rsid w:val="00C43524"/>
    <w:rsid w:val="00C43F6E"/>
    <w:rsid w:val="00C441C4"/>
    <w:rsid w:val="00C446F2"/>
    <w:rsid w:val="00C4498E"/>
    <w:rsid w:val="00C44EC4"/>
    <w:rsid w:val="00C459B0"/>
    <w:rsid w:val="00C467EA"/>
    <w:rsid w:val="00C476E7"/>
    <w:rsid w:val="00C47712"/>
    <w:rsid w:val="00C47A6E"/>
    <w:rsid w:val="00C47DC1"/>
    <w:rsid w:val="00C5010C"/>
    <w:rsid w:val="00C504D7"/>
    <w:rsid w:val="00C50CFD"/>
    <w:rsid w:val="00C51565"/>
    <w:rsid w:val="00C51F62"/>
    <w:rsid w:val="00C522C0"/>
    <w:rsid w:val="00C52530"/>
    <w:rsid w:val="00C52DA5"/>
    <w:rsid w:val="00C53C3D"/>
    <w:rsid w:val="00C53E17"/>
    <w:rsid w:val="00C53E5C"/>
    <w:rsid w:val="00C54CF8"/>
    <w:rsid w:val="00C557C8"/>
    <w:rsid w:val="00C557CA"/>
    <w:rsid w:val="00C55A01"/>
    <w:rsid w:val="00C56CC4"/>
    <w:rsid w:val="00C57322"/>
    <w:rsid w:val="00C57AC1"/>
    <w:rsid w:val="00C57BA5"/>
    <w:rsid w:val="00C604E2"/>
    <w:rsid w:val="00C60A72"/>
    <w:rsid w:val="00C60BD0"/>
    <w:rsid w:val="00C60D57"/>
    <w:rsid w:val="00C60D6D"/>
    <w:rsid w:val="00C60DFC"/>
    <w:rsid w:val="00C6124F"/>
    <w:rsid w:val="00C616B9"/>
    <w:rsid w:val="00C617A5"/>
    <w:rsid w:val="00C617C0"/>
    <w:rsid w:val="00C619B9"/>
    <w:rsid w:val="00C61AED"/>
    <w:rsid w:val="00C61EBA"/>
    <w:rsid w:val="00C623BF"/>
    <w:rsid w:val="00C624D5"/>
    <w:rsid w:val="00C6262E"/>
    <w:rsid w:val="00C62841"/>
    <w:rsid w:val="00C6292F"/>
    <w:rsid w:val="00C62C3A"/>
    <w:rsid w:val="00C63A8A"/>
    <w:rsid w:val="00C63B03"/>
    <w:rsid w:val="00C63B58"/>
    <w:rsid w:val="00C645EB"/>
    <w:rsid w:val="00C64645"/>
    <w:rsid w:val="00C647B1"/>
    <w:rsid w:val="00C651AB"/>
    <w:rsid w:val="00C654DF"/>
    <w:rsid w:val="00C65518"/>
    <w:rsid w:val="00C660C2"/>
    <w:rsid w:val="00C661B7"/>
    <w:rsid w:val="00C664E0"/>
    <w:rsid w:val="00C664E7"/>
    <w:rsid w:val="00C66B41"/>
    <w:rsid w:val="00C66B79"/>
    <w:rsid w:val="00C66C60"/>
    <w:rsid w:val="00C66E32"/>
    <w:rsid w:val="00C67183"/>
    <w:rsid w:val="00C671E3"/>
    <w:rsid w:val="00C67405"/>
    <w:rsid w:val="00C67A53"/>
    <w:rsid w:val="00C67AB4"/>
    <w:rsid w:val="00C67B4C"/>
    <w:rsid w:val="00C67C97"/>
    <w:rsid w:val="00C67D02"/>
    <w:rsid w:val="00C70A0F"/>
    <w:rsid w:val="00C70B46"/>
    <w:rsid w:val="00C70D62"/>
    <w:rsid w:val="00C71047"/>
    <w:rsid w:val="00C7130A"/>
    <w:rsid w:val="00C71666"/>
    <w:rsid w:val="00C71A02"/>
    <w:rsid w:val="00C71C56"/>
    <w:rsid w:val="00C71D78"/>
    <w:rsid w:val="00C71DE1"/>
    <w:rsid w:val="00C71DF8"/>
    <w:rsid w:val="00C71FDE"/>
    <w:rsid w:val="00C726DC"/>
    <w:rsid w:val="00C72A9E"/>
    <w:rsid w:val="00C72C18"/>
    <w:rsid w:val="00C72C2F"/>
    <w:rsid w:val="00C72D7E"/>
    <w:rsid w:val="00C738C4"/>
    <w:rsid w:val="00C73CD2"/>
    <w:rsid w:val="00C73E74"/>
    <w:rsid w:val="00C73F7E"/>
    <w:rsid w:val="00C7430D"/>
    <w:rsid w:val="00C74441"/>
    <w:rsid w:val="00C74722"/>
    <w:rsid w:val="00C74BBA"/>
    <w:rsid w:val="00C74EDC"/>
    <w:rsid w:val="00C754B6"/>
    <w:rsid w:val="00C75729"/>
    <w:rsid w:val="00C75E4B"/>
    <w:rsid w:val="00C75EA6"/>
    <w:rsid w:val="00C76A6C"/>
    <w:rsid w:val="00C76B25"/>
    <w:rsid w:val="00C7712D"/>
    <w:rsid w:val="00C7739F"/>
    <w:rsid w:val="00C77BEA"/>
    <w:rsid w:val="00C80018"/>
    <w:rsid w:val="00C802C6"/>
    <w:rsid w:val="00C80416"/>
    <w:rsid w:val="00C812C5"/>
    <w:rsid w:val="00C81670"/>
    <w:rsid w:val="00C81C1A"/>
    <w:rsid w:val="00C81D36"/>
    <w:rsid w:val="00C81FCE"/>
    <w:rsid w:val="00C82077"/>
    <w:rsid w:val="00C8217F"/>
    <w:rsid w:val="00C822C0"/>
    <w:rsid w:val="00C8294D"/>
    <w:rsid w:val="00C829A7"/>
    <w:rsid w:val="00C8371B"/>
    <w:rsid w:val="00C837C7"/>
    <w:rsid w:val="00C8429B"/>
    <w:rsid w:val="00C845E0"/>
    <w:rsid w:val="00C84AC8"/>
    <w:rsid w:val="00C84DDF"/>
    <w:rsid w:val="00C84F76"/>
    <w:rsid w:val="00C85816"/>
    <w:rsid w:val="00C864D5"/>
    <w:rsid w:val="00C86C34"/>
    <w:rsid w:val="00C86F80"/>
    <w:rsid w:val="00C870F4"/>
    <w:rsid w:val="00C87A10"/>
    <w:rsid w:val="00C87A76"/>
    <w:rsid w:val="00C87B2A"/>
    <w:rsid w:val="00C87B72"/>
    <w:rsid w:val="00C87E54"/>
    <w:rsid w:val="00C87F60"/>
    <w:rsid w:val="00C87FD6"/>
    <w:rsid w:val="00C913FB"/>
    <w:rsid w:val="00C9142C"/>
    <w:rsid w:val="00C9185B"/>
    <w:rsid w:val="00C91900"/>
    <w:rsid w:val="00C91D01"/>
    <w:rsid w:val="00C91EA4"/>
    <w:rsid w:val="00C92540"/>
    <w:rsid w:val="00C92895"/>
    <w:rsid w:val="00C92BDC"/>
    <w:rsid w:val="00C9341D"/>
    <w:rsid w:val="00C947BA"/>
    <w:rsid w:val="00C94D80"/>
    <w:rsid w:val="00C94D93"/>
    <w:rsid w:val="00C95040"/>
    <w:rsid w:val="00C951B3"/>
    <w:rsid w:val="00C954DB"/>
    <w:rsid w:val="00C95757"/>
    <w:rsid w:val="00C95766"/>
    <w:rsid w:val="00C966BF"/>
    <w:rsid w:val="00C967AC"/>
    <w:rsid w:val="00C968DE"/>
    <w:rsid w:val="00C96B34"/>
    <w:rsid w:val="00C97117"/>
    <w:rsid w:val="00C971C9"/>
    <w:rsid w:val="00C97356"/>
    <w:rsid w:val="00C97AD1"/>
    <w:rsid w:val="00C97B4F"/>
    <w:rsid w:val="00C97D25"/>
    <w:rsid w:val="00CA0ED0"/>
    <w:rsid w:val="00CA12ED"/>
    <w:rsid w:val="00CA1CCB"/>
    <w:rsid w:val="00CA27F8"/>
    <w:rsid w:val="00CA2A59"/>
    <w:rsid w:val="00CA2B0B"/>
    <w:rsid w:val="00CA307A"/>
    <w:rsid w:val="00CA3393"/>
    <w:rsid w:val="00CA3F3C"/>
    <w:rsid w:val="00CA430F"/>
    <w:rsid w:val="00CA45F5"/>
    <w:rsid w:val="00CA472A"/>
    <w:rsid w:val="00CA4DC8"/>
    <w:rsid w:val="00CA5485"/>
    <w:rsid w:val="00CA582D"/>
    <w:rsid w:val="00CA5A6D"/>
    <w:rsid w:val="00CA6908"/>
    <w:rsid w:val="00CA6B42"/>
    <w:rsid w:val="00CA6BDA"/>
    <w:rsid w:val="00CA6C6D"/>
    <w:rsid w:val="00CA6CE9"/>
    <w:rsid w:val="00CA7878"/>
    <w:rsid w:val="00CB0777"/>
    <w:rsid w:val="00CB1D0B"/>
    <w:rsid w:val="00CB1F39"/>
    <w:rsid w:val="00CB2212"/>
    <w:rsid w:val="00CB2436"/>
    <w:rsid w:val="00CB25D5"/>
    <w:rsid w:val="00CB2C0A"/>
    <w:rsid w:val="00CB35B4"/>
    <w:rsid w:val="00CB3AB4"/>
    <w:rsid w:val="00CB4669"/>
    <w:rsid w:val="00CB4843"/>
    <w:rsid w:val="00CB4875"/>
    <w:rsid w:val="00CB4F68"/>
    <w:rsid w:val="00CB4F8E"/>
    <w:rsid w:val="00CB5C20"/>
    <w:rsid w:val="00CB5F6E"/>
    <w:rsid w:val="00CB653C"/>
    <w:rsid w:val="00CB75FA"/>
    <w:rsid w:val="00CB79D6"/>
    <w:rsid w:val="00CB7D33"/>
    <w:rsid w:val="00CC06BB"/>
    <w:rsid w:val="00CC0848"/>
    <w:rsid w:val="00CC0849"/>
    <w:rsid w:val="00CC0AE0"/>
    <w:rsid w:val="00CC0DAC"/>
    <w:rsid w:val="00CC0FA6"/>
    <w:rsid w:val="00CC161F"/>
    <w:rsid w:val="00CC1CA8"/>
    <w:rsid w:val="00CC2374"/>
    <w:rsid w:val="00CC23E6"/>
    <w:rsid w:val="00CC27B1"/>
    <w:rsid w:val="00CC2F01"/>
    <w:rsid w:val="00CC30F6"/>
    <w:rsid w:val="00CC3317"/>
    <w:rsid w:val="00CC34B2"/>
    <w:rsid w:val="00CC34D3"/>
    <w:rsid w:val="00CC3627"/>
    <w:rsid w:val="00CC37A8"/>
    <w:rsid w:val="00CC4399"/>
    <w:rsid w:val="00CC470B"/>
    <w:rsid w:val="00CC483D"/>
    <w:rsid w:val="00CC48B6"/>
    <w:rsid w:val="00CC4F0D"/>
    <w:rsid w:val="00CC4F48"/>
    <w:rsid w:val="00CC52EF"/>
    <w:rsid w:val="00CC54E4"/>
    <w:rsid w:val="00CC5876"/>
    <w:rsid w:val="00CC5A2F"/>
    <w:rsid w:val="00CC5A84"/>
    <w:rsid w:val="00CC5BC6"/>
    <w:rsid w:val="00CC5CBE"/>
    <w:rsid w:val="00CC65A4"/>
    <w:rsid w:val="00CC6783"/>
    <w:rsid w:val="00CC689A"/>
    <w:rsid w:val="00CC6958"/>
    <w:rsid w:val="00CC69EC"/>
    <w:rsid w:val="00CC6FFD"/>
    <w:rsid w:val="00CC714A"/>
    <w:rsid w:val="00CC7354"/>
    <w:rsid w:val="00CC7EDC"/>
    <w:rsid w:val="00CD08FB"/>
    <w:rsid w:val="00CD1429"/>
    <w:rsid w:val="00CD24DF"/>
    <w:rsid w:val="00CD27DF"/>
    <w:rsid w:val="00CD28C4"/>
    <w:rsid w:val="00CD2B48"/>
    <w:rsid w:val="00CD373D"/>
    <w:rsid w:val="00CD3951"/>
    <w:rsid w:val="00CD3D55"/>
    <w:rsid w:val="00CD402C"/>
    <w:rsid w:val="00CD4532"/>
    <w:rsid w:val="00CD547B"/>
    <w:rsid w:val="00CD54DB"/>
    <w:rsid w:val="00CD5A0C"/>
    <w:rsid w:val="00CD5B26"/>
    <w:rsid w:val="00CD5C4A"/>
    <w:rsid w:val="00CD66CF"/>
    <w:rsid w:val="00CD6DA8"/>
    <w:rsid w:val="00CD6FB4"/>
    <w:rsid w:val="00CD756F"/>
    <w:rsid w:val="00CD757D"/>
    <w:rsid w:val="00CE0D09"/>
    <w:rsid w:val="00CE0DB9"/>
    <w:rsid w:val="00CE1341"/>
    <w:rsid w:val="00CE15E8"/>
    <w:rsid w:val="00CE16F8"/>
    <w:rsid w:val="00CE1A24"/>
    <w:rsid w:val="00CE1B15"/>
    <w:rsid w:val="00CE1BBB"/>
    <w:rsid w:val="00CE1C2F"/>
    <w:rsid w:val="00CE1D1C"/>
    <w:rsid w:val="00CE2E6B"/>
    <w:rsid w:val="00CE3157"/>
    <w:rsid w:val="00CE3FFD"/>
    <w:rsid w:val="00CE4143"/>
    <w:rsid w:val="00CE4692"/>
    <w:rsid w:val="00CE48CA"/>
    <w:rsid w:val="00CE5580"/>
    <w:rsid w:val="00CE5974"/>
    <w:rsid w:val="00CE5D71"/>
    <w:rsid w:val="00CE5E68"/>
    <w:rsid w:val="00CE602F"/>
    <w:rsid w:val="00CE610C"/>
    <w:rsid w:val="00CE61EF"/>
    <w:rsid w:val="00CE67D5"/>
    <w:rsid w:val="00CE6EFB"/>
    <w:rsid w:val="00CE7665"/>
    <w:rsid w:val="00CE7705"/>
    <w:rsid w:val="00CE779C"/>
    <w:rsid w:val="00CE78A1"/>
    <w:rsid w:val="00CE7FAE"/>
    <w:rsid w:val="00CF0042"/>
    <w:rsid w:val="00CF02A4"/>
    <w:rsid w:val="00CF02D8"/>
    <w:rsid w:val="00CF040F"/>
    <w:rsid w:val="00CF09AB"/>
    <w:rsid w:val="00CF0DF2"/>
    <w:rsid w:val="00CF1030"/>
    <w:rsid w:val="00CF11BC"/>
    <w:rsid w:val="00CF1548"/>
    <w:rsid w:val="00CF15E6"/>
    <w:rsid w:val="00CF18FF"/>
    <w:rsid w:val="00CF1EC7"/>
    <w:rsid w:val="00CF216C"/>
    <w:rsid w:val="00CF2457"/>
    <w:rsid w:val="00CF24A2"/>
    <w:rsid w:val="00CF35C9"/>
    <w:rsid w:val="00CF3967"/>
    <w:rsid w:val="00CF4A9F"/>
    <w:rsid w:val="00CF4BA2"/>
    <w:rsid w:val="00CF509C"/>
    <w:rsid w:val="00CF53C1"/>
    <w:rsid w:val="00CF55E4"/>
    <w:rsid w:val="00CF5CCF"/>
    <w:rsid w:val="00CF64B9"/>
    <w:rsid w:val="00CF64D1"/>
    <w:rsid w:val="00CF6A05"/>
    <w:rsid w:val="00CF6B0D"/>
    <w:rsid w:val="00CF71BE"/>
    <w:rsid w:val="00CF720A"/>
    <w:rsid w:val="00CF7341"/>
    <w:rsid w:val="00CF7E46"/>
    <w:rsid w:val="00D000B8"/>
    <w:rsid w:val="00D0027E"/>
    <w:rsid w:val="00D00CBC"/>
    <w:rsid w:val="00D01664"/>
    <w:rsid w:val="00D01685"/>
    <w:rsid w:val="00D019D8"/>
    <w:rsid w:val="00D01A3C"/>
    <w:rsid w:val="00D01A6A"/>
    <w:rsid w:val="00D01F4E"/>
    <w:rsid w:val="00D020F6"/>
    <w:rsid w:val="00D02251"/>
    <w:rsid w:val="00D024D2"/>
    <w:rsid w:val="00D02B76"/>
    <w:rsid w:val="00D03378"/>
    <w:rsid w:val="00D036F0"/>
    <w:rsid w:val="00D0374C"/>
    <w:rsid w:val="00D0380A"/>
    <w:rsid w:val="00D0388C"/>
    <w:rsid w:val="00D03BA0"/>
    <w:rsid w:val="00D03BC8"/>
    <w:rsid w:val="00D050D5"/>
    <w:rsid w:val="00D064F5"/>
    <w:rsid w:val="00D066A6"/>
    <w:rsid w:val="00D06720"/>
    <w:rsid w:val="00D06880"/>
    <w:rsid w:val="00D06DBA"/>
    <w:rsid w:val="00D06E22"/>
    <w:rsid w:val="00D07118"/>
    <w:rsid w:val="00D071DD"/>
    <w:rsid w:val="00D1005B"/>
    <w:rsid w:val="00D101A1"/>
    <w:rsid w:val="00D1096E"/>
    <w:rsid w:val="00D10C98"/>
    <w:rsid w:val="00D10EC6"/>
    <w:rsid w:val="00D110EE"/>
    <w:rsid w:val="00D11749"/>
    <w:rsid w:val="00D117D9"/>
    <w:rsid w:val="00D1185A"/>
    <w:rsid w:val="00D11C91"/>
    <w:rsid w:val="00D124B7"/>
    <w:rsid w:val="00D12FFF"/>
    <w:rsid w:val="00D1300E"/>
    <w:rsid w:val="00D1334E"/>
    <w:rsid w:val="00D13D08"/>
    <w:rsid w:val="00D13FBF"/>
    <w:rsid w:val="00D1481D"/>
    <w:rsid w:val="00D14987"/>
    <w:rsid w:val="00D153C2"/>
    <w:rsid w:val="00D156A0"/>
    <w:rsid w:val="00D157D9"/>
    <w:rsid w:val="00D15C62"/>
    <w:rsid w:val="00D169A8"/>
    <w:rsid w:val="00D16B4C"/>
    <w:rsid w:val="00D17A1A"/>
    <w:rsid w:val="00D17BDB"/>
    <w:rsid w:val="00D17F6B"/>
    <w:rsid w:val="00D206D9"/>
    <w:rsid w:val="00D20A61"/>
    <w:rsid w:val="00D20AA1"/>
    <w:rsid w:val="00D2133E"/>
    <w:rsid w:val="00D21743"/>
    <w:rsid w:val="00D2180E"/>
    <w:rsid w:val="00D21DAE"/>
    <w:rsid w:val="00D23551"/>
    <w:rsid w:val="00D23572"/>
    <w:rsid w:val="00D235C6"/>
    <w:rsid w:val="00D2363F"/>
    <w:rsid w:val="00D23659"/>
    <w:rsid w:val="00D23928"/>
    <w:rsid w:val="00D23938"/>
    <w:rsid w:val="00D23A8B"/>
    <w:rsid w:val="00D23B4B"/>
    <w:rsid w:val="00D23F16"/>
    <w:rsid w:val="00D23FCC"/>
    <w:rsid w:val="00D24449"/>
    <w:rsid w:val="00D244AA"/>
    <w:rsid w:val="00D244E0"/>
    <w:rsid w:val="00D24712"/>
    <w:rsid w:val="00D247FE"/>
    <w:rsid w:val="00D251B2"/>
    <w:rsid w:val="00D255B1"/>
    <w:rsid w:val="00D2593D"/>
    <w:rsid w:val="00D25A6A"/>
    <w:rsid w:val="00D25F8A"/>
    <w:rsid w:val="00D26726"/>
    <w:rsid w:val="00D268A7"/>
    <w:rsid w:val="00D26A74"/>
    <w:rsid w:val="00D26B79"/>
    <w:rsid w:val="00D26D3D"/>
    <w:rsid w:val="00D27216"/>
    <w:rsid w:val="00D279F1"/>
    <w:rsid w:val="00D30042"/>
    <w:rsid w:val="00D3044C"/>
    <w:rsid w:val="00D307B1"/>
    <w:rsid w:val="00D310FE"/>
    <w:rsid w:val="00D314AD"/>
    <w:rsid w:val="00D323AA"/>
    <w:rsid w:val="00D33639"/>
    <w:rsid w:val="00D337A6"/>
    <w:rsid w:val="00D338BD"/>
    <w:rsid w:val="00D33B67"/>
    <w:rsid w:val="00D33B86"/>
    <w:rsid w:val="00D33FC1"/>
    <w:rsid w:val="00D3409B"/>
    <w:rsid w:val="00D34312"/>
    <w:rsid w:val="00D34B6C"/>
    <w:rsid w:val="00D354C1"/>
    <w:rsid w:val="00D3581E"/>
    <w:rsid w:val="00D358ED"/>
    <w:rsid w:val="00D35E70"/>
    <w:rsid w:val="00D365FA"/>
    <w:rsid w:val="00D366B9"/>
    <w:rsid w:val="00D36822"/>
    <w:rsid w:val="00D36AB4"/>
    <w:rsid w:val="00D36E75"/>
    <w:rsid w:val="00D36F89"/>
    <w:rsid w:val="00D371E3"/>
    <w:rsid w:val="00D37E31"/>
    <w:rsid w:val="00D37E50"/>
    <w:rsid w:val="00D4099D"/>
    <w:rsid w:val="00D4119D"/>
    <w:rsid w:val="00D41261"/>
    <w:rsid w:val="00D41E5E"/>
    <w:rsid w:val="00D41E92"/>
    <w:rsid w:val="00D421B5"/>
    <w:rsid w:val="00D42470"/>
    <w:rsid w:val="00D42E52"/>
    <w:rsid w:val="00D42EB0"/>
    <w:rsid w:val="00D431E6"/>
    <w:rsid w:val="00D431EF"/>
    <w:rsid w:val="00D43B02"/>
    <w:rsid w:val="00D43C50"/>
    <w:rsid w:val="00D44645"/>
    <w:rsid w:val="00D44668"/>
    <w:rsid w:val="00D448F4"/>
    <w:rsid w:val="00D44B07"/>
    <w:rsid w:val="00D44BCA"/>
    <w:rsid w:val="00D45EC0"/>
    <w:rsid w:val="00D4623D"/>
    <w:rsid w:val="00D46775"/>
    <w:rsid w:val="00D46788"/>
    <w:rsid w:val="00D467BB"/>
    <w:rsid w:val="00D470BE"/>
    <w:rsid w:val="00D47215"/>
    <w:rsid w:val="00D47733"/>
    <w:rsid w:val="00D47F39"/>
    <w:rsid w:val="00D50592"/>
    <w:rsid w:val="00D50DB8"/>
    <w:rsid w:val="00D50DC2"/>
    <w:rsid w:val="00D50FF5"/>
    <w:rsid w:val="00D51E8E"/>
    <w:rsid w:val="00D5205E"/>
    <w:rsid w:val="00D533BA"/>
    <w:rsid w:val="00D538A5"/>
    <w:rsid w:val="00D53B36"/>
    <w:rsid w:val="00D53C58"/>
    <w:rsid w:val="00D53D41"/>
    <w:rsid w:val="00D54431"/>
    <w:rsid w:val="00D5480B"/>
    <w:rsid w:val="00D5660F"/>
    <w:rsid w:val="00D566E1"/>
    <w:rsid w:val="00D56E53"/>
    <w:rsid w:val="00D5754E"/>
    <w:rsid w:val="00D5799B"/>
    <w:rsid w:val="00D57EFB"/>
    <w:rsid w:val="00D57FF2"/>
    <w:rsid w:val="00D603BA"/>
    <w:rsid w:val="00D6068B"/>
    <w:rsid w:val="00D60FC4"/>
    <w:rsid w:val="00D612D7"/>
    <w:rsid w:val="00D617A5"/>
    <w:rsid w:val="00D62245"/>
    <w:rsid w:val="00D62A03"/>
    <w:rsid w:val="00D636AB"/>
    <w:rsid w:val="00D638CA"/>
    <w:rsid w:val="00D643C1"/>
    <w:rsid w:val="00D643EB"/>
    <w:rsid w:val="00D645E1"/>
    <w:rsid w:val="00D64A33"/>
    <w:rsid w:val="00D65713"/>
    <w:rsid w:val="00D65D30"/>
    <w:rsid w:val="00D6643C"/>
    <w:rsid w:val="00D66C6D"/>
    <w:rsid w:val="00D6718F"/>
    <w:rsid w:val="00D6751B"/>
    <w:rsid w:val="00D676E6"/>
    <w:rsid w:val="00D67DF9"/>
    <w:rsid w:val="00D70086"/>
    <w:rsid w:val="00D70641"/>
    <w:rsid w:val="00D7097C"/>
    <w:rsid w:val="00D7137C"/>
    <w:rsid w:val="00D714E2"/>
    <w:rsid w:val="00D715F3"/>
    <w:rsid w:val="00D71E98"/>
    <w:rsid w:val="00D72485"/>
    <w:rsid w:val="00D72D5A"/>
    <w:rsid w:val="00D72D5D"/>
    <w:rsid w:val="00D7302D"/>
    <w:rsid w:val="00D7315E"/>
    <w:rsid w:val="00D739BC"/>
    <w:rsid w:val="00D73A6E"/>
    <w:rsid w:val="00D73DEC"/>
    <w:rsid w:val="00D74539"/>
    <w:rsid w:val="00D74A96"/>
    <w:rsid w:val="00D74FD2"/>
    <w:rsid w:val="00D757F7"/>
    <w:rsid w:val="00D75BCB"/>
    <w:rsid w:val="00D75BF4"/>
    <w:rsid w:val="00D764A8"/>
    <w:rsid w:val="00D76D3C"/>
    <w:rsid w:val="00D7718F"/>
    <w:rsid w:val="00D772EF"/>
    <w:rsid w:val="00D77390"/>
    <w:rsid w:val="00D77418"/>
    <w:rsid w:val="00D77848"/>
    <w:rsid w:val="00D7792D"/>
    <w:rsid w:val="00D779F5"/>
    <w:rsid w:val="00D77BCA"/>
    <w:rsid w:val="00D80535"/>
    <w:rsid w:val="00D80CA8"/>
    <w:rsid w:val="00D80E17"/>
    <w:rsid w:val="00D81570"/>
    <w:rsid w:val="00D81698"/>
    <w:rsid w:val="00D81701"/>
    <w:rsid w:val="00D81775"/>
    <w:rsid w:val="00D818AA"/>
    <w:rsid w:val="00D81AEC"/>
    <w:rsid w:val="00D81B0C"/>
    <w:rsid w:val="00D81FEA"/>
    <w:rsid w:val="00D823DB"/>
    <w:rsid w:val="00D82600"/>
    <w:rsid w:val="00D82B84"/>
    <w:rsid w:val="00D82C22"/>
    <w:rsid w:val="00D82E19"/>
    <w:rsid w:val="00D8324C"/>
    <w:rsid w:val="00D8329F"/>
    <w:rsid w:val="00D8336B"/>
    <w:rsid w:val="00D83560"/>
    <w:rsid w:val="00D836C5"/>
    <w:rsid w:val="00D83728"/>
    <w:rsid w:val="00D83F69"/>
    <w:rsid w:val="00D8402F"/>
    <w:rsid w:val="00D844E3"/>
    <w:rsid w:val="00D84945"/>
    <w:rsid w:val="00D852EC"/>
    <w:rsid w:val="00D85364"/>
    <w:rsid w:val="00D85804"/>
    <w:rsid w:val="00D85A87"/>
    <w:rsid w:val="00D85BAE"/>
    <w:rsid w:val="00D85DE9"/>
    <w:rsid w:val="00D867F5"/>
    <w:rsid w:val="00D8683D"/>
    <w:rsid w:val="00D86E79"/>
    <w:rsid w:val="00D86E8F"/>
    <w:rsid w:val="00D86FB6"/>
    <w:rsid w:val="00D8708E"/>
    <w:rsid w:val="00D874DB"/>
    <w:rsid w:val="00D879CB"/>
    <w:rsid w:val="00D87C34"/>
    <w:rsid w:val="00D90113"/>
    <w:rsid w:val="00D90292"/>
    <w:rsid w:val="00D9072E"/>
    <w:rsid w:val="00D907E6"/>
    <w:rsid w:val="00D912A3"/>
    <w:rsid w:val="00D91490"/>
    <w:rsid w:val="00D91D78"/>
    <w:rsid w:val="00D91E34"/>
    <w:rsid w:val="00D91E3C"/>
    <w:rsid w:val="00D92135"/>
    <w:rsid w:val="00D92B2F"/>
    <w:rsid w:val="00D931B5"/>
    <w:rsid w:val="00D9377A"/>
    <w:rsid w:val="00D938F3"/>
    <w:rsid w:val="00D9393F"/>
    <w:rsid w:val="00D94495"/>
    <w:rsid w:val="00D951CD"/>
    <w:rsid w:val="00D9551D"/>
    <w:rsid w:val="00D95997"/>
    <w:rsid w:val="00D959D0"/>
    <w:rsid w:val="00D95AE5"/>
    <w:rsid w:val="00D95BE9"/>
    <w:rsid w:val="00D963E2"/>
    <w:rsid w:val="00D96666"/>
    <w:rsid w:val="00D96E57"/>
    <w:rsid w:val="00D96E59"/>
    <w:rsid w:val="00D97A9F"/>
    <w:rsid w:val="00D97EB1"/>
    <w:rsid w:val="00DA007B"/>
    <w:rsid w:val="00DA03BD"/>
    <w:rsid w:val="00DA1411"/>
    <w:rsid w:val="00DA150F"/>
    <w:rsid w:val="00DA1622"/>
    <w:rsid w:val="00DA18D6"/>
    <w:rsid w:val="00DA1E2E"/>
    <w:rsid w:val="00DA28A7"/>
    <w:rsid w:val="00DA2999"/>
    <w:rsid w:val="00DA4056"/>
    <w:rsid w:val="00DA49CC"/>
    <w:rsid w:val="00DA4E71"/>
    <w:rsid w:val="00DA5945"/>
    <w:rsid w:val="00DA5950"/>
    <w:rsid w:val="00DA5B9E"/>
    <w:rsid w:val="00DA5DE8"/>
    <w:rsid w:val="00DA67C3"/>
    <w:rsid w:val="00DA6B46"/>
    <w:rsid w:val="00DA71C0"/>
    <w:rsid w:val="00DA739B"/>
    <w:rsid w:val="00DA77E5"/>
    <w:rsid w:val="00DA7A87"/>
    <w:rsid w:val="00DA7C0D"/>
    <w:rsid w:val="00DB00D9"/>
    <w:rsid w:val="00DB0339"/>
    <w:rsid w:val="00DB0663"/>
    <w:rsid w:val="00DB096A"/>
    <w:rsid w:val="00DB0F49"/>
    <w:rsid w:val="00DB13D6"/>
    <w:rsid w:val="00DB16E5"/>
    <w:rsid w:val="00DB23A7"/>
    <w:rsid w:val="00DB2522"/>
    <w:rsid w:val="00DB2854"/>
    <w:rsid w:val="00DB2932"/>
    <w:rsid w:val="00DB2937"/>
    <w:rsid w:val="00DB3BC6"/>
    <w:rsid w:val="00DB4038"/>
    <w:rsid w:val="00DB4BE2"/>
    <w:rsid w:val="00DB4DDE"/>
    <w:rsid w:val="00DB692C"/>
    <w:rsid w:val="00DB6CE9"/>
    <w:rsid w:val="00DB6F57"/>
    <w:rsid w:val="00DB750B"/>
    <w:rsid w:val="00DB77C1"/>
    <w:rsid w:val="00DB7884"/>
    <w:rsid w:val="00DC03B4"/>
    <w:rsid w:val="00DC0423"/>
    <w:rsid w:val="00DC07FC"/>
    <w:rsid w:val="00DC08C4"/>
    <w:rsid w:val="00DC0A0D"/>
    <w:rsid w:val="00DC0A2C"/>
    <w:rsid w:val="00DC11CA"/>
    <w:rsid w:val="00DC1731"/>
    <w:rsid w:val="00DC1A6E"/>
    <w:rsid w:val="00DC1F27"/>
    <w:rsid w:val="00DC2380"/>
    <w:rsid w:val="00DC259A"/>
    <w:rsid w:val="00DC2804"/>
    <w:rsid w:val="00DC3698"/>
    <w:rsid w:val="00DC36F4"/>
    <w:rsid w:val="00DC3938"/>
    <w:rsid w:val="00DC439A"/>
    <w:rsid w:val="00DC4572"/>
    <w:rsid w:val="00DC495E"/>
    <w:rsid w:val="00DC593C"/>
    <w:rsid w:val="00DC6D44"/>
    <w:rsid w:val="00DC702E"/>
    <w:rsid w:val="00DC7428"/>
    <w:rsid w:val="00DD0000"/>
    <w:rsid w:val="00DD085D"/>
    <w:rsid w:val="00DD0E4E"/>
    <w:rsid w:val="00DD1241"/>
    <w:rsid w:val="00DD1572"/>
    <w:rsid w:val="00DD1885"/>
    <w:rsid w:val="00DD1981"/>
    <w:rsid w:val="00DD1CDA"/>
    <w:rsid w:val="00DD2093"/>
    <w:rsid w:val="00DD21A1"/>
    <w:rsid w:val="00DD23D6"/>
    <w:rsid w:val="00DD274D"/>
    <w:rsid w:val="00DD27E7"/>
    <w:rsid w:val="00DD3143"/>
    <w:rsid w:val="00DD31DD"/>
    <w:rsid w:val="00DD32E6"/>
    <w:rsid w:val="00DD3605"/>
    <w:rsid w:val="00DD3731"/>
    <w:rsid w:val="00DD3805"/>
    <w:rsid w:val="00DD3941"/>
    <w:rsid w:val="00DD42DF"/>
    <w:rsid w:val="00DD4630"/>
    <w:rsid w:val="00DD4701"/>
    <w:rsid w:val="00DD4BB4"/>
    <w:rsid w:val="00DD5304"/>
    <w:rsid w:val="00DD5574"/>
    <w:rsid w:val="00DD58C1"/>
    <w:rsid w:val="00DD58CD"/>
    <w:rsid w:val="00DD5997"/>
    <w:rsid w:val="00DD599A"/>
    <w:rsid w:val="00DD6448"/>
    <w:rsid w:val="00DD6A07"/>
    <w:rsid w:val="00DD6BAE"/>
    <w:rsid w:val="00DD6BD5"/>
    <w:rsid w:val="00DD6CD9"/>
    <w:rsid w:val="00DD70D5"/>
    <w:rsid w:val="00DD7975"/>
    <w:rsid w:val="00DD7D01"/>
    <w:rsid w:val="00DE0656"/>
    <w:rsid w:val="00DE0BC0"/>
    <w:rsid w:val="00DE0CA7"/>
    <w:rsid w:val="00DE1564"/>
    <w:rsid w:val="00DE16A1"/>
    <w:rsid w:val="00DE184A"/>
    <w:rsid w:val="00DE1DF1"/>
    <w:rsid w:val="00DE207B"/>
    <w:rsid w:val="00DE216B"/>
    <w:rsid w:val="00DE28DC"/>
    <w:rsid w:val="00DE2BE1"/>
    <w:rsid w:val="00DE2D4E"/>
    <w:rsid w:val="00DE3418"/>
    <w:rsid w:val="00DE396F"/>
    <w:rsid w:val="00DE3ABC"/>
    <w:rsid w:val="00DE3C44"/>
    <w:rsid w:val="00DE4320"/>
    <w:rsid w:val="00DE4F21"/>
    <w:rsid w:val="00DE5300"/>
    <w:rsid w:val="00DE58DA"/>
    <w:rsid w:val="00DE59FD"/>
    <w:rsid w:val="00DE5DEA"/>
    <w:rsid w:val="00DE5F16"/>
    <w:rsid w:val="00DE601D"/>
    <w:rsid w:val="00DE66FA"/>
    <w:rsid w:val="00DE6FB3"/>
    <w:rsid w:val="00DE772A"/>
    <w:rsid w:val="00DE7995"/>
    <w:rsid w:val="00DF07F1"/>
    <w:rsid w:val="00DF0ADD"/>
    <w:rsid w:val="00DF1411"/>
    <w:rsid w:val="00DF18DE"/>
    <w:rsid w:val="00DF274A"/>
    <w:rsid w:val="00DF28D8"/>
    <w:rsid w:val="00DF2D29"/>
    <w:rsid w:val="00DF3924"/>
    <w:rsid w:val="00DF3E16"/>
    <w:rsid w:val="00DF3EBE"/>
    <w:rsid w:val="00DF4254"/>
    <w:rsid w:val="00DF467D"/>
    <w:rsid w:val="00DF4C3C"/>
    <w:rsid w:val="00DF5184"/>
    <w:rsid w:val="00DF56DC"/>
    <w:rsid w:val="00DF56E3"/>
    <w:rsid w:val="00DF67DE"/>
    <w:rsid w:val="00DF737E"/>
    <w:rsid w:val="00DF7618"/>
    <w:rsid w:val="00DF76E3"/>
    <w:rsid w:val="00DF7719"/>
    <w:rsid w:val="00E00458"/>
    <w:rsid w:val="00E00734"/>
    <w:rsid w:val="00E0092B"/>
    <w:rsid w:val="00E00BE1"/>
    <w:rsid w:val="00E01766"/>
    <w:rsid w:val="00E018CA"/>
    <w:rsid w:val="00E01C43"/>
    <w:rsid w:val="00E01CFF"/>
    <w:rsid w:val="00E023F7"/>
    <w:rsid w:val="00E02A44"/>
    <w:rsid w:val="00E02A82"/>
    <w:rsid w:val="00E02BE1"/>
    <w:rsid w:val="00E02E37"/>
    <w:rsid w:val="00E03966"/>
    <w:rsid w:val="00E03BE7"/>
    <w:rsid w:val="00E04CC7"/>
    <w:rsid w:val="00E04DCF"/>
    <w:rsid w:val="00E05517"/>
    <w:rsid w:val="00E0595F"/>
    <w:rsid w:val="00E06337"/>
    <w:rsid w:val="00E06559"/>
    <w:rsid w:val="00E06D52"/>
    <w:rsid w:val="00E07017"/>
    <w:rsid w:val="00E077AB"/>
    <w:rsid w:val="00E079E0"/>
    <w:rsid w:val="00E07B22"/>
    <w:rsid w:val="00E07C52"/>
    <w:rsid w:val="00E100D1"/>
    <w:rsid w:val="00E1063F"/>
    <w:rsid w:val="00E10873"/>
    <w:rsid w:val="00E10C91"/>
    <w:rsid w:val="00E10D3E"/>
    <w:rsid w:val="00E1121E"/>
    <w:rsid w:val="00E112B4"/>
    <w:rsid w:val="00E11461"/>
    <w:rsid w:val="00E1180D"/>
    <w:rsid w:val="00E11E78"/>
    <w:rsid w:val="00E121AA"/>
    <w:rsid w:val="00E123B3"/>
    <w:rsid w:val="00E12AAA"/>
    <w:rsid w:val="00E12AE3"/>
    <w:rsid w:val="00E12F55"/>
    <w:rsid w:val="00E13103"/>
    <w:rsid w:val="00E1315C"/>
    <w:rsid w:val="00E132A3"/>
    <w:rsid w:val="00E137D7"/>
    <w:rsid w:val="00E13A27"/>
    <w:rsid w:val="00E13D6C"/>
    <w:rsid w:val="00E13E70"/>
    <w:rsid w:val="00E141A4"/>
    <w:rsid w:val="00E14234"/>
    <w:rsid w:val="00E14E89"/>
    <w:rsid w:val="00E14F3E"/>
    <w:rsid w:val="00E14F7B"/>
    <w:rsid w:val="00E14F89"/>
    <w:rsid w:val="00E151BB"/>
    <w:rsid w:val="00E151FF"/>
    <w:rsid w:val="00E15288"/>
    <w:rsid w:val="00E15448"/>
    <w:rsid w:val="00E15AE0"/>
    <w:rsid w:val="00E15F47"/>
    <w:rsid w:val="00E16083"/>
    <w:rsid w:val="00E162B3"/>
    <w:rsid w:val="00E167C5"/>
    <w:rsid w:val="00E168E7"/>
    <w:rsid w:val="00E16FF3"/>
    <w:rsid w:val="00E17397"/>
    <w:rsid w:val="00E177D0"/>
    <w:rsid w:val="00E178ED"/>
    <w:rsid w:val="00E17C65"/>
    <w:rsid w:val="00E17EB3"/>
    <w:rsid w:val="00E2097F"/>
    <w:rsid w:val="00E20EBA"/>
    <w:rsid w:val="00E20FD2"/>
    <w:rsid w:val="00E210A5"/>
    <w:rsid w:val="00E2163A"/>
    <w:rsid w:val="00E21798"/>
    <w:rsid w:val="00E21959"/>
    <w:rsid w:val="00E22159"/>
    <w:rsid w:val="00E22BB2"/>
    <w:rsid w:val="00E23040"/>
    <w:rsid w:val="00E23EF6"/>
    <w:rsid w:val="00E24075"/>
    <w:rsid w:val="00E24332"/>
    <w:rsid w:val="00E2462C"/>
    <w:rsid w:val="00E248EB"/>
    <w:rsid w:val="00E2499A"/>
    <w:rsid w:val="00E24A42"/>
    <w:rsid w:val="00E24AAE"/>
    <w:rsid w:val="00E24CDA"/>
    <w:rsid w:val="00E25954"/>
    <w:rsid w:val="00E25CF2"/>
    <w:rsid w:val="00E2602E"/>
    <w:rsid w:val="00E261FE"/>
    <w:rsid w:val="00E262DA"/>
    <w:rsid w:val="00E2646E"/>
    <w:rsid w:val="00E26575"/>
    <w:rsid w:val="00E26BBC"/>
    <w:rsid w:val="00E26D55"/>
    <w:rsid w:val="00E26E09"/>
    <w:rsid w:val="00E271C9"/>
    <w:rsid w:val="00E27628"/>
    <w:rsid w:val="00E27BBC"/>
    <w:rsid w:val="00E27D3A"/>
    <w:rsid w:val="00E302EE"/>
    <w:rsid w:val="00E3066C"/>
    <w:rsid w:val="00E307E1"/>
    <w:rsid w:val="00E30C69"/>
    <w:rsid w:val="00E31317"/>
    <w:rsid w:val="00E3221C"/>
    <w:rsid w:val="00E322ED"/>
    <w:rsid w:val="00E325CB"/>
    <w:rsid w:val="00E32BFB"/>
    <w:rsid w:val="00E32FDB"/>
    <w:rsid w:val="00E33CFE"/>
    <w:rsid w:val="00E33E19"/>
    <w:rsid w:val="00E3486D"/>
    <w:rsid w:val="00E34AD1"/>
    <w:rsid w:val="00E34AD6"/>
    <w:rsid w:val="00E3542F"/>
    <w:rsid w:val="00E355BF"/>
    <w:rsid w:val="00E355EC"/>
    <w:rsid w:val="00E35866"/>
    <w:rsid w:val="00E35EDB"/>
    <w:rsid w:val="00E36068"/>
    <w:rsid w:val="00E3644B"/>
    <w:rsid w:val="00E36568"/>
    <w:rsid w:val="00E36832"/>
    <w:rsid w:val="00E36ABC"/>
    <w:rsid w:val="00E3737D"/>
    <w:rsid w:val="00E37D4F"/>
    <w:rsid w:val="00E40030"/>
    <w:rsid w:val="00E4050A"/>
    <w:rsid w:val="00E4142A"/>
    <w:rsid w:val="00E41613"/>
    <w:rsid w:val="00E41ED8"/>
    <w:rsid w:val="00E420E1"/>
    <w:rsid w:val="00E42567"/>
    <w:rsid w:val="00E42E8A"/>
    <w:rsid w:val="00E431F0"/>
    <w:rsid w:val="00E43A41"/>
    <w:rsid w:val="00E44063"/>
    <w:rsid w:val="00E440C7"/>
    <w:rsid w:val="00E440F3"/>
    <w:rsid w:val="00E445EF"/>
    <w:rsid w:val="00E44A56"/>
    <w:rsid w:val="00E4566B"/>
    <w:rsid w:val="00E45771"/>
    <w:rsid w:val="00E4634F"/>
    <w:rsid w:val="00E464FC"/>
    <w:rsid w:val="00E4664D"/>
    <w:rsid w:val="00E46A7A"/>
    <w:rsid w:val="00E46E5F"/>
    <w:rsid w:val="00E477BA"/>
    <w:rsid w:val="00E50217"/>
    <w:rsid w:val="00E507E5"/>
    <w:rsid w:val="00E50DA3"/>
    <w:rsid w:val="00E50EE9"/>
    <w:rsid w:val="00E516C1"/>
    <w:rsid w:val="00E51A37"/>
    <w:rsid w:val="00E52001"/>
    <w:rsid w:val="00E520C6"/>
    <w:rsid w:val="00E529B5"/>
    <w:rsid w:val="00E52B5A"/>
    <w:rsid w:val="00E53984"/>
    <w:rsid w:val="00E53D94"/>
    <w:rsid w:val="00E53F9E"/>
    <w:rsid w:val="00E54B52"/>
    <w:rsid w:val="00E54BE5"/>
    <w:rsid w:val="00E54F7A"/>
    <w:rsid w:val="00E55131"/>
    <w:rsid w:val="00E553B8"/>
    <w:rsid w:val="00E55A61"/>
    <w:rsid w:val="00E55C22"/>
    <w:rsid w:val="00E55D50"/>
    <w:rsid w:val="00E56991"/>
    <w:rsid w:val="00E56E3F"/>
    <w:rsid w:val="00E578ED"/>
    <w:rsid w:val="00E57EA3"/>
    <w:rsid w:val="00E60017"/>
    <w:rsid w:val="00E60624"/>
    <w:rsid w:val="00E61250"/>
    <w:rsid w:val="00E612EE"/>
    <w:rsid w:val="00E61B08"/>
    <w:rsid w:val="00E61CC9"/>
    <w:rsid w:val="00E61F47"/>
    <w:rsid w:val="00E6212D"/>
    <w:rsid w:val="00E627F1"/>
    <w:rsid w:val="00E6288C"/>
    <w:rsid w:val="00E62E83"/>
    <w:rsid w:val="00E6338A"/>
    <w:rsid w:val="00E6342B"/>
    <w:rsid w:val="00E63466"/>
    <w:rsid w:val="00E63491"/>
    <w:rsid w:val="00E63A52"/>
    <w:rsid w:val="00E63BE9"/>
    <w:rsid w:val="00E63C4C"/>
    <w:rsid w:val="00E63F25"/>
    <w:rsid w:val="00E64605"/>
    <w:rsid w:val="00E64726"/>
    <w:rsid w:val="00E64BC4"/>
    <w:rsid w:val="00E6555F"/>
    <w:rsid w:val="00E65D24"/>
    <w:rsid w:val="00E65F64"/>
    <w:rsid w:val="00E65F87"/>
    <w:rsid w:val="00E66305"/>
    <w:rsid w:val="00E6695D"/>
    <w:rsid w:val="00E66B3D"/>
    <w:rsid w:val="00E66B6C"/>
    <w:rsid w:val="00E66E9E"/>
    <w:rsid w:val="00E67273"/>
    <w:rsid w:val="00E672DC"/>
    <w:rsid w:val="00E674CA"/>
    <w:rsid w:val="00E67890"/>
    <w:rsid w:val="00E67975"/>
    <w:rsid w:val="00E67AB2"/>
    <w:rsid w:val="00E67DD0"/>
    <w:rsid w:val="00E67E67"/>
    <w:rsid w:val="00E67F41"/>
    <w:rsid w:val="00E7088E"/>
    <w:rsid w:val="00E70997"/>
    <w:rsid w:val="00E70E35"/>
    <w:rsid w:val="00E70E40"/>
    <w:rsid w:val="00E71337"/>
    <w:rsid w:val="00E7177F"/>
    <w:rsid w:val="00E71E0A"/>
    <w:rsid w:val="00E7354C"/>
    <w:rsid w:val="00E73EFD"/>
    <w:rsid w:val="00E749BA"/>
    <w:rsid w:val="00E75273"/>
    <w:rsid w:val="00E752C5"/>
    <w:rsid w:val="00E75B90"/>
    <w:rsid w:val="00E76694"/>
    <w:rsid w:val="00E771D4"/>
    <w:rsid w:val="00E7754B"/>
    <w:rsid w:val="00E77A0E"/>
    <w:rsid w:val="00E77B8D"/>
    <w:rsid w:val="00E77F0F"/>
    <w:rsid w:val="00E77F13"/>
    <w:rsid w:val="00E80018"/>
    <w:rsid w:val="00E80043"/>
    <w:rsid w:val="00E80BAD"/>
    <w:rsid w:val="00E80D5B"/>
    <w:rsid w:val="00E8172B"/>
    <w:rsid w:val="00E8190A"/>
    <w:rsid w:val="00E8190C"/>
    <w:rsid w:val="00E82011"/>
    <w:rsid w:val="00E820BA"/>
    <w:rsid w:val="00E82150"/>
    <w:rsid w:val="00E82182"/>
    <w:rsid w:val="00E821D2"/>
    <w:rsid w:val="00E8286E"/>
    <w:rsid w:val="00E831C6"/>
    <w:rsid w:val="00E83545"/>
    <w:rsid w:val="00E83986"/>
    <w:rsid w:val="00E843AE"/>
    <w:rsid w:val="00E84AD3"/>
    <w:rsid w:val="00E8533D"/>
    <w:rsid w:val="00E856AB"/>
    <w:rsid w:val="00E85B67"/>
    <w:rsid w:val="00E860FE"/>
    <w:rsid w:val="00E861E3"/>
    <w:rsid w:val="00E86A3F"/>
    <w:rsid w:val="00E86F20"/>
    <w:rsid w:val="00E87005"/>
    <w:rsid w:val="00E87514"/>
    <w:rsid w:val="00E8786C"/>
    <w:rsid w:val="00E878B5"/>
    <w:rsid w:val="00E9057E"/>
    <w:rsid w:val="00E91321"/>
    <w:rsid w:val="00E91A7E"/>
    <w:rsid w:val="00E91AAD"/>
    <w:rsid w:val="00E91F61"/>
    <w:rsid w:val="00E92058"/>
    <w:rsid w:val="00E927A9"/>
    <w:rsid w:val="00E928C2"/>
    <w:rsid w:val="00E92D55"/>
    <w:rsid w:val="00E92DE1"/>
    <w:rsid w:val="00E936D0"/>
    <w:rsid w:val="00E93AA8"/>
    <w:rsid w:val="00E93F80"/>
    <w:rsid w:val="00E93FB8"/>
    <w:rsid w:val="00E942B7"/>
    <w:rsid w:val="00E9459D"/>
    <w:rsid w:val="00E94CD5"/>
    <w:rsid w:val="00E952EC"/>
    <w:rsid w:val="00E958DE"/>
    <w:rsid w:val="00E967D1"/>
    <w:rsid w:val="00E96FFF"/>
    <w:rsid w:val="00E9706D"/>
    <w:rsid w:val="00E976F0"/>
    <w:rsid w:val="00E97B0A"/>
    <w:rsid w:val="00EA03F5"/>
    <w:rsid w:val="00EA087A"/>
    <w:rsid w:val="00EA0E1D"/>
    <w:rsid w:val="00EA10D3"/>
    <w:rsid w:val="00EA1191"/>
    <w:rsid w:val="00EA11C2"/>
    <w:rsid w:val="00EA1FFA"/>
    <w:rsid w:val="00EA2548"/>
    <w:rsid w:val="00EA2701"/>
    <w:rsid w:val="00EA275D"/>
    <w:rsid w:val="00EA27C2"/>
    <w:rsid w:val="00EA29A9"/>
    <w:rsid w:val="00EA2B4C"/>
    <w:rsid w:val="00EA2DBB"/>
    <w:rsid w:val="00EA3162"/>
    <w:rsid w:val="00EA3B27"/>
    <w:rsid w:val="00EA3E35"/>
    <w:rsid w:val="00EA42A1"/>
    <w:rsid w:val="00EA4A79"/>
    <w:rsid w:val="00EA4EBB"/>
    <w:rsid w:val="00EA59B3"/>
    <w:rsid w:val="00EA5A7A"/>
    <w:rsid w:val="00EA5E4B"/>
    <w:rsid w:val="00EA5F06"/>
    <w:rsid w:val="00EA601A"/>
    <w:rsid w:val="00EA64D1"/>
    <w:rsid w:val="00EA6D24"/>
    <w:rsid w:val="00EA71D6"/>
    <w:rsid w:val="00EA734F"/>
    <w:rsid w:val="00EA7539"/>
    <w:rsid w:val="00EA7ED5"/>
    <w:rsid w:val="00EB0031"/>
    <w:rsid w:val="00EB0536"/>
    <w:rsid w:val="00EB0655"/>
    <w:rsid w:val="00EB0828"/>
    <w:rsid w:val="00EB128F"/>
    <w:rsid w:val="00EB1B5D"/>
    <w:rsid w:val="00EB1BA0"/>
    <w:rsid w:val="00EB1F6C"/>
    <w:rsid w:val="00EB1F74"/>
    <w:rsid w:val="00EB23C2"/>
    <w:rsid w:val="00EB2519"/>
    <w:rsid w:val="00EB26B9"/>
    <w:rsid w:val="00EB279F"/>
    <w:rsid w:val="00EB2D09"/>
    <w:rsid w:val="00EB30FA"/>
    <w:rsid w:val="00EB3317"/>
    <w:rsid w:val="00EB356F"/>
    <w:rsid w:val="00EB374D"/>
    <w:rsid w:val="00EB3B44"/>
    <w:rsid w:val="00EB41DB"/>
    <w:rsid w:val="00EB422A"/>
    <w:rsid w:val="00EB4730"/>
    <w:rsid w:val="00EB4852"/>
    <w:rsid w:val="00EB4903"/>
    <w:rsid w:val="00EB49B8"/>
    <w:rsid w:val="00EB56D5"/>
    <w:rsid w:val="00EB5726"/>
    <w:rsid w:val="00EB58BD"/>
    <w:rsid w:val="00EB5BFD"/>
    <w:rsid w:val="00EB5F9B"/>
    <w:rsid w:val="00EB61C0"/>
    <w:rsid w:val="00EB65FE"/>
    <w:rsid w:val="00EB6F66"/>
    <w:rsid w:val="00EB76F1"/>
    <w:rsid w:val="00EB7F62"/>
    <w:rsid w:val="00EC055C"/>
    <w:rsid w:val="00EC08D6"/>
    <w:rsid w:val="00EC0D99"/>
    <w:rsid w:val="00EC18A9"/>
    <w:rsid w:val="00EC1F68"/>
    <w:rsid w:val="00EC23DF"/>
    <w:rsid w:val="00EC27A7"/>
    <w:rsid w:val="00EC3472"/>
    <w:rsid w:val="00EC412F"/>
    <w:rsid w:val="00EC47B4"/>
    <w:rsid w:val="00EC5351"/>
    <w:rsid w:val="00EC5A85"/>
    <w:rsid w:val="00EC5D6C"/>
    <w:rsid w:val="00EC6882"/>
    <w:rsid w:val="00EC6957"/>
    <w:rsid w:val="00EC6BE5"/>
    <w:rsid w:val="00EC74E9"/>
    <w:rsid w:val="00EC7655"/>
    <w:rsid w:val="00EC76D8"/>
    <w:rsid w:val="00EC7D57"/>
    <w:rsid w:val="00ED0009"/>
    <w:rsid w:val="00ED0981"/>
    <w:rsid w:val="00ED127A"/>
    <w:rsid w:val="00ED173A"/>
    <w:rsid w:val="00ED1E75"/>
    <w:rsid w:val="00ED221B"/>
    <w:rsid w:val="00ED2363"/>
    <w:rsid w:val="00ED2581"/>
    <w:rsid w:val="00ED25B1"/>
    <w:rsid w:val="00ED25EC"/>
    <w:rsid w:val="00ED32BF"/>
    <w:rsid w:val="00ED3934"/>
    <w:rsid w:val="00ED3E38"/>
    <w:rsid w:val="00ED413E"/>
    <w:rsid w:val="00ED42BD"/>
    <w:rsid w:val="00ED447C"/>
    <w:rsid w:val="00ED4518"/>
    <w:rsid w:val="00ED492A"/>
    <w:rsid w:val="00ED5104"/>
    <w:rsid w:val="00ED52AF"/>
    <w:rsid w:val="00ED6078"/>
    <w:rsid w:val="00ED655A"/>
    <w:rsid w:val="00ED68F4"/>
    <w:rsid w:val="00ED7721"/>
    <w:rsid w:val="00ED7A85"/>
    <w:rsid w:val="00ED7D28"/>
    <w:rsid w:val="00EE010B"/>
    <w:rsid w:val="00EE0238"/>
    <w:rsid w:val="00EE038D"/>
    <w:rsid w:val="00EE0E90"/>
    <w:rsid w:val="00EE0F04"/>
    <w:rsid w:val="00EE21FD"/>
    <w:rsid w:val="00EE22EC"/>
    <w:rsid w:val="00EE266D"/>
    <w:rsid w:val="00EE3010"/>
    <w:rsid w:val="00EE309A"/>
    <w:rsid w:val="00EE30D7"/>
    <w:rsid w:val="00EE335B"/>
    <w:rsid w:val="00EE377A"/>
    <w:rsid w:val="00EE3C61"/>
    <w:rsid w:val="00EE3E66"/>
    <w:rsid w:val="00EE3EA2"/>
    <w:rsid w:val="00EE3ECF"/>
    <w:rsid w:val="00EE3F79"/>
    <w:rsid w:val="00EE42CA"/>
    <w:rsid w:val="00EE442C"/>
    <w:rsid w:val="00EE5173"/>
    <w:rsid w:val="00EE519A"/>
    <w:rsid w:val="00EE5242"/>
    <w:rsid w:val="00EE53FA"/>
    <w:rsid w:val="00EE5590"/>
    <w:rsid w:val="00EE68C3"/>
    <w:rsid w:val="00EE6B49"/>
    <w:rsid w:val="00EE6BD7"/>
    <w:rsid w:val="00EE6D7F"/>
    <w:rsid w:val="00EE72C7"/>
    <w:rsid w:val="00EE741D"/>
    <w:rsid w:val="00EE75F0"/>
    <w:rsid w:val="00EE769D"/>
    <w:rsid w:val="00EE787B"/>
    <w:rsid w:val="00EE7B9A"/>
    <w:rsid w:val="00EE7D15"/>
    <w:rsid w:val="00EE7F23"/>
    <w:rsid w:val="00EF0548"/>
    <w:rsid w:val="00EF08EE"/>
    <w:rsid w:val="00EF09A1"/>
    <w:rsid w:val="00EF0B60"/>
    <w:rsid w:val="00EF0C92"/>
    <w:rsid w:val="00EF159C"/>
    <w:rsid w:val="00EF1A65"/>
    <w:rsid w:val="00EF1CFB"/>
    <w:rsid w:val="00EF2C24"/>
    <w:rsid w:val="00EF3083"/>
    <w:rsid w:val="00EF34FC"/>
    <w:rsid w:val="00EF355D"/>
    <w:rsid w:val="00EF3DB5"/>
    <w:rsid w:val="00EF41FC"/>
    <w:rsid w:val="00EF49AA"/>
    <w:rsid w:val="00EF4FEC"/>
    <w:rsid w:val="00EF53DB"/>
    <w:rsid w:val="00EF5DB5"/>
    <w:rsid w:val="00EF683F"/>
    <w:rsid w:val="00EF6D5B"/>
    <w:rsid w:val="00EF6DE0"/>
    <w:rsid w:val="00EF6EC2"/>
    <w:rsid w:val="00EF7734"/>
    <w:rsid w:val="00EF7AD7"/>
    <w:rsid w:val="00F008E7"/>
    <w:rsid w:val="00F009BF"/>
    <w:rsid w:val="00F00BB9"/>
    <w:rsid w:val="00F00DAD"/>
    <w:rsid w:val="00F0100F"/>
    <w:rsid w:val="00F0114A"/>
    <w:rsid w:val="00F01A55"/>
    <w:rsid w:val="00F01AD4"/>
    <w:rsid w:val="00F01BC9"/>
    <w:rsid w:val="00F01FAD"/>
    <w:rsid w:val="00F02B29"/>
    <w:rsid w:val="00F02CC8"/>
    <w:rsid w:val="00F02D3E"/>
    <w:rsid w:val="00F03286"/>
    <w:rsid w:val="00F0399D"/>
    <w:rsid w:val="00F039F9"/>
    <w:rsid w:val="00F04642"/>
    <w:rsid w:val="00F04741"/>
    <w:rsid w:val="00F04762"/>
    <w:rsid w:val="00F0480B"/>
    <w:rsid w:val="00F04877"/>
    <w:rsid w:val="00F04A80"/>
    <w:rsid w:val="00F052C8"/>
    <w:rsid w:val="00F0539B"/>
    <w:rsid w:val="00F053D4"/>
    <w:rsid w:val="00F05A21"/>
    <w:rsid w:val="00F05FA1"/>
    <w:rsid w:val="00F061A6"/>
    <w:rsid w:val="00F064CB"/>
    <w:rsid w:val="00F065BB"/>
    <w:rsid w:val="00F06C68"/>
    <w:rsid w:val="00F07023"/>
    <w:rsid w:val="00F07521"/>
    <w:rsid w:val="00F0778D"/>
    <w:rsid w:val="00F078EE"/>
    <w:rsid w:val="00F07CAE"/>
    <w:rsid w:val="00F1039F"/>
    <w:rsid w:val="00F10823"/>
    <w:rsid w:val="00F1144F"/>
    <w:rsid w:val="00F11B78"/>
    <w:rsid w:val="00F12E4A"/>
    <w:rsid w:val="00F134B7"/>
    <w:rsid w:val="00F13771"/>
    <w:rsid w:val="00F13791"/>
    <w:rsid w:val="00F13BD1"/>
    <w:rsid w:val="00F13F87"/>
    <w:rsid w:val="00F13F9F"/>
    <w:rsid w:val="00F1438B"/>
    <w:rsid w:val="00F14526"/>
    <w:rsid w:val="00F14B38"/>
    <w:rsid w:val="00F1509C"/>
    <w:rsid w:val="00F15354"/>
    <w:rsid w:val="00F1541E"/>
    <w:rsid w:val="00F15558"/>
    <w:rsid w:val="00F156A3"/>
    <w:rsid w:val="00F15A3F"/>
    <w:rsid w:val="00F15BA3"/>
    <w:rsid w:val="00F16B56"/>
    <w:rsid w:val="00F16B7F"/>
    <w:rsid w:val="00F16C15"/>
    <w:rsid w:val="00F16D34"/>
    <w:rsid w:val="00F16E65"/>
    <w:rsid w:val="00F17151"/>
    <w:rsid w:val="00F2022C"/>
    <w:rsid w:val="00F20805"/>
    <w:rsid w:val="00F20920"/>
    <w:rsid w:val="00F20D59"/>
    <w:rsid w:val="00F20E15"/>
    <w:rsid w:val="00F21450"/>
    <w:rsid w:val="00F21590"/>
    <w:rsid w:val="00F216E5"/>
    <w:rsid w:val="00F2295A"/>
    <w:rsid w:val="00F22C45"/>
    <w:rsid w:val="00F22F4D"/>
    <w:rsid w:val="00F23524"/>
    <w:rsid w:val="00F23CD3"/>
    <w:rsid w:val="00F251DC"/>
    <w:rsid w:val="00F251E1"/>
    <w:rsid w:val="00F2565E"/>
    <w:rsid w:val="00F25E59"/>
    <w:rsid w:val="00F262CB"/>
    <w:rsid w:val="00F264A2"/>
    <w:rsid w:val="00F26EF2"/>
    <w:rsid w:val="00F27169"/>
    <w:rsid w:val="00F27274"/>
    <w:rsid w:val="00F27420"/>
    <w:rsid w:val="00F274D6"/>
    <w:rsid w:val="00F2767E"/>
    <w:rsid w:val="00F27A78"/>
    <w:rsid w:val="00F27DB1"/>
    <w:rsid w:val="00F3008A"/>
    <w:rsid w:val="00F30B0C"/>
    <w:rsid w:val="00F30BFE"/>
    <w:rsid w:val="00F30EAB"/>
    <w:rsid w:val="00F31445"/>
    <w:rsid w:val="00F3175E"/>
    <w:rsid w:val="00F31B1F"/>
    <w:rsid w:val="00F31E91"/>
    <w:rsid w:val="00F31E95"/>
    <w:rsid w:val="00F320C0"/>
    <w:rsid w:val="00F321FF"/>
    <w:rsid w:val="00F323A8"/>
    <w:rsid w:val="00F325DE"/>
    <w:rsid w:val="00F33698"/>
    <w:rsid w:val="00F339F8"/>
    <w:rsid w:val="00F33A08"/>
    <w:rsid w:val="00F33A76"/>
    <w:rsid w:val="00F33C34"/>
    <w:rsid w:val="00F33F67"/>
    <w:rsid w:val="00F35202"/>
    <w:rsid w:val="00F3568A"/>
    <w:rsid w:val="00F359C8"/>
    <w:rsid w:val="00F3617A"/>
    <w:rsid w:val="00F3671F"/>
    <w:rsid w:val="00F369B1"/>
    <w:rsid w:val="00F371A5"/>
    <w:rsid w:val="00F37DB4"/>
    <w:rsid w:val="00F37F8B"/>
    <w:rsid w:val="00F37FB9"/>
    <w:rsid w:val="00F40121"/>
    <w:rsid w:val="00F40694"/>
    <w:rsid w:val="00F40A57"/>
    <w:rsid w:val="00F40B59"/>
    <w:rsid w:val="00F40CB3"/>
    <w:rsid w:val="00F4109C"/>
    <w:rsid w:val="00F4115D"/>
    <w:rsid w:val="00F41444"/>
    <w:rsid w:val="00F41522"/>
    <w:rsid w:val="00F418E6"/>
    <w:rsid w:val="00F41B44"/>
    <w:rsid w:val="00F42230"/>
    <w:rsid w:val="00F42358"/>
    <w:rsid w:val="00F42771"/>
    <w:rsid w:val="00F42C13"/>
    <w:rsid w:val="00F43018"/>
    <w:rsid w:val="00F4305A"/>
    <w:rsid w:val="00F43471"/>
    <w:rsid w:val="00F43957"/>
    <w:rsid w:val="00F4466D"/>
    <w:rsid w:val="00F44986"/>
    <w:rsid w:val="00F44B17"/>
    <w:rsid w:val="00F45071"/>
    <w:rsid w:val="00F45A1D"/>
    <w:rsid w:val="00F45A2A"/>
    <w:rsid w:val="00F461A7"/>
    <w:rsid w:val="00F46475"/>
    <w:rsid w:val="00F465AA"/>
    <w:rsid w:val="00F46DD1"/>
    <w:rsid w:val="00F47826"/>
    <w:rsid w:val="00F4798B"/>
    <w:rsid w:val="00F47B86"/>
    <w:rsid w:val="00F47EED"/>
    <w:rsid w:val="00F505CF"/>
    <w:rsid w:val="00F5142C"/>
    <w:rsid w:val="00F51595"/>
    <w:rsid w:val="00F51A8A"/>
    <w:rsid w:val="00F51AB6"/>
    <w:rsid w:val="00F51B7D"/>
    <w:rsid w:val="00F524C7"/>
    <w:rsid w:val="00F527BA"/>
    <w:rsid w:val="00F53031"/>
    <w:rsid w:val="00F53071"/>
    <w:rsid w:val="00F53602"/>
    <w:rsid w:val="00F536F3"/>
    <w:rsid w:val="00F5370E"/>
    <w:rsid w:val="00F538FD"/>
    <w:rsid w:val="00F53BD6"/>
    <w:rsid w:val="00F550A2"/>
    <w:rsid w:val="00F55BAF"/>
    <w:rsid w:val="00F55E1F"/>
    <w:rsid w:val="00F56627"/>
    <w:rsid w:val="00F57106"/>
    <w:rsid w:val="00F571EB"/>
    <w:rsid w:val="00F5753F"/>
    <w:rsid w:val="00F5768F"/>
    <w:rsid w:val="00F57C36"/>
    <w:rsid w:val="00F57DA7"/>
    <w:rsid w:val="00F57EFC"/>
    <w:rsid w:val="00F6062E"/>
    <w:rsid w:val="00F60EE2"/>
    <w:rsid w:val="00F61107"/>
    <w:rsid w:val="00F61247"/>
    <w:rsid w:val="00F613E5"/>
    <w:rsid w:val="00F61870"/>
    <w:rsid w:val="00F622FD"/>
    <w:rsid w:val="00F62351"/>
    <w:rsid w:val="00F62392"/>
    <w:rsid w:val="00F6274B"/>
    <w:rsid w:val="00F62A55"/>
    <w:rsid w:val="00F62D64"/>
    <w:rsid w:val="00F6316D"/>
    <w:rsid w:val="00F632A1"/>
    <w:rsid w:val="00F63CDC"/>
    <w:rsid w:val="00F640F6"/>
    <w:rsid w:val="00F646F9"/>
    <w:rsid w:val="00F64783"/>
    <w:rsid w:val="00F64C03"/>
    <w:rsid w:val="00F64E44"/>
    <w:rsid w:val="00F65527"/>
    <w:rsid w:val="00F656F7"/>
    <w:rsid w:val="00F6571A"/>
    <w:rsid w:val="00F65E3F"/>
    <w:rsid w:val="00F6684D"/>
    <w:rsid w:val="00F668AE"/>
    <w:rsid w:val="00F66C2C"/>
    <w:rsid w:val="00F66CAA"/>
    <w:rsid w:val="00F66FA5"/>
    <w:rsid w:val="00F66FBD"/>
    <w:rsid w:val="00F673DA"/>
    <w:rsid w:val="00F67422"/>
    <w:rsid w:val="00F67BA3"/>
    <w:rsid w:val="00F67E0D"/>
    <w:rsid w:val="00F67E18"/>
    <w:rsid w:val="00F67EFB"/>
    <w:rsid w:val="00F702DD"/>
    <w:rsid w:val="00F707DD"/>
    <w:rsid w:val="00F71911"/>
    <w:rsid w:val="00F71C33"/>
    <w:rsid w:val="00F723A7"/>
    <w:rsid w:val="00F723E9"/>
    <w:rsid w:val="00F72758"/>
    <w:rsid w:val="00F72AC7"/>
    <w:rsid w:val="00F72E47"/>
    <w:rsid w:val="00F7317D"/>
    <w:rsid w:val="00F731CC"/>
    <w:rsid w:val="00F73935"/>
    <w:rsid w:val="00F7423C"/>
    <w:rsid w:val="00F747CD"/>
    <w:rsid w:val="00F748BD"/>
    <w:rsid w:val="00F748DB"/>
    <w:rsid w:val="00F74EA9"/>
    <w:rsid w:val="00F75815"/>
    <w:rsid w:val="00F7589A"/>
    <w:rsid w:val="00F75BA5"/>
    <w:rsid w:val="00F75D08"/>
    <w:rsid w:val="00F761AD"/>
    <w:rsid w:val="00F76255"/>
    <w:rsid w:val="00F76EFE"/>
    <w:rsid w:val="00F77238"/>
    <w:rsid w:val="00F77598"/>
    <w:rsid w:val="00F77E6C"/>
    <w:rsid w:val="00F806D8"/>
    <w:rsid w:val="00F8071F"/>
    <w:rsid w:val="00F80D83"/>
    <w:rsid w:val="00F8145C"/>
    <w:rsid w:val="00F81ABD"/>
    <w:rsid w:val="00F81D09"/>
    <w:rsid w:val="00F81DFA"/>
    <w:rsid w:val="00F8234D"/>
    <w:rsid w:val="00F8305A"/>
    <w:rsid w:val="00F8347F"/>
    <w:rsid w:val="00F8398A"/>
    <w:rsid w:val="00F83BDD"/>
    <w:rsid w:val="00F84A89"/>
    <w:rsid w:val="00F84B22"/>
    <w:rsid w:val="00F84D37"/>
    <w:rsid w:val="00F84DA4"/>
    <w:rsid w:val="00F84E3F"/>
    <w:rsid w:val="00F852E2"/>
    <w:rsid w:val="00F85580"/>
    <w:rsid w:val="00F85690"/>
    <w:rsid w:val="00F857EB"/>
    <w:rsid w:val="00F858F0"/>
    <w:rsid w:val="00F85B8C"/>
    <w:rsid w:val="00F85F12"/>
    <w:rsid w:val="00F861CC"/>
    <w:rsid w:val="00F87227"/>
    <w:rsid w:val="00F87380"/>
    <w:rsid w:val="00F87591"/>
    <w:rsid w:val="00F877E4"/>
    <w:rsid w:val="00F87C5A"/>
    <w:rsid w:val="00F87D28"/>
    <w:rsid w:val="00F87F9D"/>
    <w:rsid w:val="00F87FEF"/>
    <w:rsid w:val="00F9034E"/>
    <w:rsid w:val="00F90A5B"/>
    <w:rsid w:val="00F90A6D"/>
    <w:rsid w:val="00F90FE8"/>
    <w:rsid w:val="00F9121A"/>
    <w:rsid w:val="00F9125F"/>
    <w:rsid w:val="00F91C4D"/>
    <w:rsid w:val="00F92142"/>
    <w:rsid w:val="00F92CEF"/>
    <w:rsid w:val="00F9310D"/>
    <w:rsid w:val="00F936BC"/>
    <w:rsid w:val="00F9396C"/>
    <w:rsid w:val="00F93D71"/>
    <w:rsid w:val="00F93D8D"/>
    <w:rsid w:val="00F93E32"/>
    <w:rsid w:val="00F94246"/>
    <w:rsid w:val="00F9437C"/>
    <w:rsid w:val="00F94CE8"/>
    <w:rsid w:val="00F94F32"/>
    <w:rsid w:val="00F94F9D"/>
    <w:rsid w:val="00F95701"/>
    <w:rsid w:val="00F95D9B"/>
    <w:rsid w:val="00F9622A"/>
    <w:rsid w:val="00F964EE"/>
    <w:rsid w:val="00F96718"/>
    <w:rsid w:val="00F96767"/>
    <w:rsid w:val="00F967BB"/>
    <w:rsid w:val="00F96AB9"/>
    <w:rsid w:val="00F96B3E"/>
    <w:rsid w:val="00F96FB8"/>
    <w:rsid w:val="00F97025"/>
    <w:rsid w:val="00F973B3"/>
    <w:rsid w:val="00F97437"/>
    <w:rsid w:val="00F97911"/>
    <w:rsid w:val="00F97AE6"/>
    <w:rsid w:val="00FA0056"/>
    <w:rsid w:val="00FA03C8"/>
    <w:rsid w:val="00FA0BB3"/>
    <w:rsid w:val="00FA1045"/>
    <w:rsid w:val="00FA140B"/>
    <w:rsid w:val="00FA1554"/>
    <w:rsid w:val="00FA1689"/>
    <w:rsid w:val="00FA16BD"/>
    <w:rsid w:val="00FA1ACA"/>
    <w:rsid w:val="00FA1B53"/>
    <w:rsid w:val="00FA1BC9"/>
    <w:rsid w:val="00FA24B4"/>
    <w:rsid w:val="00FA256E"/>
    <w:rsid w:val="00FA2AA8"/>
    <w:rsid w:val="00FA2E64"/>
    <w:rsid w:val="00FA31DB"/>
    <w:rsid w:val="00FA442C"/>
    <w:rsid w:val="00FA463A"/>
    <w:rsid w:val="00FA5057"/>
    <w:rsid w:val="00FA540E"/>
    <w:rsid w:val="00FA57D9"/>
    <w:rsid w:val="00FA5D9E"/>
    <w:rsid w:val="00FA5E57"/>
    <w:rsid w:val="00FA5E87"/>
    <w:rsid w:val="00FA6D21"/>
    <w:rsid w:val="00FA719F"/>
    <w:rsid w:val="00FA7D17"/>
    <w:rsid w:val="00FB081D"/>
    <w:rsid w:val="00FB0BEC"/>
    <w:rsid w:val="00FB0DCD"/>
    <w:rsid w:val="00FB10A2"/>
    <w:rsid w:val="00FB1275"/>
    <w:rsid w:val="00FB135A"/>
    <w:rsid w:val="00FB1378"/>
    <w:rsid w:val="00FB15C1"/>
    <w:rsid w:val="00FB16AF"/>
    <w:rsid w:val="00FB1AB6"/>
    <w:rsid w:val="00FB1C5B"/>
    <w:rsid w:val="00FB2B20"/>
    <w:rsid w:val="00FB2B93"/>
    <w:rsid w:val="00FB2F89"/>
    <w:rsid w:val="00FB435F"/>
    <w:rsid w:val="00FB4402"/>
    <w:rsid w:val="00FB468D"/>
    <w:rsid w:val="00FB48BD"/>
    <w:rsid w:val="00FB4978"/>
    <w:rsid w:val="00FB4FF1"/>
    <w:rsid w:val="00FB5571"/>
    <w:rsid w:val="00FB56C8"/>
    <w:rsid w:val="00FB5CD5"/>
    <w:rsid w:val="00FB5FC6"/>
    <w:rsid w:val="00FB6933"/>
    <w:rsid w:val="00FB7742"/>
    <w:rsid w:val="00FB789B"/>
    <w:rsid w:val="00FB7A01"/>
    <w:rsid w:val="00FB7FE8"/>
    <w:rsid w:val="00FC0208"/>
    <w:rsid w:val="00FC0371"/>
    <w:rsid w:val="00FC0AEB"/>
    <w:rsid w:val="00FC10A1"/>
    <w:rsid w:val="00FC13EA"/>
    <w:rsid w:val="00FC1587"/>
    <w:rsid w:val="00FC15C2"/>
    <w:rsid w:val="00FC1826"/>
    <w:rsid w:val="00FC19E0"/>
    <w:rsid w:val="00FC2079"/>
    <w:rsid w:val="00FC21A6"/>
    <w:rsid w:val="00FC2608"/>
    <w:rsid w:val="00FC2858"/>
    <w:rsid w:val="00FC2CA7"/>
    <w:rsid w:val="00FC2FFF"/>
    <w:rsid w:val="00FC353E"/>
    <w:rsid w:val="00FC3C25"/>
    <w:rsid w:val="00FC3FD9"/>
    <w:rsid w:val="00FC50AD"/>
    <w:rsid w:val="00FC51DA"/>
    <w:rsid w:val="00FC5556"/>
    <w:rsid w:val="00FC6050"/>
    <w:rsid w:val="00FC63FD"/>
    <w:rsid w:val="00FC65D9"/>
    <w:rsid w:val="00FC664B"/>
    <w:rsid w:val="00FC678C"/>
    <w:rsid w:val="00FC692C"/>
    <w:rsid w:val="00FC6B5C"/>
    <w:rsid w:val="00FC778C"/>
    <w:rsid w:val="00FC77AD"/>
    <w:rsid w:val="00FC7BE7"/>
    <w:rsid w:val="00FC7D9B"/>
    <w:rsid w:val="00FD004D"/>
    <w:rsid w:val="00FD027C"/>
    <w:rsid w:val="00FD02A1"/>
    <w:rsid w:val="00FD0F41"/>
    <w:rsid w:val="00FD1095"/>
    <w:rsid w:val="00FD1179"/>
    <w:rsid w:val="00FD1810"/>
    <w:rsid w:val="00FD1BA5"/>
    <w:rsid w:val="00FD1CE0"/>
    <w:rsid w:val="00FD2050"/>
    <w:rsid w:val="00FD2850"/>
    <w:rsid w:val="00FD293A"/>
    <w:rsid w:val="00FD3A63"/>
    <w:rsid w:val="00FD3AFE"/>
    <w:rsid w:val="00FD3D35"/>
    <w:rsid w:val="00FD4063"/>
    <w:rsid w:val="00FD44A0"/>
    <w:rsid w:val="00FD472E"/>
    <w:rsid w:val="00FD4AC9"/>
    <w:rsid w:val="00FD50C1"/>
    <w:rsid w:val="00FD546F"/>
    <w:rsid w:val="00FD5786"/>
    <w:rsid w:val="00FD5840"/>
    <w:rsid w:val="00FD59F2"/>
    <w:rsid w:val="00FD603E"/>
    <w:rsid w:val="00FD71C4"/>
    <w:rsid w:val="00FD77C6"/>
    <w:rsid w:val="00FE037F"/>
    <w:rsid w:val="00FE042E"/>
    <w:rsid w:val="00FE0D0C"/>
    <w:rsid w:val="00FE1341"/>
    <w:rsid w:val="00FE17D4"/>
    <w:rsid w:val="00FE1A7F"/>
    <w:rsid w:val="00FE2A24"/>
    <w:rsid w:val="00FE3121"/>
    <w:rsid w:val="00FE37D8"/>
    <w:rsid w:val="00FE3E44"/>
    <w:rsid w:val="00FE44A7"/>
    <w:rsid w:val="00FE4A00"/>
    <w:rsid w:val="00FE4A12"/>
    <w:rsid w:val="00FE4E81"/>
    <w:rsid w:val="00FE5739"/>
    <w:rsid w:val="00FE58BF"/>
    <w:rsid w:val="00FE6786"/>
    <w:rsid w:val="00FE6A51"/>
    <w:rsid w:val="00FE70E8"/>
    <w:rsid w:val="00FE720B"/>
    <w:rsid w:val="00FE7634"/>
    <w:rsid w:val="00FF0280"/>
    <w:rsid w:val="00FF033E"/>
    <w:rsid w:val="00FF0E4F"/>
    <w:rsid w:val="00FF15C2"/>
    <w:rsid w:val="00FF19ED"/>
    <w:rsid w:val="00FF1A69"/>
    <w:rsid w:val="00FF2021"/>
    <w:rsid w:val="00FF2391"/>
    <w:rsid w:val="00FF2754"/>
    <w:rsid w:val="00FF2EC4"/>
    <w:rsid w:val="00FF3172"/>
    <w:rsid w:val="00FF3306"/>
    <w:rsid w:val="00FF44C0"/>
    <w:rsid w:val="00FF485C"/>
    <w:rsid w:val="00FF4AAA"/>
    <w:rsid w:val="00FF538F"/>
    <w:rsid w:val="00FF626B"/>
    <w:rsid w:val="00FF6A5D"/>
    <w:rsid w:val="00FF6E7D"/>
    <w:rsid w:val="00FF750F"/>
    <w:rsid w:val="00FF7958"/>
    <w:rsid w:val="00FF7D0A"/>
    <w:rsid w:val="00FF7D9A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3AB21F"/>
  <w15:docId w15:val="{AA95218F-A757-4D56-A9DE-7D7652ED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71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1">
    <w:name w:val="heading 1"/>
    <w:aliases w:val="Head 1,Head 11,Head 12,Head 111,Head 13,Head 112,Head 14,Head 113,Head 15,Head 114,Head 16,Head 115,Head 17,Head 116,Head 18,Head 117,Head 19,Head 118,Head 121,Head 1111,Head 131,Head 1121,Head 141,Head 1131,Head 151,Head 1141,Head 161,H1,Heading 0"/>
    <w:basedOn w:val="a"/>
    <w:next w:val="a"/>
    <w:qFormat/>
    <w:rsid w:val="00B7071B"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标题2,H2,sect 1.2,DO NOT USE_h2,chn,Chapter Number/Appendix Letter,h2,Underrubrik1,prop2,2nd level,Titre2,l2,2,Header 2,PIM2,Heading 21,Heading Heading 221,Arial 12 Fett Kursiv,Underrub...,Heading 2 Hidden,Heading 2 CCBS,Titre3,HD2,Head2A"/>
    <w:basedOn w:val="a"/>
    <w:next w:val="a"/>
    <w:link w:val="20"/>
    <w:qFormat/>
    <w:rsid w:val="00B7071B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3">
    <w:name w:val="heading 3"/>
    <w:aliases w:val="h3,H3,sect1.2.3,3rd level,3,Level 3 Head,level_3,PIM 3,Heading 3 - old,heading 3 + Indent: Left 0.25 in,heading 3 + Indent: Left 0.25 in Char,Underrubrik2,l3,CT,Heading 3 hidden,2h,h31,h32,Section,Heading 2.3,(Alt+3),1.2.3.,alltoc,Bold Head,bh,Map"/>
    <w:basedOn w:val="a"/>
    <w:next w:val="a"/>
    <w:link w:val="30"/>
    <w:qFormat/>
    <w:rsid w:val="00B7071B"/>
    <w:pPr>
      <w:keepNext/>
      <w:numPr>
        <w:ilvl w:val="2"/>
        <w:numId w:val="1"/>
      </w:numPr>
      <w:spacing w:before="120" w:after="60"/>
      <w:outlineLvl w:val="2"/>
    </w:pPr>
    <w:rPr>
      <w:b/>
    </w:rPr>
  </w:style>
  <w:style w:type="paragraph" w:styleId="4">
    <w:name w:val="heading 4"/>
    <w:aliases w:val="H4,heading 4 + Indent: Left 0.5 in,h4,PIM 4,Ref Heading 1,rh1,Heading sql,sect 1.2.3.4,bullet,bl,bb,sect 1.2.3.41,Ref Heading 11,rh11,sect 1.2.3.42,Ref Heading 12,rh12,sect 1.2.3.411,Ref Heading 111,rh111,sect 1.2.3.43,Ref Heading 13,rh13,rh112,4"/>
    <w:basedOn w:val="a"/>
    <w:next w:val="a"/>
    <w:link w:val="40"/>
    <w:qFormat/>
    <w:rsid w:val="00B7071B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aliases w:val="h5,H5,PIM 5,Second Subheading,第四层条,Level 3 - i,Block Label,1.1.1,Titre5,ds,dd,5,标题 E,口,heading 5,Roman list,Heading5,H5-Heading 5,l5,heading5,prop5,Para5,Para51,H51,Para52,H52,Para511,H511,Para53,H53,Para512,H512,Para54,H54,Para513,H513,Para55,H55"/>
    <w:basedOn w:val="a"/>
    <w:next w:val="a"/>
    <w:qFormat/>
    <w:rsid w:val="00B7071B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aliases w:val="Bullet list,H6,PIM 6,BOD 4,Legal Level 1.,L6,正文六级标题,标题 6(ALT+6),第五层条,h6,Third Subheading,Bullet (Single Lines),h61,heading 61,6,heading 6,Heading6,h62,l6,hsm,submodule heading,1.1.1.1.1.1,标题七3,DO NOT USE_h6,Figure label,cnp,Heading 6(unused),原始内容"/>
    <w:basedOn w:val="a"/>
    <w:next w:val="a"/>
    <w:qFormat/>
    <w:rsid w:val="00B7071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aliases w:val="不用,PIM 7,正文七级标题,Legal Level 1.1.,letter list,L7,H7,sdf,H TIMES1,（1）,st,h7,SDL title,附录标识,cnc,Caption number (column-wide),ITT t7,PA Appendix Major,lettered list,letter list1,lettered list1,letter list2,lettered list2,letter list11,lettered list11"/>
    <w:basedOn w:val="a"/>
    <w:next w:val="a"/>
    <w:qFormat/>
    <w:rsid w:val="00B7071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aliases w:val="不用8,注意框体,正文八级标题,Legal Level 1.1.1.,H8,标题6,Appendix Minor,Annex,Annex2,Appendix1,Annex3,Appendix2,h8,ctp,Caption text (page-wide),Center Bold,ITT t8,PA Appendix Minor,Center Bold1,Center Bold2,Center Bold3,Center Bold4,Center Bold5,Center Bold6"/>
    <w:basedOn w:val="a"/>
    <w:next w:val="a"/>
    <w:qFormat/>
    <w:rsid w:val="00B7071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aliases w:val="不用9,PIM 9,正文九级标题,Legal Level 1.1.1.1.,huh,三级标题,tt,table title,标题 45,Figure Heading,FH"/>
    <w:basedOn w:val="a"/>
    <w:next w:val="a"/>
    <w:qFormat/>
    <w:rsid w:val="00B7071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7071B"/>
    <w:pPr>
      <w:pBdr>
        <w:bottom w:val="single" w:sz="6" w:space="1" w:color="auto"/>
      </w:pBdr>
      <w:tabs>
        <w:tab w:val="right" w:pos="9639"/>
      </w:tabs>
      <w:spacing w:after="240"/>
    </w:pPr>
    <w:rPr>
      <w:sz w:val="20"/>
    </w:rPr>
  </w:style>
  <w:style w:type="paragraph" w:styleId="a4">
    <w:name w:val="footer"/>
    <w:basedOn w:val="a"/>
    <w:link w:val="a5"/>
    <w:rsid w:val="00B7071B"/>
    <w:pPr>
      <w:pBdr>
        <w:top w:val="single" w:sz="6" w:space="1" w:color="auto"/>
      </w:pBdr>
      <w:tabs>
        <w:tab w:val="right" w:pos="9639"/>
      </w:tabs>
    </w:pPr>
    <w:rPr>
      <w:sz w:val="20"/>
    </w:rPr>
  </w:style>
  <w:style w:type="paragraph" w:styleId="TOC2">
    <w:name w:val="toc 2"/>
    <w:basedOn w:val="a"/>
    <w:next w:val="a"/>
    <w:uiPriority w:val="39"/>
    <w:rsid w:val="00B7071B"/>
    <w:pPr>
      <w:tabs>
        <w:tab w:val="right" w:leader="dot" w:pos="9639"/>
      </w:tabs>
      <w:spacing w:before="60" w:after="60"/>
      <w:ind w:left="284"/>
    </w:pPr>
  </w:style>
  <w:style w:type="paragraph" w:styleId="TOC3">
    <w:name w:val="toc 3"/>
    <w:basedOn w:val="a"/>
    <w:next w:val="a"/>
    <w:uiPriority w:val="39"/>
    <w:rsid w:val="00B7071B"/>
    <w:pPr>
      <w:tabs>
        <w:tab w:val="right" w:leader="dot" w:pos="9639"/>
      </w:tabs>
      <w:ind w:left="425"/>
    </w:pPr>
  </w:style>
  <w:style w:type="paragraph" w:styleId="TOC1">
    <w:name w:val="toc 1"/>
    <w:basedOn w:val="a"/>
    <w:next w:val="a"/>
    <w:uiPriority w:val="39"/>
    <w:rsid w:val="00B7071B"/>
    <w:pPr>
      <w:tabs>
        <w:tab w:val="right" w:leader="dot" w:pos="9639"/>
      </w:tabs>
      <w:spacing w:before="120" w:after="60"/>
    </w:pPr>
    <w:rPr>
      <w:b/>
    </w:rPr>
  </w:style>
  <w:style w:type="paragraph" w:customStyle="1" w:styleId="berschrift">
    <w:name w:val="Überschrift"/>
    <w:basedOn w:val="a"/>
    <w:next w:val="a"/>
    <w:rsid w:val="00B7071B"/>
    <w:pPr>
      <w:keepNext/>
      <w:keepLines/>
      <w:spacing w:before="360" w:after="240"/>
    </w:pPr>
    <w:rPr>
      <w:b/>
      <w:sz w:val="28"/>
    </w:rPr>
  </w:style>
  <w:style w:type="paragraph" w:customStyle="1" w:styleId="KommentierterInhalt">
    <w:name w:val="Kommentierter Inhalt"/>
    <w:basedOn w:val="a"/>
    <w:next w:val="a"/>
    <w:rsid w:val="00B7071B"/>
    <w:rPr>
      <w:i/>
      <w:color w:val="0000FF"/>
    </w:rPr>
  </w:style>
  <w:style w:type="paragraph" w:styleId="TOC4">
    <w:name w:val="toc 4"/>
    <w:basedOn w:val="a"/>
    <w:next w:val="a"/>
    <w:uiPriority w:val="39"/>
    <w:rsid w:val="00B7071B"/>
    <w:pPr>
      <w:tabs>
        <w:tab w:val="right" w:leader="dot" w:pos="9639"/>
      </w:tabs>
      <w:ind w:left="660"/>
    </w:pPr>
  </w:style>
  <w:style w:type="paragraph" w:styleId="TOC5">
    <w:name w:val="toc 5"/>
    <w:basedOn w:val="a"/>
    <w:next w:val="a"/>
    <w:uiPriority w:val="39"/>
    <w:rsid w:val="00B7071B"/>
    <w:pPr>
      <w:tabs>
        <w:tab w:val="right" w:leader="dot" w:pos="9639"/>
      </w:tabs>
      <w:ind w:left="880"/>
    </w:pPr>
  </w:style>
  <w:style w:type="paragraph" w:styleId="TOC6">
    <w:name w:val="toc 6"/>
    <w:basedOn w:val="a"/>
    <w:next w:val="a"/>
    <w:uiPriority w:val="39"/>
    <w:rsid w:val="00B7071B"/>
    <w:pPr>
      <w:tabs>
        <w:tab w:val="right" w:leader="dot" w:pos="9639"/>
      </w:tabs>
      <w:ind w:left="1100"/>
    </w:pPr>
  </w:style>
  <w:style w:type="paragraph" w:styleId="TOC7">
    <w:name w:val="toc 7"/>
    <w:basedOn w:val="a"/>
    <w:next w:val="a"/>
    <w:uiPriority w:val="39"/>
    <w:rsid w:val="00B7071B"/>
    <w:pPr>
      <w:tabs>
        <w:tab w:val="right" w:leader="dot" w:pos="9639"/>
      </w:tabs>
      <w:ind w:left="1320"/>
    </w:pPr>
  </w:style>
  <w:style w:type="paragraph" w:styleId="TOC8">
    <w:name w:val="toc 8"/>
    <w:basedOn w:val="a"/>
    <w:next w:val="a"/>
    <w:uiPriority w:val="39"/>
    <w:rsid w:val="00B7071B"/>
    <w:pPr>
      <w:tabs>
        <w:tab w:val="right" w:leader="dot" w:pos="9639"/>
      </w:tabs>
      <w:ind w:left="1540"/>
    </w:pPr>
  </w:style>
  <w:style w:type="paragraph" w:styleId="TOC9">
    <w:name w:val="toc 9"/>
    <w:basedOn w:val="a"/>
    <w:next w:val="a"/>
    <w:uiPriority w:val="39"/>
    <w:rsid w:val="00B7071B"/>
    <w:pPr>
      <w:tabs>
        <w:tab w:val="right" w:leader="dot" w:pos="9639"/>
      </w:tabs>
      <w:ind w:left="1760"/>
    </w:pPr>
  </w:style>
  <w:style w:type="paragraph" w:customStyle="1" w:styleId="Projekt">
    <w:name w:val="Projekt"/>
    <w:basedOn w:val="a"/>
    <w:rsid w:val="00B7071B"/>
    <w:pPr>
      <w:widowControl w:val="0"/>
      <w:spacing w:before="120" w:after="120"/>
    </w:pPr>
    <w:rPr>
      <w:sz w:val="36"/>
    </w:rPr>
  </w:style>
  <w:style w:type="paragraph" w:customStyle="1" w:styleId="Version">
    <w:name w:val="Version"/>
    <w:basedOn w:val="a"/>
    <w:rsid w:val="00B7071B"/>
    <w:pPr>
      <w:widowControl w:val="0"/>
      <w:spacing w:before="120" w:after="120"/>
    </w:pPr>
    <w:rPr>
      <w:sz w:val="36"/>
    </w:rPr>
  </w:style>
  <w:style w:type="character" w:styleId="a6">
    <w:name w:val="Emphasis"/>
    <w:qFormat/>
    <w:rsid w:val="00B7071B"/>
    <w:rPr>
      <w:i/>
      <w:iCs/>
    </w:rPr>
  </w:style>
  <w:style w:type="paragraph" w:styleId="a7">
    <w:name w:val="Document Map"/>
    <w:basedOn w:val="a"/>
    <w:link w:val="a8"/>
    <w:rsid w:val="00C269BC"/>
    <w:rPr>
      <w:rFonts w:ascii="宋体"/>
      <w:sz w:val="18"/>
      <w:szCs w:val="18"/>
    </w:rPr>
  </w:style>
  <w:style w:type="character" w:customStyle="1" w:styleId="a8">
    <w:name w:val="文档结构图 字符"/>
    <w:link w:val="a7"/>
    <w:rsid w:val="00C269BC"/>
    <w:rPr>
      <w:rFonts w:ascii="宋体" w:hAnsi="Arial"/>
      <w:sz w:val="18"/>
      <w:szCs w:val="18"/>
      <w:lang w:eastAsia="en-US"/>
    </w:rPr>
  </w:style>
  <w:style w:type="paragraph" w:styleId="a9">
    <w:name w:val="Normal Indent"/>
    <w:basedOn w:val="a"/>
    <w:rsid w:val="00AB4916"/>
    <w:pPr>
      <w:widowControl w:val="0"/>
      <w:overflowPunct/>
      <w:autoSpaceDE/>
      <w:autoSpaceDN/>
      <w:adjustRightInd/>
      <w:ind w:firstLine="420"/>
      <w:jc w:val="both"/>
      <w:textAlignment w:val="auto"/>
    </w:pPr>
    <w:rPr>
      <w:rFonts w:ascii="Times New Roman" w:hAnsi="Times New Roman"/>
      <w:kern w:val="2"/>
      <w:sz w:val="21"/>
      <w:lang w:eastAsia="zh-CN"/>
    </w:rPr>
  </w:style>
  <w:style w:type="table" w:styleId="aa">
    <w:name w:val="Table Grid"/>
    <w:basedOn w:val="a1"/>
    <w:uiPriority w:val="39"/>
    <w:rsid w:val="00AD51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rsid w:val="000A38FA"/>
    <w:rPr>
      <w:sz w:val="18"/>
      <w:szCs w:val="18"/>
    </w:rPr>
  </w:style>
  <w:style w:type="character" w:customStyle="1" w:styleId="ac">
    <w:name w:val="批注框文本 字符"/>
    <w:link w:val="ab"/>
    <w:rsid w:val="000A38FA"/>
    <w:rPr>
      <w:rFonts w:ascii="Arial" w:hAnsi="Arial"/>
      <w:sz w:val="18"/>
      <w:szCs w:val="18"/>
      <w:lang w:eastAsia="en-US"/>
    </w:rPr>
  </w:style>
  <w:style w:type="character" w:customStyle="1" w:styleId="a5">
    <w:name w:val="页脚 字符"/>
    <w:link w:val="a4"/>
    <w:rsid w:val="0028389F"/>
    <w:rPr>
      <w:rFonts w:ascii="Arial" w:hAnsi="Arial"/>
      <w:lang w:eastAsia="en-US"/>
    </w:rPr>
  </w:style>
  <w:style w:type="character" w:styleId="ad">
    <w:name w:val="Hyperlink"/>
    <w:uiPriority w:val="99"/>
    <w:unhideWhenUsed/>
    <w:rsid w:val="0077240D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0A6F8C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1">
    <w:name w:val="已访问的超链接1"/>
    <w:rsid w:val="008A3C73"/>
    <w:rPr>
      <w:color w:val="800080"/>
      <w:u w:val="single"/>
    </w:rPr>
  </w:style>
  <w:style w:type="character" w:styleId="af">
    <w:name w:val="annotation reference"/>
    <w:rsid w:val="003B3484"/>
    <w:rPr>
      <w:sz w:val="21"/>
      <w:szCs w:val="21"/>
    </w:rPr>
  </w:style>
  <w:style w:type="paragraph" w:styleId="af0">
    <w:name w:val="annotation text"/>
    <w:basedOn w:val="a"/>
    <w:link w:val="af1"/>
    <w:rsid w:val="003B3484"/>
  </w:style>
  <w:style w:type="character" w:customStyle="1" w:styleId="af1">
    <w:name w:val="批注文字 字符"/>
    <w:link w:val="af0"/>
    <w:rsid w:val="003B3484"/>
    <w:rPr>
      <w:rFonts w:ascii="Arial" w:hAnsi="Arial"/>
      <w:sz w:val="22"/>
      <w:lang w:eastAsia="en-US"/>
    </w:rPr>
  </w:style>
  <w:style w:type="paragraph" w:styleId="af2">
    <w:name w:val="annotation subject"/>
    <w:basedOn w:val="af0"/>
    <w:next w:val="af0"/>
    <w:link w:val="af3"/>
    <w:rsid w:val="003B3484"/>
    <w:rPr>
      <w:b/>
      <w:bCs/>
    </w:rPr>
  </w:style>
  <w:style w:type="character" w:customStyle="1" w:styleId="af3">
    <w:name w:val="批注主题 字符"/>
    <w:link w:val="af2"/>
    <w:rsid w:val="003B3484"/>
    <w:rPr>
      <w:rFonts w:ascii="Arial" w:hAnsi="Arial"/>
      <w:b/>
      <w:bCs/>
      <w:sz w:val="22"/>
      <w:lang w:eastAsia="en-US"/>
    </w:rPr>
  </w:style>
  <w:style w:type="paragraph" w:styleId="af4">
    <w:name w:val="caption"/>
    <w:basedOn w:val="a"/>
    <w:next w:val="a"/>
    <w:unhideWhenUsed/>
    <w:qFormat/>
    <w:rsid w:val="000D5F14"/>
    <w:rPr>
      <w:rFonts w:ascii="Cambria" w:eastAsia="黑体" w:hAnsi="Cambria"/>
      <w:sz w:val="20"/>
    </w:rPr>
  </w:style>
  <w:style w:type="paragraph" w:styleId="HTML">
    <w:name w:val="HTML Preformatted"/>
    <w:basedOn w:val="a"/>
    <w:link w:val="HTML0"/>
    <w:uiPriority w:val="99"/>
    <w:unhideWhenUsed/>
    <w:rsid w:val="00897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宋体" w:hAnsi="宋体" w:cs="宋体"/>
      <w:color w:val="000000"/>
      <w:sz w:val="24"/>
      <w:szCs w:val="24"/>
      <w:lang w:eastAsia="zh-CN"/>
    </w:rPr>
  </w:style>
  <w:style w:type="character" w:customStyle="1" w:styleId="HTML0">
    <w:name w:val="HTML 预设格式 字符"/>
    <w:link w:val="HTML"/>
    <w:uiPriority w:val="99"/>
    <w:rsid w:val="00897B55"/>
    <w:rPr>
      <w:rFonts w:ascii="宋体" w:hAnsi="宋体" w:cs="宋体"/>
      <w:color w:val="000000"/>
      <w:sz w:val="24"/>
      <w:szCs w:val="24"/>
    </w:rPr>
  </w:style>
  <w:style w:type="paragraph" w:styleId="af5">
    <w:name w:val="Normal (Web)"/>
    <w:basedOn w:val="a"/>
    <w:uiPriority w:val="99"/>
    <w:unhideWhenUsed/>
    <w:rsid w:val="00BD2F0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cs="宋体"/>
      <w:sz w:val="24"/>
      <w:szCs w:val="24"/>
      <w:lang w:eastAsia="zh-CN"/>
    </w:rPr>
  </w:style>
  <w:style w:type="paragraph" w:styleId="af6">
    <w:name w:val="Title"/>
    <w:basedOn w:val="a"/>
    <w:next w:val="a"/>
    <w:link w:val="af7"/>
    <w:uiPriority w:val="10"/>
    <w:qFormat/>
    <w:rsid w:val="00BD2F08"/>
    <w:pPr>
      <w:widowControl w:val="0"/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customStyle="1" w:styleId="af7">
    <w:name w:val="标题 字符"/>
    <w:link w:val="af6"/>
    <w:uiPriority w:val="10"/>
    <w:rsid w:val="00BD2F08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10">
    <w:name w:val="样式1"/>
    <w:basedOn w:val="a"/>
    <w:rsid w:val="00562B13"/>
    <w:pPr>
      <w:widowControl w:val="0"/>
      <w:numPr>
        <w:numId w:val="2"/>
      </w:numPr>
      <w:overflowPunct/>
      <w:autoSpaceDE/>
      <w:autoSpaceDN/>
      <w:adjustRightInd/>
      <w:ind w:firstLineChars="200" w:firstLine="200"/>
      <w:jc w:val="both"/>
      <w:textAlignment w:val="auto"/>
    </w:pPr>
    <w:rPr>
      <w:rFonts w:ascii="Times New Roman" w:hAnsi="Times New Roman"/>
      <w:kern w:val="2"/>
      <w:sz w:val="21"/>
      <w:szCs w:val="24"/>
      <w:lang w:eastAsia="zh-CN"/>
    </w:rPr>
  </w:style>
  <w:style w:type="character" w:customStyle="1" w:styleId="30">
    <w:name w:val="标题 3 字符"/>
    <w:aliases w:val="h3 字符,H3 字符,sect1.2.3 字符,3rd level 字符,3 字符,Level 3 Head 字符,level_3 字符,PIM 3 字符,Heading 3 - old 字符,heading 3 + Indent: Left 0.25 in 字符,heading 3 + Indent: Left 0.25 in Char 字符,Underrubrik2 字符,l3 字符,CT 字符,Heading 3 hidden 字符,2h 字符,h31 字符,h32 字符"/>
    <w:link w:val="3"/>
    <w:rsid w:val="00BE00F6"/>
    <w:rPr>
      <w:rFonts w:ascii="Arial" w:hAnsi="Arial"/>
      <w:b/>
      <w:sz w:val="22"/>
      <w:lang w:eastAsia="en-US"/>
    </w:rPr>
  </w:style>
  <w:style w:type="character" w:customStyle="1" w:styleId="20">
    <w:name w:val="标题 2 字符"/>
    <w:aliases w:val="标题2 字符,H2 字符,sect 1.2 字符,DO NOT USE_h2 字符,chn 字符,Chapter Number/Appendix Letter 字符,h2 字符,Underrubrik1 字符,prop2 字符,2nd level 字符,Titre2 字符,l2 字符,2 字符,Header 2 字符,PIM2 字符,Heading 21 字符,Heading Heading 221 字符,Arial 12 Fett Kursiv 字符,Underrub... 字符"/>
    <w:link w:val="2"/>
    <w:rsid w:val="00C70B46"/>
    <w:rPr>
      <w:rFonts w:ascii="Arial" w:hAnsi="Arial"/>
      <w:b/>
      <w:sz w:val="24"/>
      <w:lang w:eastAsia="en-US"/>
    </w:rPr>
  </w:style>
  <w:style w:type="paragraph" w:customStyle="1" w:styleId="conmand">
    <w:name w:val="conmand"/>
    <w:basedOn w:val="a"/>
    <w:link w:val="conmandChar"/>
    <w:qFormat/>
    <w:rsid w:val="005D5774"/>
    <w:pPr>
      <w:spacing w:beforeLines="50" w:afterLines="50" w:line="240" w:lineRule="atLeast"/>
    </w:pPr>
    <w:rPr>
      <w:rFonts w:ascii="Consolas" w:hAnsi="Consolas"/>
      <w:b/>
    </w:rPr>
  </w:style>
  <w:style w:type="character" w:customStyle="1" w:styleId="conmandChar">
    <w:name w:val="conmand Char"/>
    <w:link w:val="conmand"/>
    <w:rsid w:val="005D5774"/>
    <w:rPr>
      <w:rFonts w:ascii="Consolas" w:hAnsi="Consolas"/>
      <w:b/>
      <w:sz w:val="22"/>
    </w:rPr>
  </w:style>
  <w:style w:type="character" w:customStyle="1" w:styleId="40">
    <w:name w:val="标题 4 字符"/>
    <w:aliases w:val="H4 字符,heading 4 + Indent: Left 0.5 in 字符,h4 字符,PIM 4 字符,Ref Heading 1 字符,rh1 字符,Heading sql 字符,sect 1.2.3.4 字符,bullet 字符,bl 字符,bb 字符,sect 1.2.3.41 字符,Ref Heading 11 字符,rh11 字符,sect 1.2.3.42 字符,Ref Heading 12 字符,rh12 字符,sect 1.2.3.411 字符,rh111 字符"/>
    <w:link w:val="4"/>
    <w:rsid w:val="00EC47B4"/>
    <w:rPr>
      <w:rFonts w:ascii="Arial" w:hAnsi="Arial"/>
      <w:sz w:val="22"/>
      <w:lang w:eastAsia="en-US"/>
    </w:rPr>
  </w:style>
  <w:style w:type="character" w:styleId="af8">
    <w:name w:val="FollowedHyperlink"/>
    <w:basedOn w:val="a0"/>
    <w:rsid w:val="0077673D"/>
    <w:rPr>
      <w:color w:val="800080" w:themeColor="followedHyperlink"/>
      <w:u w:val="single"/>
    </w:rPr>
  </w:style>
  <w:style w:type="paragraph" w:styleId="af9">
    <w:name w:val="Date"/>
    <w:basedOn w:val="a"/>
    <w:next w:val="a"/>
    <w:link w:val="afa"/>
    <w:rsid w:val="004A295A"/>
    <w:pPr>
      <w:ind w:leftChars="2500" w:left="100"/>
    </w:pPr>
  </w:style>
  <w:style w:type="character" w:customStyle="1" w:styleId="afa">
    <w:name w:val="日期 字符"/>
    <w:basedOn w:val="a0"/>
    <w:link w:val="af9"/>
    <w:rsid w:val="004A295A"/>
    <w:rPr>
      <w:rFonts w:ascii="Arial" w:hAnsi="Arial"/>
      <w:sz w:val="22"/>
      <w:lang w:eastAsia="en-US"/>
    </w:rPr>
  </w:style>
  <w:style w:type="paragraph" w:customStyle="1" w:styleId="table">
    <w:name w:val="table"/>
    <w:basedOn w:val="a"/>
    <w:link w:val="table0"/>
    <w:qFormat/>
    <w:rsid w:val="006B10CD"/>
    <w:rPr>
      <w:rFonts w:ascii="Times New Roman" w:hAnsi="Times New Roman" w:cs="Helvetica"/>
      <w:color w:val="1D1F22"/>
      <w:sz w:val="21"/>
      <w:szCs w:val="21"/>
    </w:rPr>
  </w:style>
  <w:style w:type="character" w:customStyle="1" w:styleId="table0">
    <w:name w:val="table 字符"/>
    <w:basedOn w:val="a0"/>
    <w:link w:val="table"/>
    <w:qFormat/>
    <w:rsid w:val="006B10CD"/>
    <w:rPr>
      <w:rFonts w:cs="Helvetica"/>
      <w:color w:val="1D1F22"/>
      <w:sz w:val="21"/>
      <w:szCs w:val="21"/>
      <w:lang w:eastAsia="en-US"/>
    </w:rPr>
  </w:style>
  <w:style w:type="character" w:styleId="afb">
    <w:name w:val="Strong"/>
    <w:basedOn w:val="a0"/>
    <w:qFormat/>
    <w:rsid w:val="00132EF2"/>
    <w:rPr>
      <w:b/>
      <w:bCs/>
    </w:rPr>
  </w:style>
  <w:style w:type="character" w:styleId="afc">
    <w:name w:val="Unresolved Mention"/>
    <w:basedOn w:val="a0"/>
    <w:uiPriority w:val="99"/>
    <w:semiHidden/>
    <w:unhideWhenUsed/>
    <w:rsid w:val="008B6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7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8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Vorlagen\semdo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92ECC-B024-48AE-9B0E-2FB9CE8CE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semdoc.dot</Template>
  <TotalTime>15283</TotalTime>
  <Pages>6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stdSEM Architectural Design Specification</vt:lpstr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祥洲 卢</cp:lastModifiedBy>
  <cp:revision>3907</cp:revision>
  <cp:lastPrinted>1998-02-13T02:30:00Z</cp:lastPrinted>
  <dcterms:created xsi:type="dcterms:W3CDTF">2013-05-14T06:02:00Z</dcterms:created>
  <dcterms:modified xsi:type="dcterms:W3CDTF">2025-01-17T09:36:00Z</dcterms:modified>
</cp:coreProperties>
</file>